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6E11" w14:textId="77777777" w:rsidR="00554B85" w:rsidRDefault="00554B85" w:rsidP="00554B85">
      <w:r>
        <w:t># Integração eSocial - Sistema DOM</w:t>
      </w:r>
    </w:p>
    <w:p w14:paraId="5C2D7BDC" w14:textId="77777777" w:rsidR="00554B85" w:rsidRDefault="00554B85" w:rsidP="00554B85"/>
    <w:p w14:paraId="57F58029" w14:textId="77777777" w:rsidR="00554B85" w:rsidRDefault="00554B85" w:rsidP="00554B85">
      <w:r>
        <w:t>## 1. arquitetura Geral</w:t>
      </w:r>
    </w:p>
    <w:p w14:paraId="00428B8D" w14:textId="77777777" w:rsidR="00554B85" w:rsidRDefault="00554B85" w:rsidP="00554B85">
      <w:r>
        <w:t>### 1.1. Abordagem de Microsserviços</w:t>
      </w:r>
    </w:p>
    <w:p w14:paraId="13F04DDB" w14:textId="77777777" w:rsidR="00554B85" w:rsidRDefault="00554B85" w:rsidP="00554B85">
      <w:r>
        <w:t xml:space="preserve">- **API Gateway:** Centraliza o acesso aos diferentes módulos e </w:t>
      </w:r>
      <w:proofErr w:type="gramStart"/>
      <w:r>
        <w:t>gerencia</w:t>
      </w:r>
      <w:proofErr w:type="gramEnd"/>
      <w:r>
        <w:t xml:space="preserve"> autenticação, roteamento, rate-</w:t>
      </w:r>
      <w:proofErr w:type="spellStart"/>
      <w:r>
        <w:t>limiting</w:t>
      </w:r>
      <w:proofErr w:type="spellEnd"/>
      <w:r>
        <w:t xml:space="preserve"> e </w:t>
      </w:r>
      <w:proofErr w:type="spellStart"/>
      <w:r>
        <w:t>logging</w:t>
      </w:r>
      <w:proofErr w:type="spellEnd"/>
      <w:r>
        <w:t>.</w:t>
      </w:r>
    </w:p>
    <w:p w14:paraId="04E795CB" w14:textId="77777777" w:rsidR="00554B85" w:rsidRDefault="00554B85" w:rsidP="00554B85">
      <w:r>
        <w:t xml:space="preserve">- **Microsserviços:** Cada módulo (registro de ponto, gestão de documentos, comunicação, cálculo </w:t>
      </w:r>
      <w:proofErr w:type="gramStart"/>
      <w:r>
        <w:t>salarial, etc.</w:t>
      </w:r>
      <w:proofErr w:type="gramEnd"/>
      <w:r>
        <w:t xml:space="preserve">) será desenvolvido como um serviço independente, facilitando escalabilidade e </w:t>
      </w:r>
      <w:proofErr w:type="spellStart"/>
      <w:r>
        <w:t>deploy</w:t>
      </w:r>
      <w:proofErr w:type="spellEnd"/>
      <w:r>
        <w:t xml:space="preserve"> contínuo.</w:t>
      </w:r>
    </w:p>
    <w:p w14:paraId="436A3650" w14:textId="77777777" w:rsidR="00554B85" w:rsidRDefault="00554B85" w:rsidP="00554B85">
      <w:r>
        <w:t>- **Mensageria:** Utilização de sistemas de mensageria (</w:t>
      </w:r>
      <w:proofErr w:type="spellStart"/>
      <w:r>
        <w:t>RabbitMQ</w:t>
      </w:r>
      <w:proofErr w:type="spellEnd"/>
      <w:r>
        <w:t>, Kafka) para disparo de eventos e notificações.</w:t>
      </w:r>
    </w:p>
    <w:p w14:paraId="5CB2757B" w14:textId="77777777" w:rsidR="00554B85" w:rsidRDefault="00554B85" w:rsidP="00554B85">
      <w:r>
        <w:t xml:space="preserve">- **Banco de Dados:**  </w:t>
      </w:r>
    </w:p>
    <w:p w14:paraId="4551DA9B" w14:textId="77777777" w:rsidR="00554B85" w:rsidRDefault="00554B85" w:rsidP="00554B85">
      <w:r>
        <w:t xml:space="preserve">  - **Dados Transacionais:** Banco relacional (PostgreSQL ou MySQL) para dados operacionais e cadastros. </w:t>
      </w:r>
    </w:p>
    <w:p w14:paraId="703C4DDD" w14:textId="77777777" w:rsidR="00554B85" w:rsidRDefault="00554B85" w:rsidP="00554B85">
      <w:r>
        <w:t xml:space="preserve">  - **Logs e Auditoria:** Banco </w:t>
      </w:r>
      <w:proofErr w:type="spellStart"/>
      <w:r>
        <w:t>NoSQL</w:t>
      </w:r>
      <w:proofErr w:type="spellEnd"/>
      <w:r>
        <w:t xml:space="preserve"> ou soluções de </w:t>
      </w:r>
      <w:proofErr w:type="spellStart"/>
      <w:r>
        <w:t>logging</w:t>
      </w:r>
      <w:proofErr w:type="spellEnd"/>
      <w:r>
        <w:t xml:space="preserve"> (ELK Stack) para rastrear atividades e garantir 100% de cobertura nos eventos críticos.</w:t>
      </w:r>
    </w:p>
    <w:p w14:paraId="54840428" w14:textId="77777777" w:rsidR="00554B85" w:rsidRDefault="00554B85" w:rsidP="00554B85">
      <w:r>
        <w:t xml:space="preserve">- **Armazenamento de Arquivos:** Utilização de serviços de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(AWS S3) com criptografia AES-256 para os documentos enviados.</w:t>
      </w:r>
    </w:p>
    <w:p w14:paraId="67A04985" w14:textId="77777777" w:rsidR="00554B85" w:rsidRDefault="00554B85" w:rsidP="00554B85">
      <w:r>
        <w:t>### 1.2. Escolha de Tecnologias</w:t>
      </w:r>
    </w:p>
    <w:p w14:paraId="0B316F1A" w14:textId="77777777" w:rsidR="00554B85" w:rsidRDefault="00554B85" w:rsidP="00554B85">
      <w:r>
        <w:t>- **</w:t>
      </w:r>
      <w:proofErr w:type="spellStart"/>
      <w:r>
        <w:t>Backend</w:t>
      </w:r>
      <w:proofErr w:type="spellEnd"/>
      <w:r>
        <w:t xml:space="preserve">:**  </w:t>
      </w:r>
    </w:p>
    <w:p w14:paraId="027FEE9F" w14:textId="77777777" w:rsidR="00554B85" w:rsidRDefault="00554B85" w:rsidP="00554B85">
      <w:r>
        <w:t xml:space="preserve">  - Linguagens/Frameworks: Node.js (Express ou </w:t>
      </w:r>
      <w:proofErr w:type="spellStart"/>
      <w:r>
        <w:t>NestJS</w:t>
      </w:r>
      <w:proofErr w:type="spellEnd"/>
      <w:r>
        <w:t xml:space="preserve">) para serviços </w:t>
      </w:r>
      <w:proofErr w:type="spellStart"/>
      <w:r>
        <w:t>RESTful</w:t>
      </w:r>
      <w:proofErr w:type="spellEnd"/>
      <w:r>
        <w:t xml:space="preserve"> e gerenciamento dos </w:t>
      </w:r>
      <w:proofErr w:type="spellStart"/>
      <w:r>
        <w:t>WebSockets</w:t>
      </w:r>
      <w:proofErr w:type="spellEnd"/>
      <w:r>
        <w:t xml:space="preserve">.  </w:t>
      </w:r>
    </w:p>
    <w:p w14:paraId="00F209C1" w14:textId="77777777" w:rsidR="00554B85" w:rsidRDefault="00554B85" w:rsidP="00554B85">
      <w:r>
        <w:t xml:space="preserve">  - Autenticação e Autorização: JWT, OAuth2 e, se necessário, MFA para operações críticas.</w:t>
      </w:r>
    </w:p>
    <w:p w14:paraId="606CE93C" w14:textId="77777777" w:rsidR="00554B85" w:rsidRDefault="00554B85" w:rsidP="00554B85">
      <w:r>
        <w:t>- **</w:t>
      </w:r>
      <w:proofErr w:type="spellStart"/>
      <w:r>
        <w:t>Frontend</w:t>
      </w:r>
      <w:proofErr w:type="spellEnd"/>
      <w:r>
        <w:t xml:space="preserve">:**  </w:t>
      </w:r>
    </w:p>
    <w:p w14:paraId="4D3C9581" w14:textId="77777777" w:rsidR="00554B85" w:rsidRDefault="00554B85" w:rsidP="00554B85">
      <w:r>
        <w:t xml:space="preserve">  - Web: Frameworks modernos como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>Angular</w:t>
      </w:r>
      <w:proofErr w:type="gramEnd"/>
      <w:r>
        <w:t xml:space="preserve"> ou Vue.js para dashboards responsivos.  </w:t>
      </w:r>
    </w:p>
    <w:p w14:paraId="2840667B" w14:textId="77777777" w:rsidR="00554B85" w:rsidRDefault="00554B85" w:rsidP="00554B85">
      <w:r>
        <w:t xml:space="preserve">  - Mobile: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ou </w:t>
      </w:r>
      <w:proofErr w:type="spellStart"/>
      <w:r>
        <w:t>Flutter</w:t>
      </w:r>
      <w:proofErr w:type="spellEnd"/>
      <w:r>
        <w:t xml:space="preserve"> para aplicativos nativos híbridos.</w:t>
      </w:r>
    </w:p>
    <w:p w14:paraId="49A856BF" w14:textId="77777777" w:rsidR="00554B85" w:rsidRDefault="00554B85" w:rsidP="00554B85">
      <w:r>
        <w:t xml:space="preserve">- **Comunicações e Notificações:**  </w:t>
      </w:r>
    </w:p>
    <w:p w14:paraId="5A14C3F6" w14:textId="77777777" w:rsidR="00554B85" w:rsidRDefault="00554B85" w:rsidP="00554B85">
      <w:r>
        <w:t xml:space="preserve">  - </w:t>
      </w:r>
      <w:proofErr w:type="spellStart"/>
      <w:r>
        <w:t>WebSockets</w:t>
      </w:r>
      <w:proofErr w:type="spellEnd"/>
      <w:r>
        <w:t xml:space="preserve"> para chat em tempo real;  </w:t>
      </w:r>
    </w:p>
    <w:p w14:paraId="69AEA7C1" w14:textId="77777777" w:rsidR="00554B85" w:rsidRDefault="00554B85" w:rsidP="00554B85">
      <w:r>
        <w:t xml:space="preserve">  - Filas de mensagens (</w:t>
      </w:r>
      <w:proofErr w:type="spellStart"/>
      <w:r>
        <w:t>RabbitMQ</w:t>
      </w:r>
      <w:proofErr w:type="spellEnd"/>
      <w:r>
        <w:t xml:space="preserve"> ou Kafka) para tratamento assíncrono e disparo de notificações.</w:t>
      </w:r>
    </w:p>
    <w:p w14:paraId="6C668CD3" w14:textId="77777777" w:rsidR="00554B85" w:rsidRDefault="00554B85" w:rsidP="00554B85">
      <w:r>
        <w:t xml:space="preserve">- **Infraestrutura:**  </w:t>
      </w:r>
    </w:p>
    <w:p w14:paraId="35356234" w14:textId="77777777" w:rsidR="00554B85" w:rsidRDefault="00554B85" w:rsidP="00554B85">
      <w:r>
        <w:t xml:space="preserve">  - Cloud: AWS, Azure ou Google Cloud.</w:t>
      </w:r>
    </w:p>
    <w:p w14:paraId="5C053FED" w14:textId="77777777" w:rsidR="00554B85" w:rsidRDefault="00554B85" w:rsidP="00554B85">
      <w:r>
        <w:t xml:space="preserve">  - </w:t>
      </w:r>
      <w:proofErr w:type="spellStart"/>
      <w:r>
        <w:t>Containerização</w:t>
      </w:r>
      <w:proofErr w:type="spellEnd"/>
      <w:r>
        <w:t xml:space="preserve">: Docker + </w:t>
      </w:r>
      <w:proofErr w:type="spellStart"/>
      <w:r>
        <w:t>Kubernetes</w:t>
      </w:r>
      <w:proofErr w:type="spellEnd"/>
      <w:r>
        <w:t>.</w:t>
      </w:r>
    </w:p>
    <w:p w14:paraId="50725B89" w14:textId="77777777" w:rsidR="00554B85" w:rsidRDefault="00554B85" w:rsidP="00554B85">
      <w:r>
        <w:t xml:space="preserve">  - API Gateway: Kong, AWS API Gateway, ou similar.</w:t>
      </w:r>
    </w:p>
    <w:p w14:paraId="4E2E7AF3" w14:textId="77777777" w:rsidR="00554B85" w:rsidRDefault="00554B85" w:rsidP="00554B85">
      <w:r>
        <w:t xml:space="preserve">  - Serviços de Mensageria: </w:t>
      </w:r>
      <w:proofErr w:type="spellStart"/>
      <w:r>
        <w:t>RabbitMQ</w:t>
      </w:r>
      <w:proofErr w:type="spellEnd"/>
      <w:r>
        <w:t>, Apache Kafka.</w:t>
      </w:r>
    </w:p>
    <w:p w14:paraId="682F907F" w14:textId="77777777" w:rsidR="00554B85" w:rsidRDefault="00554B85" w:rsidP="00554B85">
      <w:r>
        <w:lastRenderedPageBreak/>
        <w:t xml:space="preserve">  - Armazenamento seguro: AWS S3 (para documentos) com criptografia AES-256.</w:t>
      </w:r>
    </w:p>
    <w:p w14:paraId="03C73846" w14:textId="77777777" w:rsidR="00554B85" w:rsidRDefault="00554B85" w:rsidP="00554B85">
      <w:r>
        <w:t xml:space="preserve">  - Monitoramento e </w:t>
      </w:r>
      <w:proofErr w:type="spellStart"/>
      <w:r>
        <w:t>DevOps</w:t>
      </w:r>
      <w:proofErr w:type="spellEnd"/>
      <w:r>
        <w:t xml:space="preserve">: CI/CD com GitHub </w:t>
      </w:r>
      <w:proofErr w:type="spellStart"/>
      <w:r>
        <w:t>Actions</w:t>
      </w:r>
      <w:proofErr w:type="spellEnd"/>
      <w:r>
        <w:t xml:space="preserve"> ou </w:t>
      </w:r>
      <w:proofErr w:type="spellStart"/>
      <w:r>
        <w:t>GitLab</w:t>
      </w:r>
      <w:proofErr w:type="spellEnd"/>
      <w:r>
        <w:t xml:space="preserve"> CI.</w:t>
      </w:r>
    </w:p>
    <w:p w14:paraId="0CC68AA2" w14:textId="77777777" w:rsidR="00554B85" w:rsidRDefault="00554B85" w:rsidP="00554B85"/>
    <w:p w14:paraId="37C11AFB" w14:textId="77777777" w:rsidR="00554B85" w:rsidRDefault="00554B85" w:rsidP="00554B85">
      <w:r>
        <w:t>## 2. Estrutura do Banco de Dados (PostgreSQL)</w:t>
      </w:r>
    </w:p>
    <w:p w14:paraId="0634D685" w14:textId="77777777" w:rsidR="00554B85" w:rsidRDefault="00554B85" w:rsidP="00554B85">
      <w:r>
        <w:t xml:space="preserve">### 2.1. Criação do </w:t>
      </w:r>
      <w:proofErr w:type="spellStart"/>
      <w:r>
        <w:t>Schema</w:t>
      </w:r>
      <w:proofErr w:type="spellEnd"/>
      <w:r>
        <w:t xml:space="preserve"> e Tabelas</w:t>
      </w:r>
    </w:p>
    <w:p w14:paraId="34165CCC" w14:textId="77777777" w:rsidR="00554B85" w:rsidRDefault="00554B85" w:rsidP="00554B85">
      <w:r>
        <w:t xml:space="preserve">**Passo 2.1.1 – Criação do </w:t>
      </w:r>
      <w:proofErr w:type="spellStart"/>
      <w:r>
        <w:t>Schema</w:t>
      </w:r>
      <w:proofErr w:type="spellEnd"/>
      <w:r>
        <w:t xml:space="preserve">:**  </w:t>
      </w:r>
    </w:p>
    <w:p w14:paraId="58F2C597" w14:textId="77777777" w:rsidR="00554B85" w:rsidRDefault="00554B85" w:rsidP="00554B85">
      <w:r>
        <w:t xml:space="preserve">Crie um </w:t>
      </w:r>
      <w:proofErr w:type="spellStart"/>
      <w:r>
        <w:t>schema</w:t>
      </w:r>
      <w:proofErr w:type="spellEnd"/>
      <w:r>
        <w:t xml:space="preserve"> chamado, por exemplo, `</w:t>
      </w:r>
      <w:proofErr w:type="spellStart"/>
      <w:r>
        <w:t>esocial</w:t>
      </w:r>
      <w:proofErr w:type="spellEnd"/>
      <w:r>
        <w:t xml:space="preserve">` para agrupar todas as tabelas referentes à integração.  </w:t>
      </w:r>
    </w:p>
    <w:p w14:paraId="749316A2" w14:textId="77777777" w:rsidR="00554B85" w:rsidRPr="00554B85" w:rsidRDefault="00554B85" w:rsidP="00554B85">
      <w:pPr>
        <w:rPr>
          <w:lang w:val="en-US"/>
        </w:rPr>
      </w:pPr>
      <w:proofErr w:type="spellStart"/>
      <w:r w:rsidRPr="00554B85">
        <w:rPr>
          <w:lang w:val="en-US"/>
        </w:rPr>
        <w:t>Exemplo</w:t>
      </w:r>
      <w:proofErr w:type="spellEnd"/>
      <w:r w:rsidRPr="00554B85">
        <w:rPr>
          <w:lang w:val="en-US"/>
        </w:rPr>
        <w:t xml:space="preserve"> de </w:t>
      </w:r>
      <w:proofErr w:type="spellStart"/>
      <w:r w:rsidRPr="00554B85">
        <w:rPr>
          <w:lang w:val="en-US"/>
        </w:rPr>
        <w:t>comando</w:t>
      </w:r>
      <w:proofErr w:type="spellEnd"/>
      <w:r w:rsidRPr="00554B85">
        <w:rPr>
          <w:lang w:val="en-US"/>
        </w:rPr>
        <w:t xml:space="preserve"> SQL:</w:t>
      </w:r>
    </w:p>
    <w:p w14:paraId="49D82A74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```</w:t>
      </w:r>
      <w:proofErr w:type="spellStart"/>
      <w:r w:rsidRPr="00554B85">
        <w:rPr>
          <w:lang w:val="en-US"/>
        </w:rPr>
        <w:t>sql</w:t>
      </w:r>
      <w:proofErr w:type="spellEnd"/>
    </w:p>
    <w:p w14:paraId="04E189AC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CREATE SCHEMA IF NOT EXISTS </w:t>
      </w:r>
      <w:proofErr w:type="spellStart"/>
      <w:proofErr w:type="gramStart"/>
      <w:r w:rsidRPr="00554B85">
        <w:rPr>
          <w:lang w:val="en-US"/>
        </w:rPr>
        <w:t>esocial</w:t>
      </w:r>
      <w:proofErr w:type="spellEnd"/>
      <w:r w:rsidRPr="00554B85">
        <w:rPr>
          <w:lang w:val="en-US"/>
        </w:rPr>
        <w:t>;</w:t>
      </w:r>
      <w:proofErr w:type="gramEnd"/>
    </w:p>
    <w:p w14:paraId="5B6B43AE" w14:textId="77777777" w:rsidR="00554B85" w:rsidRDefault="00554B85" w:rsidP="00554B85">
      <w:r>
        <w:t>```</w:t>
      </w:r>
    </w:p>
    <w:p w14:paraId="3D104CE4" w14:textId="77777777" w:rsidR="00554B85" w:rsidRDefault="00554B85" w:rsidP="00554B85">
      <w:r>
        <w:t>**Passo 2.1.2 – Tabela de Eventos:**</w:t>
      </w:r>
    </w:p>
    <w:p w14:paraId="3562A923" w14:textId="77777777" w:rsidR="00554B85" w:rsidRDefault="00554B85" w:rsidP="00554B85">
      <w:r>
        <w:t>```</w:t>
      </w:r>
      <w:proofErr w:type="spellStart"/>
      <w:r>
        <w:t>sql</w:t>
      </w:r>
      <w:proofErr w:type="spellEnd"/>
    </w:p>
    <w:p w14:paraId="24FF632E" w14:textId="77777777" w:rsidR="00554B85" w:rsidRDefault="00554B85" w:rsidP="00554B85">
      <w:r>
        <w:t xml:space="preserve">CREATE TABLE </w:t>
      </w:r>
      <w:proofErr w:type="spellStart"/>
      <w:proofErr w:type="gramStart"/>
      <w:r>
        <w:t>esocial.events</w:t>
      </w:r>
      <w:proofErr w:type="spellEnd"/>
      <w:proofErr w:type="gramEnd"/>
      <w:r>
        <w:t xml:space="preserve"> (</w:t>
      </w:r>
    </w:p>
    <w:p w14:paraId="748CAFC7" w14:textId="77777777" w:rsidR="00554B85" w:rsidRPr="00554B85" w:rsidRDefault="00554B85" w:rsidP="00554B85">
      <w:pPr>
        <w:rPr>
          <w:lang w:val="en-US"/>
        </w:rPr>
      </w:pPr>
      <w:r>
        <w:t xml:space="preserve">  </w:t>
      </w:r>
      <w:r w:rsidRPr="00554B85">
        <w:rPr>
          <w:lang w:val="en-US"/>
        </w:rPr>
        <w:t>id SERIAL PRIMARY KEY,</w:t>
      </w:r>
    </w:p>
    <w:p w14:paraId="54405DDA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</w:t>
      </w:r>
      <w:proofErr w:type="spellStart"/>
      <w:r w:rsidRPr="00554B85">
        <w:rPr>
          <w:lang w:val="en-US"/>
        </w:rPr>
        <w:t>event_type</w:t>
      </w:r>
      <w:proofErr w:type="spellEnd"/>
      <w:r w:rsidRPr="00554B85">
        <w:rPr>
          <w:lang w:val="en-US"/>
        </w:rPr>
        <w:t xml:space="preserve">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50) NOT NULL, -- ex: '</w:t>
      </w:r>
      <w:proofErr w:type="spellStart"/>
      <w:r w:rsidRPr="00554B85">
        <w:rPr>
          <w:lang w:val="en-US"/>
        </w:rPr>
        <w:t>evtAdmissao</w:t>
      </w:r>
      <w:proofErr w:type="spellEnd"/>
      <w:r w:rsidRPr="00554B85">
        <w:rPr>
          <w:lang w:val="en-US"/>
        </w:rPr>
        <w:t>', '</w:t>
      </w:r>
      <w:proofErr w:type="spellStart"/>
      <w:r w:rsidRPr="00554B85">
        <w:rPr>
          <w:lang w:val="en-US"/>
        </w:rPr>
        <w:t>evtRemuneracao</w:t>
      </w:r>
      <w:proofErr w:type="spellEnd"/>
      <w:r w:rsidRPr="00554B85">
        <w:rPr>
          <w:lang w:val="en-US"/>
        </w:rPr>
        <w:t>', etc.</w:t>
      </w:r>
    </w:p>
    <w:p w14:paraId="445D5813" w14:textId="77777777" w:rsidR="00554B85" w:rsidRDefault="00554B85" w:rsidP="00554B85">
      <w:r w:rsidRPr="00554B85">
        <w:rPr>
          <w:lang w:val="en-US"/>
        </w:rPr>
        <w:t xml:space="preserve">  </w:t>
      </w:r>
      <w:proofErr w:type="spellStart"/>
      <w:r>
        <w:t>xml_payload</w:t>
      </w:r>
      <w:proofErr w:type="spellEnd"/>
      <w:r>
        <w:t xml:space="preserve"> TEXT NOT </w:t>
      </w:r>
      <w:proofErr w:type="gramStart"/>
      <w:r>
        <w:t xml:space="preserve">NULL,   </w:t>
      </w:r>
      <w:proofErr w:type="gramEnd"/>
      <w:r>
        <w:t xml:space="preserve">    -- O XML gerado conforme os </w:t>
      </w:r>
      <w:proofErr w:type="spellStart"/>
      <w:r>
        <w:t>schemas</w:t>
      </w:r>
      <w:proofErr w:type="spellEnd"/>
      <w:r>
        <w:t xml:space="preserve"> do eSocial</w:t>
      </w:r>
    </w:p>
    <w:p w14:paraId="4C08AF9C" w14:textId="77777777" w:rsidR="00554B85" w:rsidRPr="00554B85" w:rsidRDefault="00554B85" w:rsidP="00554B85">
      <w:pPr>
        <w:rPr>
          <w:lang w:val="en-US"/>
        </w:rPr>
      </w:pPr>
      <w:r>
        <w:t xml:space="preserve">  </w:t>
      </w:r>
      <w:r w:rsidRPr="00554B85">
        <w:rPr>
          <w:lang w:val="en-US"/>
        </w:rPr>
        <w:t xml:space="preserve">status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20) NOT NULL DEFAULT 'PENDING', -- Ex: PENDING, PROCESSING, PROCESSED, REJECTED</w:t>
      </w:r>
    </w:p>
    <w:p w14:paraId="0445E44B" w14:textId="77777777" w:rsidR="00554B85" w:rsidRDefault="00554B85" w:rsidP="00554B85">
      <w:r w:rsidRPr="00554B85">
        <w:rPr>
          <w:lang w:val="en-US"/>
        </w:rPr>
        <w:t xml:space="preserve">  </w:t>
      </w:r>
      <w:proofErr w:type="spellStart"/>
      <w:r>
        <w:t>employer_id</w:t>
      </w:r>
      <w:proofErr w:type="spellEnd"/>
      <w:r>
        <w:t xml:space="preserve"> INTEGER NOT </w:t>
      </w:r>
      <w:proofErr w:type="gramStart"/>
      <w:r>
        <w:t xml:space="preserve">NULL,   </w:t>
      </w:r>
      <w:proofErr w:type="gramEnd"/>
      <w:r>
        <w:t xml:space="preserve"> -- Chave para a tabela de empregadores</w:t>
      </w:r>
    </w:p>
    <w:p w14:paraId="0853C4F3" w14:textId="77777777" w:rsidR="00554B85" w:rsidRPr="00554B85" w:rsidRDefault="00554B85" w:rsidP="00554B85">
      <w:pPr>
        <w:rPr>
          <w:lang w:val="en-US"/>
        </w:rPr>
      </w:pPr>
      <w:r>
        <w:t xml:space="preserve">  </w:t>
      </w:r>
      <w:proofErr w:type="spellStart"/>
      <w:r w:rsidRPr="00554B85">
        <w:rPr>
          <w:lang w:val="en-US"/>
        </w:rPr>
        <w:t>created_at</w:t>
      </w:r>
      <w:proofErr w:type="spellEnd"/>
      <w:r w:rsidRPr="00554B85">
        <w:rPr>
          <w:lang w:val="en-US"/>
        </w:rPr>
        <w:t xml:space="preserve"> TIMESTAMP WITH TIME ZONE DEFAULT CURRENT_TIMESTAMP,</w:t>
      </w:r>
    </w:p>
    <w:p w14:paraId="10B75E7E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</w:t>
      </w:r>
      <w:proofErr w:type="spellStart"/>
      <w:r w:rsidRPr="00554B85">
        <w:rPr>
          <w:lang w:val="en-US"/>
        </w:rPr>
        <w:t>updated_at</w:t>
      </w:r>
      <w:proofErr w:type="spellEnd"/>
      <w:r w:rsidRPr="00554B85">
        <w:rPr>
          <w:lang w:val="en-US"/>
        </w:rPr>
        <w:t xml:space="preserve"> TIMESTAMP WITH TIME ZONE DEFAULT CURRENT_TIMESTAMP</w:t>
      </w:r>
    </w:p>
    <w:p w14:paraId="65B0D4CC" w14:textId="77777777" w:rsidR="00554B85" w:rsidRDefault="00554B85" w:rsidP="00554B85">
      <w:r>
        <w:t>);</w:t>
      </w:r>
    </w:p>
    <w:p w14:paraId="4BE08BD2" w14:textId="77777777" w:rsidR="00554B85" w:rsidRDefault="00554B85" w:rsidP="00554B85">
      <w:r>
        <w:t>```</w:t>
      </w:r>
    </w:p>
    <w:p w14:paraId="0060DED8" w14:textId="77777777" w:rsidR="00554B85" w:rsidRDefault="00554B85" w:rsidP="00554B85">
      <w:r>
        <w:t>**Passo 2.1.3 – Tabela de Empregadores:**</w:t>
      </w:r>
    </w:p>
    <w:p w14:paraId="1F51B8FF" w14:textId="77777777" w:rsidR="00554B85" w:rsidRDefault="00554B85" w:rsidP="00554B85">
      <w:r>
        <w:t>```</w:t>
      </w:r>
      <w:proofErr w:type="spellStart"/>
      <w:r>
        <w:t>sql</w:t>
      </w:r>
      <w:proofErr w:type="spellEnd"/>
    </w:p>
    <w:p w14:paraId="1D32CEC7" w14:textId="77777777" w:rsidR="00554B85" w:rsidRDefault="00554B85" w:rsidP="00554B85">
      <w:r>
        <w:t xml:space="preserve">CREATE TABLE </w:t>
      </w:r>
      <w:proofErr w:type="spellStart"/>
      <w:proofErr w:type="gramStart"/>
      <w:r>
        <w:t>esocial.employers</w:t>
      </w:r>
      <w:proofErr w:type="spellEnd"/>
      <w:proofErr w:type="gramEnd"/>
      <w:r>
        <w:t xml:space="preserve"> (</w:t>
      </w:r>
    </w:p>
    <w:p w14:paraId="41337CBD" w14:textId="77777777" w:rsidR="00554B85" w:rsidRDefault="00554B85" w:rsidP="00554B85">
      <w:r>
        <w:t xml:space="preserve">  id SERIAL PRIMARY KEY,</w:t>
      </w:r>
    </w:p>
    <w:p w14:paraId="6F452D55" w14:textId="77777777" w:rsidR="00554B85" w:rsidRDefault="00554B85" w:rsidP="00554B85">
      <w:r>
        <w:t xml:space="preserve">  </w:t>
      </w:r>
      <w:proofErr w:type="spellStart"/>
      <w:r>
        <w:t>cnpj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14) UNIQUE NOT </w:t>
      </w:r>
      <w:proofErr w:type="gramStart"/>
      <w:r>
        <w:t>NULL,  --</w:t>
      </w:r>
      <w:proofErr w:type="gramEnd"/>
      <w:r>
        <w:t xml:space="preserve"> Pode ser também CPF (para pessoas físicas), conforme a regra: 1 para CNPJ e 2 para CPF</w:t>
      </w:r>
    </w:p>
    <w:p w14:paraId="4BE90B71" w14:textId="77777777" w:rsidR="00554B85" w:rsidRPr="00554B85" w:rsidRDefault="00554B85" w:rsidP="00554B85">
      <w:pPr>
        <w:rPr>
          <w:lang w:val="en-US"/>
        </w:rPr>
      </w:pPr>
      <w:r>
        <w:t xml:space="preserve">  </w:t>
      </w:r>
      <w:r w:rsidRPr="00554B85">
        <w:rPr>
          <w:lang w:val="en-US"/>
        </w:rPr>
        <w:t xml:space="preserve">name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255) NOT NULL,</w:t>
      </w:r>
    </w:p>
    <w:p w14:paraId="4668C7BD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address TEXT,</w:t>
      </w:r>
    </w:p>
    <w:p w14:paraId="3CC387C2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lastRenderedPageBreak/>
        <w:t xml:space="preserve">  </w:t>
      </w:r>
      <w:proofErr w:type="spellStart"/>
      <w:r w:rsidRPr="00554B85">
        <w:rPr>
          <w:lang w:val="en-US"/>
        </w:rPr>
        <w:t>created_at</w:t>
      </w:r>
      <w:proofErr w:type="spellEnd"/>
      <w:r w:rsidRPr="00554B85">
        <w:rPr>
          <w:lang w:val="en-US"/>
        </w:rPr>
        <w:t xml:space="preserve"> TIMESTAMP WITH TIME ZONE DEFAULT CURRENT_TIMESTAMP</w:t>
      </w:r>
    </w:p>
    <w:p w14:paraId="343BFF1C" w14:textId="77777777" w:rsidR="00554B85" w:rsidRDefault="00554B85" w:rsidP="00554B85">
      <w:r>
        <w:t>);</w:t>
      </w:r>
    </w:p>
    <w:p w14:paraId="7CB6A2A5" w14:textId="77777777" w:rsidR="00554B85" w:rsidRDefault="00554B85" w:rsidP="00554B85">
      <w:r>
        <w:t>```</w:t>
      </w:r>
    </w:p>
    <w:p w14:paraId="058A8D1B" w14:textId="77777777" w:rsidR="00554B85" w:rsidRDefault="00554B85" w:rsidP="00554B85">
      <w:r>
        <w:t>**Passo 2.1.4 – Tabela de Logs:**</w:t>
      </w:r>
    </w:p>
    <w:p w14:paraId="2F53ED59" w14:textId="77777777" w:rsidR="00554B85" w:rsidRDefault="00554B85" w:rsidP="00554B85">
      <w:r>
        <w:t>```</w:t>
      </w:r>
      <w:proofErr w:type="spellStart"/>
      <w:r>
        <w:t>sql</w:t>
      </w:r>
      <w:proofErr w:type="spellEnd"/>
    </w:p>
    <w:p w14:paraId="41C52D13" w14:textId="77777777" w:rsidR="00554B85" w:rsidRDefault="00554B85" w:rsidP="00554B85">
      <w:r>
        <w:t xml:space="preserve">CREATE TABLE </w:t>
      </w:r>
      <w:proofErr w:type="spellStart"/>
      <w:proofErr w:type="gramStart"/>
      <w:r>
        <w:t>esocial.logs</w:t>
      </w:r>
      <w:proofErr w:type="spellEnd"/>
      <w:proofErr w:type="gramEnd"/>
      <w:r>
        <w:t xml:space="preserve"> (</w:t>
      </w:r>
    </w:p>
    <w:p w14:paraId="445EFF27" w14:textId="77777777" w:rsidR="00554B85" w:rsidRPr="00554B85" w:rsidRDefault="00554B85" w:rsidP="00554B85">
      <w:pPr>
        <w:rPr>
          <w:lang w:val="en-US"/>
        </w:rPr>
      </w:pPr>
      <w:r>
        <w:t xml:space="preserve">  </w:t>
      </w:r>
      <w:r w:rsidRPr="00554B85">
        <w:rPr>
          <w:lang w:val="en-US"/>
        </w:rPr>
        <w:t>id SERIAL PRIMARY KEY,</w:t>
      </w:r>
    </w:p>
    <w:p w14:paraId="0B6F5F6D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</w:t>
      </w:r>
      <w:proofErr w:type="spellStart"/>
      <w:r w:rsidRPr="00554B85">
        <w:rPr>
          <w:lang w:val="en-US"/>
        </w:rPr>
        <w:t>event_id</w:t>
      </w:r>
      <w:proofErr w:type="spellEnd"/>
      <w:r w:rsidRPr="00554B85">
        <w:rPr>
          <w:lang w:val="en-US"/>
        </w:rPr>
        <w:t xml:space="preserve"> INTEGER REFERENCES </w:t>
      </w:r>
      <w:proofErr w:type="spellStart"/>
      <w:proofErr w:type="gramStart"/>
      <w:r w:rsidRPr="00554B85">
        <w:rPr>
          <w:lang w:val="en-US"/>
        </w:rPr>
        <w:t>esocial.events</w:t>
      </w:r>
      <w:proofErr w:type="spellEnd"/>
      <w:proofErr w:type="gramEnd"/>
      <w:r w:rsidRPr="00554B85">
        <w:rPr>
          <w:lang w:val="en-US"/>
        </w:rPr>
        <w:t>(id) ON DELETE CASCADE,</w:t>
      </w:r>
    </w:p>
    <w:p w14:paraId="4AAC8D6C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</w:t>
      </w:r>
      <w:proofErr w:type="spellStart"/>
      <w:r w:rsidRPr="00554B85">
        <w:rPr>
          <w:lang w:val="en-US"/>
        </w:rPr>
        <w:t>log_message</w:t>
      </w:r>
      <w:proofErr w:type="spellEnd"/>
      <w:r w:rsidRPr="00554B85">
        <w:rPr>
          <w:lang w:val="en-US"/>
        </w:rPr>
        <w:t xml:space="preserve"> TEXT NOT NULL,</w:t>
      </w:r>
    </w:p>
    <w:p w14:paraId="58BA443F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</w:t>
      </w:r>
      <w:proofErr w:type="spellStart"/>
      <w:r w:rsidRPr="00554B85">
        <w:rPr>
          <w:lang w:val="en-US"/>
        </w:rPr>
        <w:t>created_at</w:t>
      </w:r>
      <w:proofErr w:type="spellEnd"/>
      <w:r w:rsidRPr="00554B85">
        <w:rPr>
          <w:lang w:val="en-US"/>
        </w:rPr>
        <w:t xml:space="preserve"> TIMESTAMP WITH TIME ZONE DEFAULT CURRENT_TIMESTAMP</w:t>
      </w:r>
    </w:p>
    <w:p w14:paraId="7CD900D2" w14:textId="77777777" w:rsidR="00554B85" w:rsidRDefault="00554B85" w:rsidP="00554B85">
      <w:r>
        <w:t>);</w:t>
      </w:r>
    </w:p>
    <w:p w14:paraId="2C01739F" w14:textId="77777777" w:rsidR="00554B85" w:rsidRDefault="00554B85" w:rsidP="00554B85">
      <w:r>
        <w:t>```</w:t>
      </w:r>
    </w:p>
    <w:p w14:paraId="4EBD7400" w14:textId="77777777" w:rsidR="00554B85" w:rsidRDefault="00554B85" w:rsidP="00554B85">
      <w:r>
        <w:t>**Passo 2.1.5 – Tabela de Usuários:**</w:t>
      </w:r>
    </w:p>
    <w:p w14:paraId="55180AA7" w14:textId="77777777" w:rsidR="00554B85" w:rsidRDefault="00554B85" w:rsidP="00554B85">
      <w:r>
        <w:t>```</w:t>
      </w:r>
      <w:proofErr w:type="spellStart"/>
      <w:r>
        <w:t>sql</w:t>
      </w:r>
      <w:proofErr w:type="spellEnd"/>
    </w:p>
    <w:p w14:paraId="165D7CAA" w14:textId="77777777" w:rsidR="00554B85" w:rsidRDefault="00554B85" w:rsidP="00554B85">
      <w:r>
        <w:t xml:space="preserve">CREATE TABLE </w:t>
      </w:r>
      <w:proofErr w:type="spellStart"/>
      <w:proofErr w:type="gramStart"/>
      <w:r>
        <w:t>esocial.users</w:t>
      </w:r>
      <w:proofErr w:type="spellEnd"/>
      <w:proofErr w:type="gramEnd"/>
      <w:r>
        <w:t xml:space="preserve"> (</w:t>
      </w:r>
    </w:p>
    <w:p w14:paraId="1B8450FD" w14:textId="77777777" w:rsidR="00554B85" w:rsidRDefault="00554B85" w:rsidP="00554B85">
      <w:r>
        <w:t xml:space="preserve">  id SERIAL PRIMARY KEY,</w:t>
      </w:r>
    </w:p>
    <w:p w14:paraId="3E23BB79" w14:textId="77777777" w:rsidR="00554B85" w:rsidRDefault="00554B85" w:rsidP="00554B85">
      <w:r>
        <w:t xml:space="preserve">  </w:t>
      </w:r>
      <w:proofErr w:type="spellStart"/>
      <w:r>
        <w:t>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  <w:proofErr w:type="gramStart"/>
      <w:r>
        <w:t>UNIQUE,  --</w:t>
      </w:r>
      <w:proofErr w:type="gramEnd"/>
      <w:r>
        <w:t xml:space="preserve"> ID de autenticação (pode ser do </w:t>
      </w:r>
      <w:proofErr w:type="spellStart"/>
      <w:r>
        <w:t>Firebase</w:t>
      </w:r>
      <w:proofErr w:type="spellEnd"/>
      <w:r>
        <w:t>, por exemplo)</w:t>
      </w:r>
    </w:p>
    <w:p w14:paraId="7BDBE852" w14:textId="77777777" w:rsidR="00554B85" w:rsidRDefault="00554B85" w:rsidP="00554B85">
      <w:r>
        <w:t xml:space="preserve">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NULL, -- CPF validado; lembre-se de aplicar uma regra para impedir alterações</w:t>
      </w:r>
    </w:p>
    <w:p w14:paraId="3E6C8A0D" w14:textId="77777777" w:rsidR="00554B85" w:rsidRPr="00554B85" w:rsidRDefault="00554B85" w:rsidP="00554B85">
      <w:pPr>
        <w:rPr>
          <w:lang w:val="en-US"/>
        </w:rPr>
      </w:pPr>
      <w:r>
        <w:t xml:space="preserve">  </w:t>
      </w:r>
      <w:r w:rsidRPr="00554B85">
        <w:rPr>
          <w:lang w:val="en-US"/>
        </w:rPr>
        <w:t xml:space="preserve">name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255) NOT NULL,</w:t>
      </w:r>
    </w:p>
    <w:p w14:paraId="64F8DCBA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email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255) UNIQUE NOT NULL,</w:t>
      </w:r>
    </w:p>
    <w:p w14:paraId="3A38BAC4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phone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20),</w:t>
      </w:r>
    </w:p>
    <w:p w14:paraId="2D61B9F6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role </w:t>
      </w:r>
      <w:proofErr w:type="gramStart"/>
      <w:r w:rsidRPr="00554B85">
        <w:rPr>
          <w:lang w:val="en-US"/>
        </w:rPr>
        <w:t>VARCHAR(</w:t>
      </w:r>
      <w:proofErr w:type="gramEnd"/>
      <w:r w:rsidRPr="00554B85">
        <w:rPr>
          <w:lang w:val="en-US"/>
        </w:rPr>
        <w:t>50) NOT NULL, -- Ex: ADMIN_SYS, ADMIN_NUC, EMPLOYEE, FAMILY, PARTNER</w:t>
      </w:r>
    </w:p>
    <w:p w14:paraId="1927D428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</w:t>
      </w:r>
      <w:proofErr w:type="spellStart"/>
      <w:r w:rsidRPr="00554B85">
        <w:rPr>
          <w:lang w:val="en-US"/>
        </w:rPr>
        <w:t>created_at</w:t>
      </w:r>
      <w:proofErr w:type="spellEnd"/>
      <w:r w:rsidRPr="00554B85">
        <w:rPr>
          <w:lang w:val="en-US"/>
        </w:rPr>
        <w:t xml:space="preserve"> TIMESTAMP WITH TIME ZONE DEFAULT CURRENT_TIMESTAMP</w:t>
      </w:r>
    </w:p>
    <w:p w14:paraId="2802C871" w14:textId="77777777" w:rsidR="00554B85" w:rsidRDefault="00554B85" w:rsidP="00554B85">
      <w:r>
        <w:t>);</w:t>
      </w:r>
    </w:p>
    <w:p w14:paraId="0DD05C96" w14:textId="77777777" w:rsidR="00554B85" w:rsidRDefault="00554B85" w:rsidP="00554B85">
      <w:r>
        <w:t>```</w:t>
      </w:r>
    </w:p>
    <w:p w14:paraId="0D7CAF8D" w14:textId="77777777" w:rsidR="00554B85" w:rsidRDefault="00554B85" w:rsidP="00554B85"/>
    <w:p w14:paraId="03676B86" w14:textId="77777777" w:rsidR="00554B85" w:rsidRDefault="00554B85" w:rsidP="00554B85">
      <w:r>
        <w:t xml:space="preserve">### 2.2. Vínculos Entre Tabelas  </w:t>
      </w:r>
    </w:p>
    <w:p w14:paraId="3194A91B" w14:textId="77777777" w:rsidR="00554B85" w:rsidRDefault="00554B85" w:rsidP="00554B85">
      <w:r>
        <w:t>- A tabela `</w:t>
      </w:r>
      <w:proofErr w:type="spellStart"/>
      <w:r>
        <w:t>events</w:t>
      </w:r>
      <w:proofErr w:type="spellEnd"/>
      <w:r>
        <w:t>` possui uma chave estrangeira `</w:t>
      </w:r>
      <w:proofErr w:type="spellStart"/>
      <w:r>
        <w:t>employer_id</w:t>
      </w:r>
      <w:proofErr w:type="spellEnd"/>
      <w:r>
        <w:t>` que faz referência à tabela `</w:t>
      </w:r>
      <w:proofErr w:type="spellStart"/>
      <w:r>
        <w:t>employers</w:t>
      </w:r>
      <w:proofErr w:type="spellEnd"/>
      <w:r>
        <w:t xml:space="preserve">`.  </w:t>
      </w:r>
    </w:p>
    <w:p w14:paraId="2F2837D8" w14:textId="77777777" w:rsidR="00554B85" w:rsidRDefault="00554B85" w:rsidP="00554B85">
      <w:r>
        <w:t>- A tabela `logs` vincula os eventos por meio do campo `</w:t>
      </w:r>
      <w:proofErr w:type="spellStart"/>
      <w:r>
        <w:t>event_id</w:t>
      </w:r>
      <w:proofErr w:type="spellEnd"/>
      <w:r>
        <w:t xml:space="preserve">`.  </w:t>
      </w:r>
    </w:p>
    <w:p w14:paraId="34F31470" w14:textId="77777777" w:rsidR="00554B85" w:rsidRDefault="00554B85" w:rsidP="00554B85">
      <w:r>
        <w:t>- Se for necessário relacionar usuários a empregadores (por exemplo, para níveis de acesso), crie uma tabela de relacionamento ou defina um campo de referência em `</w:t>
      </w:r>
      <w:proofErr w:type="spellStart"/>
      <w:r>
        <w:t>users</w:t>
      </w:r>
      <w:proofErr w:type="spellEnd"/>
      <w:r>
        <w:t>`.</w:t>
      </w:r>
    </w:p>
    <w:p w14:paraId="6C63E4A7" w14:textId="77777777" w:rsidR="00554B85" w:rsidRDefault="00554B85" w:rsidP="00554B85">
      <w:r>
        <w:lastRenderedPageBreak/>
        <w:t xml:space="preserve">### 2.3. Melhores Práticas de Banco de Dados  </w:t>
      </w:r>
    </w:p>
    <w:p w14:paraId="4F47BDF3" w14:textId="77777777" w:rsidR="00554B85" w:rsidRDefault="00554B85" w:rsidP="00554B85">
      <w:r>
        <w:t xml:space="preserve">- **Índices:** Certifique-se de criar índices nas colunas de pesquisa (por exemplo, `status` em </w:t>
      </w:r>
      <w:proofErr w:type="spellStart"/>
      <w:r>
        <w:t>events</w:t>
      </w:r>
      <w:proofErr w:type="spellEnd"/>
      <w:r>
        <w:t>, `</w:t>
      </w:r>
      <w:proofErr w:type="spellStart"/>
      <w:r>
        <w:t>cnpj</w:t>
      </w:r>
      <w:proofErr w:type="spellEnd"/>
      <w:r>
        <w:t xml:space="preserve">` em </w:t>
      </w:r>
      <w:proofErr w:type="spellStart"/>
      <w:r>
        <w:t>employers</w:t>
      </w:r>
      <w:proofErr w:type="spellEnd"/>
      <w:r>
        <w:t xml:space="preserve">).  </w:t>
      </w:r>
    </w:p>
    <w:p w14:paraId="0E4EE0AE" w14:textId="77777777" w:rsidR="00554B85" w:rsidRDefault="00554B85" w:rsidP="00554B85">
      <w:r>
        <w:t>- **Auditabilidade:** Inclua campos de `</w:t>
      </w:r>
      <w:proofErr w:type="spellStart"/>
      <w:r>
        <w:t>created_at</w:t>
      </w:r>
      <w:proofErr w:type="spellEnd"/>
      <w:r>
        <w:t>` e `</w:t>
      </w:r>
      <w:proofErr w:type="spellStart"/>
      <w:r>
        <w:t>updated_at</w:t>
      </w:r>
      <w:proofErr w:type="spellEnd"/>
      <w:r>
        <w:t xml:space="preserve">` em todas as tabelas e gatilhos (triggers), se necessário, para modificar a data de atualização automaticamente.  </w:t>
      </w:r>
    </w:p>
    <w:p w14:paraId="030E3F0B" w14:textId="77777777" w:rsidR="00554B85" w:rsidRDefault="00554B85" w:rsidP="00554B85">
      <w:r>
        <w:t xml:space="preserve">- **LGPD:** Criptografe ou proteja dados sensíveis (CPF, </w:t>
      </w:r>
      <w:proofErr w:type="spellStart"/>
      <w:r>
        <w:t>email</w:t>
      </w:r>
      <w:proofErr w:type="spellEnd"/>
      <w:r>
        <w:t xml:space="preserve">) conforme as normativas locais; restrinja o acesso a esses dados por meio de funções e </w:t>
      </w:r>
      <w:proofErr w:type="spellStart"/>
      <w:r>
        <w:t>views</w:t>
      </w:r>
      <w:proofErr w:type="spellEnd"/>
      <w:r>
        <w:t xml:space="preserve"> controladas.</w:t>
      </w:r>
    </w:p>
    <w:p w14:paraId="54953594" w14:textId="77777777" w:rsidR="00554B85" w:rsidRDefault="00554B85" w:rsidP="00554B85"/>
    <w:p w14:paraId="7B354B87" w14:textId="77777777" w:rsidR="00554B85" w:rsidRDefault="00554B85" w:rsidP="00554B85">
      <w:r>
        <w:t>## 3. Desenvolvimento da API</w:t>
      </w:r>
    </w:p>
    <w:p w14:paraId="469F65F1" w14:textId="77777777" w:rsidR="00554B85" w:rsidRDefault="00554B85" w:rsidP="00554B85">
      <w:r>
        <w:t>### 3.1. Arquitetura da API</w:t>
      </w:r>
    </w:p>
    <w:p w14:paraId="6C16979A" w14:textId="77777777" w:rsidR="00554B85" w:rsidRDefault="00554B85" w:rsidP="00554B85">
      <w:r>
        <w:t xml:space="preserve">A API será responsável por:  </w:t>
      </w:r>
    </w:p>
    <w:p w14:paraId="39C2F2F8" w14:textId="77777777" w:rsidR="00554B85" w:rsidRDefault="00554B85" w:rsidP="00554B85">
      <w:r>
        <w:t xml:space="preserve">- Receber dados do DOM e criar eventos a partir de informações geradas internamente.  </w:t>
      </w:r>
    </w:p>
    <w:p w14:paraId="06EFF009" w14:textId="77777777" w:rsidR="00554B85" w:rsidRDefault="00554B85" w:rsidP="00554B85">
      <w:r>
        <w:t xml:space="preserve">- Gerar o XML de saída conforme as especificações do eSocial, utilizando </w:t>
      </w:r>
      <w:proofErr w:type="spellStart"/>
      <w:r>
        <w:t>templates</w:t>
      </w:r>
      <w:proofErr w:type="spellEnd"/>
      <w:r>
        <w:t xml:space="preserve"> e elementos reutilizáveis.  </w:t>
      </w:r>
    </w:p>
    <w:p w14:paraId="3DD837E0" w14:textId="77777777" w:rsidR="00554B85" w:rsidRDefault="00554B85" w:rsidP="00554B85">
      <w:r>
        <w:t xml:space="preserve">- Consultar o status dos eventos e logs.  </w:t>
      </w:r>
    </w:p>
    <w:p w14:paraId="2AE46577" w14:textId="77777777" w:rsidR="00554B85" w:rsidRDefault="00554B85" w:rsidP="00554B85">
      <w:r>
        <w:t>- Atualizar o status dos eventos conforme feedback recebido do eSocial.</w:t>
      </w:r>
    </w:p>
    <w:p w14:paraId="17155EF3" w14:textId="77777777" w:rsidR="00554B85" w:rsidRDefault="00554B85" w:rsidP="00554B85">
      <w:r>
        <w:t xml:space="preserve">### 3.2. </w:t>
      </w:r>
      <w:proofErr w:type="spellStart"/>
      <w:r>
        <w:t>Endpoints</w:t>
      </w:r>
      <w:proofErr w:type="spellEnd"/>
      <w:r>
        <w:t xml:space="preserve"> Sugeridos</w:t>
      </w:r>
    </w:p>
    <w:p w14:paraId="29E84627" w14:textId="77777777" w:rsidR="00554B85" w:rsidRDefault="00554B85" w:rsidP="00554B85">
      <w:r>
        <w:t>#### 3.2.1. Criação de Eventos</w:t>
      </w:r>
    </w:p>
    <w:p w14:paraId="4ED810A5" w14:textId="77777777" w:rsidR="00554B85" w:rsidRDefault="00554B85" w:rsidP="00554B85">
      <w:r>
        <w:t>- **</w:t>
      </w:r>
      <w:proofErr w:type="spellStart"/>
      <w:r>
        <w:t>Endpoint</w:t>
      </w:r>
      <w:proofErr w:type="spellEnd"/>
      <w:r>
        <w:t>:** `POST /</w:t>
      </w:r>
      <w:proofErr w:type="spellStart"/>
      <w:r>
        <w:t>esocial</w:t>
      </w:r>
      <w:proofErr w:type="spellEnd"/>
      <w:r>
        <w:t>/</w:t>
      </w:r>
      <w:proofErr w:type="spellStart"/>
      <w:r>
        <w:t>events</w:t>
      </w:r>
      <w:proofErr w:type="spellEnd"/>
      <w:r>
        <w:t xml:space="preserve">`  </w:t>
      </w:r>
    </w:p>
    <w:p w14:paraId="520378E9" w14:textId="77777777" w:rsidR="00554B85" w:rsidRDefault="00554B85" w:rsidP="00554B85">
      <w:r>
        <w:t xml:space="preserve">- **Descrição:** </w:t>
      </w:r>
      <w:proofErr w:type="gramStart"/>
      <w:r>
        <w:t>Cria um novo</w:t>
      </w:r>
      <w:proofErr w:type="gramEnd"/>
      <w:r>
        <w:t xml:space="preserve"> evento. O </w:t>
      </w:r>
      <w:proofErr w:type="spellStart"/>
      <w:r>
        <w:t>payload</w:t>
      </w:r>
      <w:proofErr w:type="spellEnd"/>
      <w:r>
        <w:t xml:space="preserve"> incluirá dados necessários (tipo do evento, dados do </w:t>
      </w:r>
      <w:proofErr w:type="gramStart"/>
      <w:r>
        <w:t>empregador, etc.</w:t>
      </w:r>
      <w:proofErr w:type="gramEnd"/>
      <w:r>
        <w:t xml:space="preserve">) e o sistema deverá gerar o XML conforme o </w:t>
      </w:r>
      <w:proofErr w:type="spellStart"/>
      <w:r>
        <w:t>schema</w:t>
      </w:r>
      <w:proofErr w:type="spellEnd"/>
      <w:r>
        <w:t xml:space="preserve">.  </w:t>
      </w:r>
    </w:p>
    <w:p w14:paraId="6A425CDB" w14:textId="77777777" w:rsidR="00554B85" w:rsidRDefault="00554B85" w:rsidP="00554B85">
      <w:r>
        <w:t xml:space="preserve">- **Fluxo:**  </w:t>
      </w:r>
    </w:p>
    <w:p w14:paraId="0EF13213" w14:textId="77777777" w:rsidR="00554B85" w:rsidRDefault="00554B85" w:rsidP="00554B85">
      <w:r>
        <w:t xml:space="preserve">  1. Validação dos campos (ex.: CPF, </w:t>
      </w:r>
      <w:proofErr w:type="spellStart"/>
      <w:r>
        <w:t>cnpj</w:t>
      </w:r>
      <w:proofErr w:type="spellEnd"/>
      <w:r>
        <w:t xml:space="preserve">, dados obrigatórios do eSocial).  </w:t>
      </w:r>
    </w:p>
    <w:p w14:paraId="561AC7AF" w14:textId="77777777" w:rsidR="00554B85" w:rsidRDefault="00554B85" w:rsidP="00554B85">
      <w:r>
        <w:t xml:space="preserve">  2. Geração do XML utilizando uma função reutilizável.  </w:t>
      </w:r>
    </w:p>
    <w:p w14:paraId="5C6B7B09" w14:textId="77777777" w:rsidR="00554B85" w:rsidRDefault="00554B85" w:rsidP="00554B85">
      <w:r>
        <w:t xml:space="preserve">  3. Armazenamento do evento na tabela `</w:t>
      </w:r>
      <w:proofErr w:type="spellStart"/>
      <w:proofErr w:type="gramStart"/>
      <w:r>
        <w:t>esocial.events</w:t>
      </w:r>
      <w:proofErr w:type="spellEnd"/>
      <w:proofErr w:type="gramEnd"/>
      <w:r>
        <w:t>` com status inicial “PENDING”.</w:t>
      </w:r>
    </w:p>
    <w:p w14:paraId="225BE8C8" w14:textId="77777777" w:rsidR="00554B85" w:rsidRDefault="00554B85" w:rsidP="00554B85">
      <w:r>
        <w:t>#### 3.2.2. Consulta de Evento</w:t>
      </w:r>
    </w:p>
    <w:p w14:paraId="3AFDF256" w14:textId="77777777" w:rsidR="00554B85" w:rsidRDefault="00554B85" w:rsidP="00554B85">
      <w:r>
        <w:t>- **</w:t>
      </w:r>
      <w:proofErr w:type="spellStart"/>
      <w:r>
        <w:t>Endpoint</w:t>
      </w:r>
      <w:proofErr w:type="spellEnd"/>
      <w:r>
        <w:t>:** `GET /</w:t>
      </w:r>
      <w:proofErr w:type="spellStart"/>
      <w:r>
        <w:t>esocial</w:t>
      </w:r>
      <w:proofErr w:type="spellEnd"/>
      <w:r>
        <w:t>/</w:t>
      </w:r>
      <w:proofErr w:type="spellStart"/>
      <w:r>
        <w:t>events</w:t>
      </w:r>
      <w:proofErr w:type="spellEnd"/>
      <w:r>
        <w:t xml:space="preserve">/:id`  </w:t>
      </w:r>
    </w:p>
    <w:p w14:paraId="3B469121" w14:textId="77777777" w:rsidR="00554B85" w:rsidRDefault="00554B85" w:rsidP="00554B85">
      <w:r>
        <w:t>- **Descrição:** Retorna detalhes e status do evento.</w:t>
      </w:r>
    </w:p>
    <w:p w14:paraId="1D3A6832" w14:textId="77777777" w:rsidR="00554B85" w:rsidRDefault="00554B85" w:rsidP="00554B85">
      <w:r>
        <w:t>#### 3.2.3. Atualização de Evento</w:t>
      </w:r>
    </w:p>
    <w:p w14:paraId="64BC0B65" w14:textId="77777777" w:rsidR="00554B85" w:rsidRDefault="00554B85" w:rsidP="00554B85">
      <w:r>
        <w:t>- **</w:t>
      </w:r>
      <w:proofErr w:type="spellStart"/>
      <w:r>
        <w:t>Endpoint</w:t>
      </w:r>
      <w:proofErr w:type="spellEnd"/>
      <w:r>
        <w:t>:** `PUT /</w:t>
      </w:r>
      <w:proofErr w:type="spellStart"/>
      <w:r>
        <w:t>esocial</w:t>
      </w:r>
      <w:proofErr w:type="spellEnd"/>
      <w:r>
        <w:t>/</w:t>
      </w:r>
      <w:proofErr w:type="spellStart"/>
      <w:r>
        <w:t>events</w:t>
      </w:r>
      <w:proofErr w:type="spellEnd"/>
      <w:r>
        <w:t xml:space="preserve">/:id`  </w:t>
      </w:r>
    </w:p>
    <w:p w14:paraId="1D0E1B9A" w14:textId="77777777" w:rsidR="00554B85" w:rsidRDefault="00554B85" w:rsidP="00554B85">
      <w:r>
        <w:t>- **Descrição:** Atualiza o status ou dados do XML do evento (ex.: quando o eSocial retorna um processamento com status “PROCESSADO” ou “REJEITADO”).</w:t>
      </w:r>
    </w:p>
    <w:p w14:paraId="4145AABA" w14:textId="77777777" w:rsidR="00554B85" w:rsidRDefault="00554B85" w:rsidP="00554B85">
      <w:r>
        <w:t>#### 3.2.4. Consulta de Logs</w:t>
      </w:r>
    </w:p>
    <w:p w14:paraId="28B37BDC" w14:textId="77777777" w:rsidR="00554B85" w:rsidRDefault="00554B85" w:rsidP="00554B85">
      <w:r>
        <w:lastRenderedPageBreak/>
        <w:t>- **</w:t>
      </w:r>
      <w:proofErr w:type="spellStart"/>
      <w:r>
        <w:t>Endpoint</w:t>
      </w:r>
      <w:proofErr w:type="spellEnd"/>
      <w:r>
        <w:t>:** `GET /</w:t>
      </w:r>
      <w:proofErr w:type="spellStart"/>
      <w:r>
        <w:t>esocial</w:t>
      </w:r>
      <w:proofErr w:type="spellEnd"/>
      <w:r>
        <w:t xml:space="preserve">/logs`  </w:t>
      </w:r>
    </w:p>
    <w:p w14:paraId="08A37C0B" w14:textId="77777777" w:rsidR="00554B85" w:rsidRDefault="00554B85" w:rsidP="00554B85">
      <w:r>
        <w:t xml:space="preserve">- **Descrição:** Permite a consulta dos logs de auditoria, com filtros por data, </w:t>
      </w:r>
      <w:proofErr w:type="gramStart"/>
      <w:r>
        <w:t>evento, etc.</w:t>
      </w:r>
      <w:proofErr w:type="gramEnd"/>
    </w:p>
    <w:p w14:paraId="02DA72AA" w14:textId="77777777" w:rsidR="00554B85" w:rsidRDefault="00554B85" w:rsidP="00554B85">
      <w:r>
        <w:t>### 3.3. Desenvolvimento da Lógica de Negócio (Node.js + Express)</w:t>
      </w:r>
    </w:p>
    <w:p w14:paraId="116D8DDF" w14:textId="77777777" w:rsidR="00554B85" w:rsidRDefault="00554B85" w:rsidP="00554B85">
      <w:r>
        <w:t xml:space="preserve">- **Módulo de Geração XML:**  </w:t>
      </w:r>
    </w:p>
    <w:p w14:paraId="32E85AA3" w14:textId="77777777" w:rsidR="00554B85" w:rsidRDefault="00554B85" w:rsidP="00554B85">
      <w:r>
        <w:t xml:space="preserve">  Crie um módulo que receba os dados requeridos e gere o XML de acordo com o padrão exigido.  </w:t>
      </w:r>
    </w:p>
    <w:p w14:paraId="16E9F9A8" w14:textId="77777777" w:rsidR="00554B85" w:rsidRDefault="00554B85" w:rsidP="00554B85">
      <w:r>
        <w:t xml:space="preserve">  - Utilize bibliotecas como `xmlbuilder2` para montar o XML.  </w:t>
      </w:r>
    </w:p>
    <w:p w14:paraId="291B5EBA" w14:textId="77777777" w:rsidR="00554B85" w:rsidRDefault="00554B85" w:rsidP="00554B85">
      <w:r>
        <w:t xml:space="preserve">  - Garanta que o XML contenha o </w:t>
      </w:r>
      <w:proofErr w:type="spellStart"/>
      <w:r>
        <w:t>namespace</w:t>
      </w:r>
      <w:proofErr w:type="spellEnd"/>
      <w:r>
        <w:t xml:space="preserve"> correto conforme as orientações:</w:t>
      </w:r>
    </w:p>
    <w:p w14:paraId="1A0DBDFE" w14:textId="77777777" w:rsidR="00554B85" w:rsidRDefault="00554B85" w:rsidP="00554B85">
      <w:r>
        <w:t xml:space="preserve">    ```</w:t>
      </w:r>
      <w:proofErr w:type="spellStart"/>
      <w:r>
        <w:t>xml</w:t>
      </w:r>
      <w:proofErr w:type="spellEnd"/>
    </w:p>
    <w:p w14:paraId="1C3E8A80" w14:textId="77777777" w:rsidR="00554B85" w:rsidRDefault="00554B85" w:rsidP="00554B85">
      <w:r>
        <w:t xml:space="preserve">    &lt;eSocial xmlns="http://www.esocial.gov.br/schema/lote/eventos/envio/vx_x_x"&gt;</w:t>
      </w:r>
    </w:p>
    <w:p w14:paraId="26540015" w14:textId="77777777" w:rsidR="00554B85" w:rsidRDefault="00554B85" w:rsidP="00554B85">
      <w:r>
        <w:t xml:space="preserve">      </w:t>
      </w:r>
      <w:proofErr w:type="gramStart"/>
      <w:r>
        <w:t>&lt;!--</w:t>
      </w:r>
      <w:proofErr w:type="gramEnd"/>
      <w:r>
        <w:t xml:space="preserve"> Outras </w:t>
      </w:r>
      <w:proofErr w:type="spellStart"/>
      <w:r>
        <w:t>tags</w:t>
      </w:r>
      <w:proofErr w:type="spellEnd"/>
      <w:r>
        <w:t xml:space="preserve"> obrigatórias conforme manual --&gt;</w:t>
      </w:r>
    </w:p>
    <w:p w14:paraId="7F93E637" w14:textId="77777777" w:rsidR="00554B85" w:rsidRDefault="00554B85" w:rsidP="00554B85">
      <w:r>
        <w:t xml:space="preserve">    &lt;/eSocial&gt;</w:t>
      </w:r>
    </w:p>
    <w:p w14:paraId="67F3BBD9" w14:textId="77777777" w:rsidR="00554B85" w:rsidRDefault="00554B85" w:rsidP="00554B85">
      <w:r>
        <w:t xml:space="preserve">    ```  </w:t>
      </w:r>
    </w:p>
    <w:p w14:paraId="0C7A5504" w14:textId="77777777" w:rsidR="00554B85" w:rsidRDefault="00554B85" w:rsidP="00554B85">
      <w:r>
        <w:t xml:space="preserve">  - Inclua a assinatura digital na </w:t>
      </w:r>
      <w:proofErr w:type="spellStart"/>
      <w:r>
        <w:t>tag</w:t>
      </w:r>
      <w:proofErr w:type="spellEnd"/>
      <w:r>
        <w:t xml:space="preserve"> `&lt;</w:t>
      </w:r>
      <w:proofErr w:type="spellStart"/>
      <w:r>
        <w:t>Signature</w:t>
      </w:r>
      <w:proofErr w:type="spellEnd"/>
      <w:r>
        <w:t>&gt;` se necessário.</w:t>
      </w:r>
    </w:p>
    <w:p w14:paraId="4C1C447B" w14:textId="77777777" w:rsidR="00554B85" w:rsidRDefault="00554B85" w:rsidP="00554B85">
      <w:r>
        <w:t xml:space="preserve">- **Funções Reutilizáveis:**  </w:t>
      </w:r>
    </w:p>
    <w:p w14:paraId="737C0E34" w14:textId="77777777" w:rsidR="00554B85" w:rsidRDefault="00554B85" w:rsidP="00554B85">
      <w:r>
        <w:t xml:space="preserve">  Para cada parte do XML, crie funções que gerem elementos padrão para facilitar manutenção e futuras alterações.  </w:t>
      </w:r>
    </w:p>
    <w:p w14:paraId="7939D3D4" w14:textId="77777777" w:rsidR="00554B85" w:rsidRDefault="00554B85" w:rsidP="00554B85">
      <w:r>
        <w:t xml:space="preserve">- **Validações:**  </w:t>
      </w:r>
    </w:p>
    <w:p w14:paraId="3A805E6F" w14:textId="77777777" w:rsidR="00554B85" w:rsidRDefault="00554B85" w:rsidP="00554B85">
      <w:r>
        <w:t xml:space="preserve">  Implemente funções para validar CPF e outros dados essenciais antes de gerar o XML. Utilize testes unitários para garantir que os algoritmos estão corretos.</w:t>
      </w:r>
    </w:p>
    <w:p w14:paraId="69B389E2" w14:textId="77777777" w:rsidR="00554B85" w:rsidRDefault="00554B85" w:rsidP="00554B85">
      <w:r>
        <w:t xml:space="preserve">- **LGPD e Perfis de Acesso:**  </w:t>
      </w:r>
    </w:p>
    <w:p w14:paraId="27BDA0D5" w14:textId="77777777" w:rsidR="00554B85" w:rsidRDefault="00554B85" w:rsidP="00554B85">
      <w:r>
        <w:t xml:space="preserve">  Adicione middleware de autenticação para assegurar que apenas usuários com os papéis adequados possam acessar ou alterar determinados </w:t>
      </w:r>
      <w:proofErr w:type="spellStart"/>
      <w:r>
        <w:t>endpoints</w:t>
      </w:r>
      <w:proofErr w:type="spellEnd"/>
      <w:r>
        <w:t xml:space="preserve">.  </w:t>
      </w:r>
    </w:p>
    <w:p w14:paraId="30CFDD47" w14:textId="77777777" w:rsidR="00554B85" w:rsidRDefault="00554B85" w:rsidP="00554B85">
      <w:r>
        <w:t xml:space="preserve">  Gere logs que detalhem os acessos e manipulações.</w:t>
      </w:r>
    </w:p>
    <w:p w14:paraId="3168B4BA" w14:textId="77777777" w:rsidR="00554B85" w:rsidRDefault="00554B85" w:rsidP="00554B85">
      <w:r>
        <w:t xml:space="preserve">### 3.4. Melhores Práticas na API  </w:t>
      </w:r>
    </w:p>
    <w:p w14:paraId="18EA056F" w14:textId="77777777" w:rsidR="00554B85" w:rsidRDefault="00554B85" w:rsidP="00554B85">
      <w:r>
        <w:t xml:space="preserve">- Utilize um padrão </w:t>
      </w:r>
      <w:proofErr w:type="spellStart"/>
      <w:r>
        <w:t>RESTful</w:t>
      </w:r>
      <w:proofErr w:type="spellEnd"/>
      <w:r>
        <w:t xml:space="preserve"> e mantenha a consistência nos nomes dos </w:t>
      </w:r>
      <w:proofErr w:type="spellStart"/>
      <w:r>
        <w:t>endpoints</w:t>
      </w:r>
      <w:proofErr w:type="spellEnd"/>
      <w:r>
        <w:t xml:space="preserve"> e métodos HTTP.  </w:t>
      </w:r>
    </w:p>
    <w:p w14:paraId="64DF4033" w14:textId="77777777" w:rsidR="00554B85" w:rsidRDefault="00554B85" w:rsidP="00554B85">
      <w:r>
        <w:t xml:space="preserve">- Documente cada </w:t>
      </w:r>
      <w:proofErr w:type="spellStart"/>
      <w:r>
        <w:t>endpoint</w:t>
      </w:r>
      <w:proofErr w:type="spellEnd"/>
      <w:r>
        <w:t xml:space="preserve"> (usando Swagger/</w:t>
      </w:r>
      <w:proofErr w:type="spellStart"/>
      <w:r>
        <w:t>OpenAPI</w:t>
      </w:r>
      <w:proofErr w:type="spellEnd"/>
      <w:r>
        <w:t xml:space="preserve">) para facilitar a manutenção e entendimento futuro.  </w:t>
      </w:r>
    </w:p>
    <w:p w14:paraId="63AECC4D" w14:textId="77777777" w:rsidR="00554B85" w:rsidRDefault="00554B85" w:rsidP="00554B85">
      <w:r>
        <w:t xml:space="preserve">- Implemente tratamento de erros e </w:t>
      </w:r>
      <w:proofErr w:type="spellStart"/>
      <w:r>
        <w:t>logging</w:t>
      </w:r>
      <w:proofErr w:type="spellEnd"/>
      <w:r>
        <w:t xml:space="preserve"> detalhado (armazenando logs também na tabela `logs`).</w:t>
      </w:r>
    </w:p>
    <w:p w14:paraId="43E095C4" w14:textId="77777777" w:rsidR="00554B85" w:rsidRDefault="00554B85" w:rsidP="00554B85"/>
    <w:p w14:paraId="19DE5A58" w14:textId="77777777" w:rsidR="00554B85" w:rsidRDefault="00554B85" w:rsidP="00554B85">
      <w:r>
        <w:t>## 4. Desenvolvimento do XML e Validação</w:t>
      </w:r>
    </w:p>
    <w:p w14:paraId="023CA928" w14:textId="77777777" w:rsidR="00554B85" w:rsidRDefault="00554B85" w:rsidP="00554B85">
      <w:r>
        <w:t xml:space="preserve">### 4.1. Gerando o XML  </w:t>
      </w:r>
    </w:p>
    <w:p w14:paraId="6C320612" w14:textId="77777777" w:rsidR="00554B85" w:rsidRDefault="00554B85" w:rsidP="00554B85">
      <w:r>
        <w:t xml:space="preserve">- Crie </w:t>
      </w:r>
      <w:proofErr w:type="spellStart"/>
      <w:r>
        <w:t>templates</w:t>
      </w:r>
      <w:proofErr w:type="spellEnd"/>
      <w:r>
        <w:t xml:space="preserve"> que montem a estrutura XML conforme o manual, obedecendo:</w:t>
      </w:r>
    </w:p>
    <w:p w14:paraId="561FD6A1" w14:textId="77777777" w:rsidR="00554B85" w:rsidRDefault="00554B85" w:rsidP="00554B85">
      <w:r>
        <w:lastRenderedPageBreak/>
        <w:t xml:space="preserve">  - Declaração do XML:</w:t>
      </w:r>
    </w:p>
    <w:p w14:paraId="1E79B33C" w14:textId="77777777" w:rsidR="00554B85" w:rsidRDefault="00554B85" w:rsidP="00554B85">
      <w:r>
        <w:t xml:space="preserve">    ```</w:t>
      </w:r>
      <w:proofErr w:type="spellStart"/>
      <w:r>
        <w:t>xml</w:t>
      </w:r>
      <w:proofErr w:type="spellEnd"/>
    </w:p>
    <w:p w14:paraId="3DDDC8FB" w14:textId="77777777" w:rsidR="00554B85" w:rsidRDefault="00554B85" w:rsidP="00554B85">
      <w:r>
        <w:t xml:space="preserve">    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00742A44" w14:textId="77777777" w:rsidR="00554B85" w:rsidRDefault="00554B85" w:rsidP="00554B85">
      <w:r>
        <w:t xml:space="preserve">    ```  </w:t>
      </w:r>
    </w:p>
    <w:p w14:paraId="03862775" w14:textId="77777777" w:rsidR="00554B85" w:rsidRDefault="00554B85" w:rsidP="00554B85">
      <w:r>
        <w:t xml:space="preserve">  - </w:t>
      </w:r>
      <w:proofErr w:type="spellStart"/>
      <w:r>
        <w:t>Namespace</w:t>
      </w:r>
      <w:proofErr w:type="spellEnd"/>
      <w:r>
        <w:t xml:space="preserve"> no elemento raiz:</w:t>
      </w:r>
    </w:p>
    <w:p w14:paraId="4CA4622F" w14:textId="77777777" w:rsidR="00554B85" w:rsidRDefault="00554B85" w:rsidP="00554B85">
      <w:r>
        <w:t xml:space="preserve">    ```</w:t>
      </w:r>
      <w:proofErr w:type="spellStart"/>
      <w:r>
        <w:t>xml</w:t>
      </w:r>
      <w:proofErr w:type="spellEnd"/>
    </w:p>
    <w:p w14:paraId="595790A1" w14:textId="77777777" w:rsidR="00554B85" w:rsidRDefault="00554B85" w:rsidP="00554B85">
      <w:r>
        <w:t xml:space="preserve">    &lt;eSocial xmlns="http://www.esocial.gov.br/schema/lote/eventos/envio/vx_x_x"&gt;</w:t>
      </w:r>
    </w:p>
    <w:p w14:paraId="0F544C21" w14:textId="77777777" w:rsidR="00554B85" w:rsidRDefault="00554B85" w:rsidP="00554B85">
      <w:r>
        <w:t xml:space="preserve">    ```  </w:t>
      </w:r>
    </w:p>
    <w:p w14:paraId="2FF94716" w14:textId="77777777" w:rsidR="00554B85" w:rsidRDefault="00554B85" w:rsidP="00554B85">
      <w:r>
        <w:t xml:space="preserve">  - Inclusão das </w:t>
      </w:r>
      <w:proofErr w:type="spellStart"/>
      <w:r>
        <w:t>tags</w:t>
      </w:r>
      <w:proofErr w:type="spellEnd"/>
      <w:r>
        <w:t xml:space="preserve"> obrigatórias (</w:t>
      </w:r>
      <w:proofErr w:type="spellStart"/>
      <w:r>
        <w:t>evtXXX</w:t>
      </w:r>
      <w:proofErr w:type="spellEnd"/>
      <w:r>
        <w:t xml:space="preserve">, </w:t>
      </w:r>
      <w:proofErr w:type="spellStart"/>
      <w:r>
        <w:t>ideEvento</w:t>
      </w:r>
      <w:proofErr w:type="spellEnd"/>
      <w:r>
        <w:t xml:space="preserve">, </w:t>
      </w:r>
      <w:proofErr w:type="spellStart"/>
      <w:proofErr w:type="gramStart"/>
      <w:r>
        <w:t>ideEmpregador</w:t>
      </w:r>
      <w:proofErr w:type="spellEnd"/>
      <w:r>
        <w:t>, etc.</w:t>
      </w:r>
      <w:proofErr w:type="gramEnd"/>
      <w:r>
        <w:t>), conforme as seções específicas do manual.</w:t>
      </w:r>
    </w:p>
    <w:p w14:paraId="0928DA35" w14:textId="77777777" w:rsidR="00554B85" w:rsidRDefault="00554B85" w:rsidP="00554B85">
      <w:r>
        <w:t>- Utilize uma biblioteca XML (como `xmlbuilder2` no Node.js) para facilitar a criação dinâmica e a validação do XML.</w:t>
      </w:r>
    </w:p>
    <w:p w14:paraId="7F47D41B" w14:textId="77777777" w:rsidR="00554B85" w:rsidRDefault="00554B85" w:rsidP="00554B85">
      <w:r>
        <w:t xml:space="preserve">### 4.2. Validação do XML  </w:t>
      </w:r>
    </w:p>
    <w:p w14:paraId="01A0FA23" w14:textId="77777777" w:rsidR="00554B85" w:rsidRDefault="00554B85" w:rsidP="00554B85">
      <w:r>
        <w:t xml:space="preserve">- Implemente uma rotina (ou utilize uma biblioteca) para validar o XML gerado contra o XSD disponível no portal do eSocial.  </w:t>
      </w:r>
    </w:p>
    <w:p w14:paraId="17A8BA9A" w14:textId="77777777" w:rsidR="00554B85" w:rsidRDefault="00554B85" w:rsidP="00554B85">
      <w:r>
        <w:t>- Se ocorrer algum erro de validação, logue esse erro e retorne uma mensagem de erro clara para o usuário.</w:t>
      </w:r>
    </w:p>
    <w:p w14:paraId="3F0B6E07" w14:textId="77777777" w:rsidR="00554B85" w:rsidRDefault="00554B85" w:rsidP="00554B85"/>
    <w:p w14:paraId="3488DDD8" w14:textId="77777777" w:rsidR="00554B85" w:rsidRDefault="00554B85" w:rsidP="00554B85">
      <w:r>
        <w:t>## 5. Segurança e Conformidade (LGPD e Acessos)</w:t>
      </w:r>
    </w:p>
    <w:p w14:paraId="01B37ACB" w14:textId="77777777" w:rsidR="00554B85" w:rsidRDefault="00554B85" w:rsidP="00554B85">
      <w:r>
        <w:t xml:space="preserve">### 5.1. Controle de Acesso  </w:t>
      </w:r>
    </w:p>
    <w:p w14:paraId="5D7A709F" w14:textId="77777777" w:rsidR="00554B85" w:rsidRDefault="00554B85" w:rsidP="00554B85">
      <w:r>
        <w:t xml:space="preserve">- Utilize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(ou outro serviço de autenticação) para identificar os usuários.  </w:t>
      </w:r>
    </w:p>
    <w:p w14:paraId="3D3F6A6B" w14:textId="77777777" w:rsidR="00554B85" w:rsidRDefault="00554B85" w:rsidP="00554B85">
      <w:r>
        <w:t xml:space="preserve">- Defina perfis e roles (ex.: ADMIN_SYS, ADMIN_NUC, EMPLOYEE, FAMILY, PARTNER) para restrição de acesso aos </w:t>
      </w:r>
      <w:proofErr w:type="spellStart"/>
      <w:r>
        <w:t>endpoints</w:t>
      </w:r>
      <w:proofErr w:type="spellEnd"/>
      <w:r>
        <w:t xml:space="preserve">.  </w:t>
      </w:r>
    </w:p>
    <w:p w14:paraId="44E24F81" w14:textId="77777777" w:rsidR="00554B85" w:rsidRDefault="00554B85" w:rsidP="00554B85">
      <w:r>
        <w:t>- Implemente middleware para verificar tokens JWT e autorizar usuários conforme as roles.</w:t>
      </w:r>
    </w:p>
    <w:p w14:paraId="3910F064" w14:textId="77777777" w:rsidR="00554B85" w:rsidRDefault="00554B85" w:rsidP="00554B85">
      <w:r>
        <w:t xml:space="preserve">### 5.2. Tratamento de Dados Sensíveis  </w:t>
      </w:r>
    </w:p>
    <w:p w14:paraId="59E2EEB7" w14:textId="77777777" w:rsidR="00554B85" w:rsidRDefault="00554B85" w:rsidP="00554B85">
      <w:r>
        <w:t xml:space="preserve">- O CPF deve ser validado e armazenado de forma imutável; quaisquer alterações não devem ser permitidas.  </w:t>
      </w:r>
    </w:p>
    <w:p w14:paraId="71ECB9C5" w14:textId="77777777" w:rsidR="00554B85" w:rsidRDefault="00554B85" w:rsidP="00554B85">
      <w:r>
        <w:t>- Criptografe dados pessoais identificáveis (como CPF, e-mail, telefone e informações bancárias) no banco de dados, conforme as diretrizes da LGPD.</w:t>
      </w:r>
    </w:p>
    <w:p w14:paraId="219FABDC" w14:textId="77777777" w:rsidR="00554B85" w:rsidRDefault="00554B85" w:rsidP="00554B85">
      <w:r>
        <w:t xml:space="preserve">### 5.3. Melhores Práticas de LGPD  </w:t>
      </w:r>
    </w:p>
    <w:p w14:paraId="0590E2FA" w14:textId="77777777" w:rsidR="00554B85" w:rsidRDefault="00554B85" w:rsidP="00554B85">
      <w:r>
        <w:t xml:space="preserve">- Documente como e por quem cada dado sensível é acessado e modificado.  </w:t>
      </w:r>
    </w:p>
    <w:p w14:paraId="2260524F" w14:textId="77777777" w:rsidR="00554B85" w:rsidRDefault="00554B85" w:rsidP="00554B85">
      <w:r>
        <w:t xml:space="preserve">- Garanta que os dados pessoais sejam usados somente para os fins explicitamente permitidos pelo usuário.  </w:t>
      </w:r>
    </w:p>
    <w:p w14:paraId="64427118" w14:textId="77777777" w:rsidR="00554B85" w:rsidRDefault="00554B85" w:rsidP="00554B85">
      <w:r>
        <w:lastRenderedPageBreak/>
        <w:t>- Implemente um mecanismo de consentimento para a coleta e processamento das informações.</w:t>
      </w:r>
    </w:p>
    <w:p w14:paraId="63F9A219" w14:textId="77777777" w:rsidR="00554B85" w:rsidRDefault="00554B85" w:rsidP="00554B85"/>
    <w:p w14:paraId="7ACC8700" w14:textId="77777777" w:rsidR="00554B85" w:rsidRDefault="00554B85" w:rsidP="00554B85">
      <w:r>
        <w:t>## 6. Instruções para a Implementação pelo Programador Júnior</w:t>
      </w:r>
    </w:p>
    <w:p w14:paraId="1363F6C0" w14:textId="77777777" w:rsidR="00554B85" w:rsidRDefault="00554B85" w:rsidP="00554B85">
      <w:r>
        <w:t xml:space="preserve">1. **Leia os Documentos de Base:**  </w:t>
      </w:r>
    </w:p>
    <w:p w14:paraId="7CFDDF04" w14:textId="77777777" w:rsidR="00554B85" w:rsidRDefault="00554B85" w:rsidP="00554B85">
      <w:r>
        <w:t xml:space="preserve">   - Revise o `README.txt` para entender as diretrizes gerais do projeto, incluindo nomenclatura de arquivos e regras de backup, bem como o manual do eSocial para compreender os detalhes dos </w:t>
      </w:r>
      <w:proofErr w:type="spellStart"/>
      <w:r>
        <w:t>schemas</w:t>
      </w:r>
      <w:proofErr w:type="spellEnd"/>
      <w:r>
        <w:t xml:space="preserve"> XML.  </w:t>
      </w:r>
    </w:p>
    <w:p w14:paraId="3261904B" w14:textId="77777777" w:rsidR="00554B85" w:rsidRDefault="00554B85" w:rsidP="00554B85">
      <w:r>
        <w:t>2. **Configuração do Ambiente de Banco de Dados (</w:t>
      </w:r>
      <w:proofErr w:type="spellStart"/>
      <w:r>
        <w:t>Postgres</w:t>
      </w:r>
      <w:proofErr w:type="spellEnd"/>
      <w:r>
        <w:t xml:space="preserve">):**  </w:t>
      </w:r>
    </w:p>
    <w:p w14:paraId="63E96031" w14:textId="77777777" w:rsidR="00554B85" w:rsidRDefault="00554B85" w:rsidP="00554B85">
      <w:r>
        <w:t xml:space="preserve">   - </w:t>
      </w:r>
      <w:proofErr w:type="gramStart"/>
      <w:r>
        <w:t>Crie um novo</w:t>
      </w:r>
      <w:proofErr w:type="gramEnd"/>
      <w:r>
        <w:t xml:space="preserve"> banco de dados ou </w:t>
      </w:r>
      <w:proofErr w:type="spellStart"/>
      <w:r>
        <w:t>schema</w:t>
      </w:r>
      <w:proofErr w:type="spellEnd"/>
      <w:r>
        <w:t xml:space="preserve"> chamado `</w:t>
      </w:r>
      <w:proofErr w:type="spellStart"/>
      <w:r>
        <w:t>esocial</w:t>
      </w:r>
      <w:proofErr w:type="spellEnd"/>
      <w:r>
        <w:t>` e rode os scripts SQL para as tabelas (ex.: `</w:t>
      </w:r>
      <w:proofErr w:type="spellStart"/>
      <w:r>
        <w:t>employers</w:t>
      </w:r>
      <w:proofErr w:type="spellEnd"/>
      <w:r>
        <w:t>`, `</w:t>
      </w:r>
      <w:proofErr w:type="spellStart"/>
      <w:r>
        <w:t>users</w:t>
      </w:r>
      <w:proofErr w:type="spellEnd"/>
      <w:r>
        <w:t>`, `</w:t>
      </w:r>
      <w:proofErr w:type="spellStart"/>
      <w:r>
        <w:t>events</w:t>
      </w:r>
      <w:proofErr w:type="spellEnd"/>
      <w:r>
        <w:t xml:space="preserve">`, `logs`).  </w:t>
      </w:r>
    </w:p>
    <w:p w14:paraId="0B1C1491" w14:textId="77777777" w:rsidR="00554B85" w:rsidRDefault="00554B85" w:rsidP="00554B85">
      <w:r>
        <w:t xml:space="preserve">3. **Desenvolva a API </w:t>
      </w:r>
      <w:proofErr w:type="spellStart"/>
      <w:r>
        <w:t>RESTful</w:t>
      </w:r>
      <w:proofErr w:type="spellEnd"/>
      <w:r>
        <w:t xml:space="preserve">:**  </w:t>
      </w:r>
    </w:p>
    <w:p w14:paraId="4F4DAD35" w14:textId="77777777" w:rsidR="00554B85" w:rsidRDefault="00554B85" w:rsidP="00554B85">
      <w:r>
        <w:t xml:space="preserve">   - Utilize Node.js com Express (ou similar) e </w:t>
      </w:r>
      <w:proofErr w:type="spellStart"/>
      <w:r>
        <w:t>TypeScript</w:t>
      </w:r>
      <w:proofErr w:type="spellEnd"/>
      <w:r>
        <w:t xml:space="preserve"> para organizar o código.  </w:t>
      </w:r>
    </w:p>
    <w:p w14:paraId="71FA9C5F" w14:textId="77777777" w:rsidR="00554B85" w:rsidRDefault="00554B85" w:rsidP="00554B85">
      <w:r>
        <w:t xml:space="preserve">   - Implemente os </w:t>
      </w:r>
      <w:proofErr w:type="spellStart"/>
      <w:r>
        <w:t>endpoints</w:t>
      </w:r>
      <w:proofErr w:type="spellEnd"/>
      <w:r>
        <w:t xml:space="preserve"> conforme descrito, criando uma estrutura modular.  </w:t>
      </w:r>
    </w:p>
    <w:p w14:paraId="364DEBB6" w14:textId="77777777" w:rsidR="00554B85" w:rsidRDefault="00554B85" w:rsidP="00554B85">
      <w:r>
        <w:t xml:space="preserve">4. **Desenvolva o Módulo de Geração de XML:**  </w:t>
      </w:r>
    </w:p>
    <w:p w14:paraId="6658810D" w14:textId="77777777" w:rsidR="00554B85" w:rsidRDefault="00554B85" w:rsidP="00554B85">
      <w:r>
        <w:t xml:space="preserve">   - Crie funções para gerar os eventos em XML conforme o padrão exigido, usando uma biblioteca como `xmlbuilder2`.  </w:t>
      </w:r>
    </w:p>
    <w:p w14:paraId="6C5BCB0D" w14:textId="77777777" w:rsidR="00554B85" w:rsidRDefault="00554B85" w:rsidP="00554B85">
      <w:r>
        <w:t xml:space="preserve">5. **Implementação da Segurança e Acessos:**  </w:t>
      </w:r>
    </w:p>
    <w:p w14:paraId="1889B12E" w14:textId="77777777" w:rsidR="00554B85" w:rsidRDefault="00554B85" w:rsidP="00554B85">
      <w:r>
        <w:t xml:space="preserve">   - Configure autenticação via tokens JWT e implemente middleware para proteger os </w:t>
      </w:r>
      <w:proofErr w:type="spellStart"/>
      <w:r>
        <w:t>endpoints</w:t>
      </w:r>
      <w:proofErr w:type="spellEnd"/>
      <w:r>
        <w:t xml:space="preserve"> da API, permitindo acesso somente aos usuários com as roles apropriadas.  </w:t>
      </w:r>
    </w:p>
    <w:p w14:paraId="755EE422" w14:textId="77777777" w:rsidR="00554B85" w:rsidRDefault="00554B85" w:rsidP="00554B85">
      <w:r>
        <w:t xml:space="preserve">6. **Documentação e Testes:**  </w:t>
      </w:r>
    </w:p>
    <w:p w14:paraId="5462F5EB" w14:textId="77777777" w:rsidR="00554B85" w:rsidRDefault="00554B85" w:rsidP="00554B85">
      <w:r>
        <w:t xml:space="preserve">   - Documente cada </w:t>
      </w:r>
      <w:proofErr w:type="spellStart"/>
      <w:r>
        <w:t>endpoint</w:t>
      </w:r>
      <w:proofErr w:type="spellEnd"/>
      <w:r>
        <w:t xml:space="preserve"> e função com comentários claros. Crie testes unitários e de integração para garantir que as funções de validação, geração de XML e </w:t>
      </w:r>
      <w:proofErr w:type="spellStart"/>
      <w:r>
        <w:t>endpoints</w:t>
      </w:r>
      <w:proofErr w:type="spellEnd"/>
      <w:r>
        <w:t xml:space="preserve"> funcionem conforme esperado.  </w:t>
      </w:r>
    </w:p>
    <w:p w14:paraId="73812517" w14:textId="77777777" w:rsidR="00554B85" w:rsidRDefault="00554B85" w:rsidP="00554B85">
      <w:r>
        <w:t>7. **</w:t>
      </w:r>
      <w:proofErr w:type="spellStart"/>
      <w:r>
        <w:t>Deploy</w:t>
      </w:r>
      <w:proofErr w:type="spellEnd"/>
      <w:r>
        <w:t xml:space="preserve"> e Monitoramento:**  </w:t>
      </w:r>
    </w:p>
    <w:p w14:paraId="3C78D2B3" w14:textId="77777777" w:rsidR="00554B85" w:rsidRDefault="00554B85" w:rsidP="00554B85">
      <w:r>
        <w:t xml:space="preserve">   - Configure a aplicação para </w:t>
      </w:r>
      <w:proofErr w:type="spellStart"/>
      <w:r>
        <w:t>deployment</w:t>
      </w:r>
      <w:proofErr w:type="spellEnd"/>
      <w:r>
        <w:t xml:space="preserve"> em ambiente de nuvem e monitorar as métricas de performance.  </w:t>
      </w:r>
    </w:p>
    <w:p w14:paraId="0237F3E0" w14:textId="77777777" w:rsidR="00554B85" w:rsidRDefault="00554B85" w:rsidP="00554B85">
      <w:r>
        <w:t xml:space="preserve">8. **Revisões e Feedback:**  </w:t>
      </w:r>
    </w:p>
    <w:p w14:paraId="3793797F" w14:textId="77777777" w:rsidR="00554B85" w:rsidRDefault="00554B85" w:rsidP="00554B85">
      <w:r>
        <w:t xml:space="preserve">   - Após a implementação dos módulos principais, realize revisões de código com um mentor ou líder técnico.  </w:t>
      </w:r>
    </w:p>
    <w:p w14:paraId="2FA8BB8E" w14:textId="77777777" w:rsidR="00554B85" w:rsidRDefault="00554B85" w:rsidP="00554B85"/>
    <w:p w14:paraId="77300CD3" w14:textId="77777777" w:rsidR="00554B85" w:rsidRDefault="00554B85" w:rsidP="00554B85">
      <w:r>
        <w:t>## 7. Conclusão</w:t>
      </w:r>
    </w:p>
    <w:p w14:paraId="0968FD7B" w14:textId="77777777" w:rsidR="00554B85" w:rsidRDefault="00554B85" w:rsidP="00554B85">
      <w:r>
        <w:t xml:space="preserve">Este conjunto de instruções orienta desde a criação da estrutura do banco de dados em PostgreSQL, passando pela organização da API (em Node.js com </w:t>
      </w:r>
      <w:proofErr w:type="spellStart"/>
      <w:r>
        <w:t>TypeScript</w:t>
      </w:r>
      <w:proofErr w:type="spellEnd"/>
      <w:r>
        <w:t xml:space="preserve">) e geração do XML conforme os padrões do eSocial, até as melhores práticas de segurança e compliance. Siga essas etapas para assegura uma integração robusta entre o sistema DOM e o eSocial, garantindo clareza, reusabilidade e conformidade com as exigências legais e técnicos do projeto.  </w:t>
      </w:r>
    </w:p>
    <w:p w14:paraId="02981809" w14:textId="3ADBDA37" w:rsidR="00554B85" w:rsidRDefault="00554B85" w:rsidP="00554B85">
      <w:r>
        <w:lastRenderedPageBreak/>
        <w:t xml:space="preserve">Copie este documento no Cursor.ai como prompt inicial para que ele possa gerar o código-base, scripts de criação de banco de dados, </w:t>
      </w:r>
      <w:proofErr w:type="spellStart"/>
      <w:r>
        <w:t>templates</w:t>
      </w:r>
      <w:proofErr w:type="spellEnd"/>
      <w:r>
        <w:t xml:space="preserve"> de XML, exemplos de </w:t>
      </w:r>
      <w:proofErr w:type="spellStart"/>
      <w:r>
        <w:t>endpoints</w:t>
      </w:r>
      <w:proofErr w:type="spellEnd"/>
      <w:r>
        <w:t xml:space="preserve"> e demais funcionalidades, de forma automatizada e integrada conforme descrito.</w:t>
      </w:r>
      <w:r>
        <w:br/>
      </w:r>
    </w:p>
    <w:p w14:paraId="1F4F42DA" w14:textId="77777777" w:rsidR="00554B85" w:rsidRDefault="00554B85">
      <w:r>
        <w:br w:type="page"/>
      </w:r>
    </w:p>
    <w:p w14:paraId="2A9700E9" w14:textId="77777777" w:rsidR="00554B85" w:rsidRPr="00554B85" w:rsidRDefault="00554B85" w:rsidP="00554B85">
      <w:r w:rsidRPr="00554B85">
        <w:lastRenderedPageBreak/>
        <w:t xml:space="preserve">preciso fazer a integração com </w:t>
      </w:r>
      <w:proofErr w:type="gramStart"/>
      <w:r w:rsidRPr="00554B85">
        <w:t>do</w:t>
      </w:r>
      <w:proofErr w:type="gramEnd"/>
      <w:r w:rsidRPr="00554B85">
        <w:t xml:space="preserve"> sistema DOM com o </w:t>
      </w:r>
      <w:proofErr w:type="spellStart"/>
      <w:r w:rsidRPr="00554B85">
        <w:t>esocial</w:t>
      </w:r>
      <w:proofErr w:type="spellEnd"/>
      <w:r w:rsidRPr="00554B85">
        <w:t>. Você e sua equipe podem preparar uma lista detalhada de instruções para um programador júnior levando em consideração as orientações dos arquivos da base de conhecimento (readme.txt e manualorientacaodesenvolvedoresocialv1-15.pdf). Inclua desde a criação das estruturas de banco de dados (</w:t>
      </w:r>
      <w:proofErr w:type="spellStart"/>
      <w:r w:rsidRPr="00554B85">
        <w:t>postgres</w:t>
      </w:r>
      <w:proofErr w:type="spellEnd"/>
      <w:r w:rsidRPr="00554B85">
        <w:t xml:space="preserve">), tabelas, vínculos, api, pensando em elementos reutilizáveis, melhores práticas, </w:t>
      </w:r>
      <w:proofErr w:type="spellStart"/>
      <w:r w:rsidRPr="00554B85">
        <w:t>lgpd</w:t>
      </w:r>
      <w:proofErr w:type="spellEnd"/>
      <w:r w:rsidRPr="00554B85">
        <w:t xml:space="preserve"> e perfil de acessos</w:t>
      </w:r>
    </w:p>
    <w:p w14:paraId="7E0AC42E" w14:textId="0300393B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676E7904" wp14:editId="41EB82A8">
                <wp:extent cx="304800" cy="304800"/>
                <wp:effectExtent l="0" t="0" r="0" b="0"/>
                <wp:docPr id="1061631073" name="Retângulo 18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8C128" id="Retângulo 18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151B3C" w14:textId="77777777" w:rsidR="00554B85" w:rsidRPr="00554B85" w:rsidRDefault="00554B85" w:rsidP="00554B85">
      <w:pPr>
        <w:rPr>
          <w:b/>
          <w:bCs/>
        </w:rPr>
      </w:pPr>
      <w:proofErr w:type="spellStart"/>
      <w:r w:rsidRPr="00554B85">
        <w:rPr>
          <w:b/>
          <w:bCs/>
        </w:rPr>
        <w:t>GestorDOM</w:t>
      </w:r>
      <w:proofErr w:type="spellEnd"/>
    </w:p>
    <w:p w14:paraId="0AC2B6D3" w14:textId="77777777" w:rsidR="00554B85" w:rsidRPr="00554B85" w:rsidRDefault="00554B85" w:rsidP="00554B85">
      <w:r w:rsidRPr="00554B85">
        <w:t>A seguir, apresento um documento detalhado de instruções para que um programador júnior implemente a integração do sistema DOM com o eSocial, seguindo as orientações dos arquivos de base de conhecimento (README.txt e manualorientacaodesenvolvedoresocialv1-15.pdf). As instruções englobam a criação da estrutura de banco de dados (PostgreSQL), definição de tabelas e vínculos, desenvolvimento de uma API organizada com práticas reutilizáveis, conformidade com LGPD e controle de acesso por perfil.</w:t>
      </w:r>
    </w:p>
    <w:p w14:paraId="6AEC7106" w14:textId="77777777" w:rsidR="00554B85" w:rsidRPr="00554B85" w:rsidRDefault="00554B85" w:rsidP="00554B85">
      <w:r w:rsidRPr="00554B85">
        <w:pict w14:anchorId="1425855E">
          <v:rect id="_x0000_i1149" style="width:0;height:1.5pt" o:hralign="center" o:hrstd="t" o:hr="t" fillcolor="#a0a0a0" stroked="f"/>
        </w:pict>
      </w:r>
    </w:p>
    <w:p w14:paraId="0BB8F21D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1. Visão Geral da Integração</w:t>
      </w:r>
    </w:p>
    <w:p w14:paraId="512CEA9F" w14:textId="77777777" w:rsidR="00554B85" w:rsidRPr="00554B85" w:rsidRDefault="00554B85" w:rsidP="00554B85">
      <w:r w:rsidRPr="00554B85">
        <w:rPr>
          <w:b/>
          <w:bCs/>
        </w:rPr>
        <w:t>Objetivo:</w:t>
      </w:r>
      <w:r w:rsidRPr="00554B85">
        <w:t xml:space="preserve"> </w:t>
      </w:r>
      <w:r w:rsidRPr="00554B85">
        <w:br/>
        <w:t>Integrar o sistema DOM ao eSocial, permitindo receber, armazenar e transmitir os eventos conforme o padrão exigido pelo eSocial. Isso inclui:</w:t>
      </w:r>
    </w:p>
    <w:p w14:paraId="4331B66B" w14:textId="77777777" w:rsidR="00554B85" w:rsidRPr="00554B85" w:rsidRDefault="00554B85" w:rsidP="00554B85">
      <w:pPr>
        <w:numPr>
          <w:ilvl w:val="0"/>
          <w:numId w:val="2"/>
        </w:numPr>
      </w:pPr>
      <w:r w:rsidRPr="00554B85">
        <w:t xml:space="preserve">Criação de eventos em XML (conforme os </w:t>
      </w:r>
      <w:proofErr w:type="spellStart"/>
      <w:r w:rsidRPr="00554B85">
        <w:t>schemas</w:t>
      </w:r>
      <w:proofErr w:type="spellEnd"/>
      <w:r w:rsidRPr="00554B85">
        <w:t xml:space="preserve"> definidos no manual do eSocial).</w:t>
      </w:r>
    </w:p>
    <w:p w14:paraId="65300CD9" w14:textId="77777777" w:rsidR="00554B85" w:rsidRPr="00554B85" w:rsidRDefault="00554B85" w:rsidP="00554B85">
      <w:pPr>
        <w:numPr>
          <w:ilvl w:val="0"/>
          <w:numId w:val="2"/>
        </w:numPr>
      </w:pPr>
      <w:r w:rsidRPr="00554B85">
        <w:t>Armazenamento dos eventos, logs e informações dos empregadores e dos registros de ponto no PostgreSQL.</w:t>
      </w:r>
    </w:p>
    <w:p w14:paraId="7F69C2D6" w14:textId="77777777" w:rsidR="00554B85" w:rsidRPr="00554B85" w:rsidRDefault="00554B85" w:rsidP="00554B85">
      <w:pPr>
        <w:numPr>
          <w:ilvl w:val="0"/>
          <w:numId w:val="2"/>
        </w:numPr>
      </w:pPr>
      <w:r w:rsidRPr="00554B85">
        <w:t>Exposição de uma API REST para criação, consulta e atualização desses eventos.</w:t>
      </w:r>
    </w:p>
    <w:p w14:paraId="17647C10" w14:textId="77777777" w:rsidR="00554B85" w:rsidRPr="00554B85" w:rsidRDefault="00554B85" w:rsidP="00554B85">
      <w:pPr>
        <w:numPr>
          <w:ilvl w:val="0"/>
          <w:numId w:val="2"/>
        </w:numPr>
      </w:pPr>
      <w:r w:rsidRPr="00554B85">
        <w:t>Implementação de controles de segurança e conformidade (LGPD), garantindo que dados sensíveis (por exemplo, CPF, e-mail, telefone) sejam tratados de forma segura e com acesso restrito aos perfis autorizados.</w:t>
      </w:r>
    </w:p>
    <w:p w14:paraId="04F83015" w14:textId="77777777" w:rsidR="00554B85" w:rsidRPr="00554B85" w:rsidRDefault="00554B85" w:rsidP="00554B85">
      <w:r w:rsidRPr="00554B85">
        <w:pict w14:anchorId="7E7A24BC">
          <v:rect id="_x0000_i1150" style="width:0;height:1.5pt" o:hralign="center" o:hrstd="t" o:hr="t" fillcolor="#a0a0a0" stroked="f"/>
        </w:pict>
      </w:r>
    </w:p>
    <w:p w14:paraId="405946EF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2. Estrutura de Banco de Dados (PostgreSQL)</w:t>
      </w:r>
    </w:p>
    <w:p w14:paraId="3C03063B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 xml:space="preserve">2.1. Criação do </w:t>
      </w:r>
      <w:proofErr w:type="spellStart"/>
      <w:r w:rsidRPr="00554B85">
        <w:rPr>
          <w:b/>
          <w:bCs/>
        </w:rPr>
        <w:t>Schema</w:t>
      </w:r>
      <w:proofErr w:type="spellEnd"/>
      <w:r w:rsidRPr="00554B85">
        <w:rPr>
          <w:b/>
          <w:bCs/>
        </w:rPr>
        <w:t xml:space="preserve"> e Tabelas</w:t>
      </w:r>
    </w:p>
    <w:p w14:paraId="5B12E33E" w14:textId="77777777" w:rsidR="00554B85" w:rsidRPr="00554B85" w:rsidRDefault="00554B85" w:rsidP="00554B85">
      <w:pPr>
        <w:rPr>
          <w:lang w:val="en-US"/>
        </w:rPr>
      </w:pPr>
      <w:r w:rsidRPr="00554B85">
        <w:rPr>
          <w:b/>
          <w:bCs/>
        </w:rPr>
        <w:t xml:space="preserve">Passo 2.1.1 – Criação do </w:t>
      </w:r>
      <w:proofErr w:type="spellStart"/>
      <w:r w:rsidRPr="00554B85">
        <w:rPr>
          <w:b/>
          <w:bCs/>
        </w:rPr>
        <w:t>Schema</w:t>
      </w:r>
      <w:proofErr w:type="spellEnd"/>
      <w:r w:rsidRPr="00554B85">
        <w:rPr>
          <w:b/>
          <w:bCs/>
        </w:rPr>
        <w:t>:</w:t>
      </w:r>
      <w:r w:rsidRPr="00554B85">
        <w:t xml:space="preserve"> </w:t>
      </w:r>
      <w:r w:rsidRPr="00554B85">
        <w:br/>
        <w:t xml:space="preserve">Crie um </w:t>
      </w:r>
      <w:proofErr w:type="spellStart"/>
      <w:r w:rsidRPr="00554B85">
        <w:t>schema</w:t>
      </w:r>
      <w:proofErr w:type="spellEnd"/>
      <w:r w:rsidRPr="00554B85">
        <w:t xml:space="preserve"> chamado, por exemplo, </w:t>
      </w:r>
      <w:proofErr w:type="spellStart"/>
      <w:r w:rsidRPr="00554B85">
        <w:t>esocial</w:t>
      </w:r>
      <w:proofErr w:type="spellEnd"/>
      <w:r w:rsidRPr="00554B85">
        <w:t xml:space="preserve"> para agrupar todas as tabelas referentes à integração.</w:t>
      </w:r>
      <w:r w:rsidRPr="00554B85">
        <w:br/>
      </w:r>
      <w:r w:rsidRPr="00554B85">
        <w:rPr>
          <w:lang w:val="en-US"/>
        </w:rPr>
        <w:t>Exemplo de comando SQL:</w:t>
      </w:r>
    </w:p>
    <w:p w14:paraId="7EA4AB3E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CREATE SCHEMA IF NOT EXISTS esocial;</w:t>
      </w:r>
    </w:p>
    <w:p w14:paraId="0E4A750B" w14:textId="77777777" w:rsidR="00554B85" w:rsidRPr="00554B85" w:rsidRDefault="00554B85" w:rsidP="00554B85">
      <w:r w:rsidRPr="00554B85">
        <w:rPr>
          <w:b/>
          <w:bCs/>
        </w:rPr>
        <w:t>Passo 2.1.2 – Tabela de Eventos:</w:t>
      </w:r>
      <w:r w:rsidRPr="00554B85">
        <w:t xml:space="preserve"> </w:t>
      </w:r>
      <w:r w:rsidRPr="00554B85">
        <w:br/>
        <w:t>Esta tabela armazenará os eventos que serão enviados ou recebidos do eSocial.</w:t>
      </w:r>
    </w:p>
    <w:p w14:paraId="5978E2DD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CREATE TABLE esocial.events (</w:t>
      </w:r>
    </w:p>
    <w:p w14:paraId="0DA41726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id SERIAL PRIMARY KEY,</w:t>
      </w:r>
    </w:p>
    <w:p w14:paraId="6B18BEA1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event_type VARCHAR(50) NOT NULL, -- ex: 'evtAdmissao', 'evtRemuneracao', etc.</w:t>
      </w:r>
    </w:p>
    <w:p w14:paraId="2F561EAD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lastRenderedPageBreak/>
        <w:t xml:space="preserve">  xml_payload TEXT NOT NULL,       -- O XML gerado conforme os schemas do eSocial</w:t>
      </w:r>
    </w:p>
    <w:p w14:paraId="15E393D0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status VARCHAR(20) NOT NULL DEFAULT 'PENDING', -- Ex: PENDING, PROCESSING, PROCESSED, REJECTED</w:t>
      </w:r>
    </w:p>
    <w:p w14:paraId="56AA588B" w14:textId="77777777" w:rsidR="00554B85" w:rsidRPr="00554B85" w:rsidRDefault="00554B85" w:rsidP="00554B85">
      <w:r w:rsidRPr="00554B85">
        <w:rPr>
          <w:lang w:val="en-US"/>
        </w:rPr>
        <w:t xml:space="preserve">  </w:t>
      </w:r>
      <w:proofErr w:type="spellStart"/>
      <w:r w:rsidRPr="00554B85">
        <w:t>employer_id</w:t>
      </w:r>
      <w:proofErr w:type="spellEnd"/>
      <w:r w:rsidRPr="00554B85">
        <w:t xml:space="preserve"> INTEGER NOT </w:t>
      </w:r>
      <w:proofErr w:type="gramStart"/>
      <w:r w:rsidRPr="00554B85">
        <w:t xml:space="preserve">NULL,   </w:t>
      </w:r>
      <w:proofErr w:type="gramEnd"/>
      <w:r w:rsidRPr="00554B85">
        <w:t xml:space="preserve"> -- Chave para a tabela de empregadores</w:t>
      </w:r>
    </w:p>
    <w:p w14:paraId="6013BF5C" w14:textId="77777777" w:rsidR="00554B85" w:rsidRPr="00554B85" w:rsidRDefault="00554B85" w:rsidP="00554B85">
      <w:pPr>
        <w:rPr>
          <w:lang w:val="en-US"/>
        </w:rPr>
      </w:pPr>
      <w:r w:rsidRPr="00554B85">
        <w:t xml:space="preserve">  </w:t>
      </w:r>
      <w:r w:rsidRPr="00554B85">
        <w:rPr>
          <w:lang w:val="en-US"/>
        </w:rPr>
        <w:t>created_at TIMESTAMP WITH TIME ZONE DEFAULT CURRENT_TIMESTAMP,</w:t>
      </w:r>
    </w:p>
    <w:p w14:paraId="70A117B7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updated_at TIMESTAMP WITH TIME ZONE DEFAULT CURRENT_TIMESTAMP</w:t>
      </w:r>
    </w:p>
    <w:p w14:paraId="6F17CBE0" w14:textId="77777777" w:rsidR="00554B85" w:rsidRPr="00554B85" w:rsidRDefault="00554B85" w:rsidP="00554B85">
      <w:r w:rsidRPr="00554B85">
        <w:t>);</w:t>
      </w:r>
    </w:p>
    <w:p w14:paraId="7EF54F13" w14:textId="77777777" w:rsidR="00554B85" w:rsidRPr="00554B85" w:rsidRDefault="00554B85" w:rsidP="00554B85">
      <w:r w:rsidRPr="00554B85">
        <w:rPr>
          <w:b/>
          <w:bCs/>
        </w:rPr>
        <w:t>Passo 2.1.3 – Tabela de Empregadores:</w:t>
      </w:r>
      <w:r w:rsidRPr="00554B85">
        <w:t xml:space="preserve"> </w:t>
      </w:r>
      <w:r w:rsidRPr="00554B85">
        <w:br/>
        <w:t>Armazena os dados dos empregadores, que são necessários para a integração com o eSocial.</w:t>
      </w:r>
    </w:p>
    <w:p w14:paraId="23E7921A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CREATE TABLE esocial.employers (</w:t>
      </w:r>
    </w:p>
    <w:p w14:paraId="05DCAF37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id SERIAL PRIMARY KEY,</w:t>
      </w:r>
    </w:p>
    <w:p w14:paraId="7E3A7431" w14:textId="77777777" w:rsidR="00554B85" w:rsidRPr="00554B85" w:rsidRDefault="00554B85" w:rsidP="00554B85">
      <w:r w:rsidRPr="00554B85">
        <w:rPr>
          <w:lang w:val="en-US"/>
        </w:rPr>
        <w:t xml:space="preserve">  </w:t>
      </w:r>
      <w:proofErr w:type="spellStart"/>
      <w:r w:rsidRPr="00554B85">
        <w:t>cnpj</w:t>
      </w:r>
      <w:proofErr w:type="spellEnd"/>
      <w:r w:rsidRPr="00554B85">
        <w:t xml:space="preserve"> </w:t>
      </w:r>
      <w:proofErr w:type="gramStart"/>
      <w:r w:rsidRPr="00554B85">
        <w:t>VARCHAR(</w:t>
      </w:r>
      <w:proofErr w:type="gramEnd"/>
      <w:r w:rsidRPr="00554B85">
        <w:t xml:space="preserve">14) UNIQUE NOT </w:t>
      </w:r>
      <w:proofErr w:type="gramStart"/>
      <w:r w:rsidRPr="00554B85">
        <w:t>NULL,  --</w:t>
      </w:r>
      <w:proofErr w:type="gramEnd"/>
      <w:r w:rsidRPr="00554B85">
        <w:t xml:space="preserve"> Pode ser também CPF (para pessoas físicas), conforme a regra: 1 para CNPJ e 2 para CPF</w:t>
      </w:r>
    </w:p>
    <w:p w14:paraId="23888A3E" w14:textId="77777777" w:rsidR="00554B85" w:rsidRPr="00554B85" w:rsidRDefault="00554B85" w:rsidP="00554B85">
      <w:pPr>
        <w:rPr>
          <w:lang w:val="en-US"/>
        </w:rPr>
      </w:pPr>
      <w:r w:rsidRPr="00554B85">
        <w:t xml:space="preserve">  </w:t>
      </w:r>
      <w:r w:rsidRPr="00554B85">
        <w:rPr>
          <w:lang w:val="en-US"/>
        </w:rPr>
        <w:t>name VARCHAR(255) NOT NULL,</w:t>
      </w:r>
    </w:p>
    <w:p w14:paraId="482C2B8A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address TEXT,</w:t>
      </w:r>
    </w:p>
    <w:p w14:paraId="618F1DC1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created_at TIMESTAMP WITH TIME ZONE DEFAULT CURRENT_TIMESTAMP</w:t>
      </w:r>
    </w:p>
    <w:p w14:paraId="4A756009" w14:textId="77777777" w:rsidR="00554B85" w:rsidRPr="00554B85" w:rsidRDefault="00554B85" w:rsidP="00554B85">
      <w:r w:rsidRPr="00554B85">
        <w:t>);</w:t>
      </w:r>
    </w:p>
    <w:p w14:paraId="13F21AD4" w14:textId="77777777" w:rsidR="00554B85" w:rsidRPr="00554B85" w:rsidRDefault="00554B85" w:rsidP="00554B85">
      <w:r w:rsidRPr="00554B85">
        <w:rPr>
          <w:b/>
          <w:bCs/>
        </w:rPr>
        <w:t>Passo 2.1.4 – Tabela de Logs:</w:t>
      </w:r>
      <w:r w:rsidRPr="00554B85">
        <w:t xml:space="preserve"> </w:t>
      </w:r>
      <w:r w:rsidRPr="00554B85">
        <w:br/>
        <w:t>Armazena logs e auditorias das operações de integração.</w:t>
      </w:r>
    </w:p>
    <w:p w14:paraId="49FBFD86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CREATE TABLE esocial.logs (</w:t>
      </w:r>
    </w:p>
    <w:p w14:paraId="6339D498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id SERIAL PRIMARY KEY,</w:t>
      </w:r>
    </w:p>
    <w:p w14:paraId="3C9DC008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event_id INTEGER REFERENCES esocial.events(id) ON DELETE CASCADE,</w:t>
      </w:r>
    </w:p>
    <w:p w14:paraId="0ADCD391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log_message TEXT NOT NULL,</w:t>
      </w:r>
    </w:p>
    <w:p w14:paraId="54AD214A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created_at TIMESTAMP WITH TIME ZONE DEFAULT CURRENT_TIMESTAMP</w:t>
      </w:r>
    </w:p>
    <w:p w14:paraId="10E2F5E4" w14:textId="77777777" w:rsidR="00554B85" w:rsidRPr="00554B85" w:rsidRDefault="00554B85" w:rsidP="00554B85">
      <w:r w:rsidRPr="00554B85">
        <w:t>);</w:t>
      </w:r>
    </w:p>
    <w:p w14:paraId="6DFFF5C8" w14:textId="77777777" w:rsidR="00554B85" w:rsidRPr="00554B85" w:rsidRDefault="00554B85" w:rsidP="00554B85">
      <w:r w:rsidRPr="00554B85">
        <w:rPr>
          <w:b/>
          <w:bCs/>
        </w:rPr>
        <w:t>Passo 2.1.5 – Tabela de Usuários:</w:t>
      </w:r>
      <w:r w:rsidRPr="00554B85">
        <w:t xml:space="preserve"> </w:t>
      </w:r>
      <w:r w:rsidRPr="00554B85">
        <w:br/>
        <w:t>Caso seja necessário armazenar dados dos usuários que interagem com o sistema DOM, crie uma tabela simples (atenção para tratar dados sensíveis conforme LGPD):</w:t>
      </w:r>
    </w:p>
    <w:p w14:paraId="0F84DE37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CREATE TABLE esocial.users (</w:t>
      </w:r>
    </w:p>
    <w:p w14:paraId="774D8E76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id SERIAL PRIMARY KEY,</w:t>
      </w:r>
    </w:p>
    <w:p w14:paraId="755F44B1" w14:textId="77777777" w:rsidR="00554B85" w:rsidRPr="00554B85" w:rsidRDefault="00554B85" w:rsidP="00554B85">
      <w:r w:rsidRPr="00554B85">
        <w:rPr>
          <w:lang w:val="en-US"/>
        </w:rPr>
        <w:t xml:space="preserve">  </w:t>
      </w:r>
      <w:proofErr w:type="spellStart"/>
      <w:r w:rsidRPr="00554B85">
        <w:t>uid</w:t>
      </w:r>
      <w:proofErr w:type="spellEnd"/>
      <w:r w:rsidRPr="00554B85">
        <w:t xml:space="preserve"> </w:t>
      </w:r>
      <w:proofErr w:type="gramStart"/>
      <w:r w:rsidRPr="00554B85">
        <w:t>VARCHAR(</w:t>
      </w:r>
      <w:proofErr w:type="gramEnd"/>
      <w:r w:rsidRPr="00554B85">
        <w:t xml:space="preserve">255) </w:t>
      </w:r>
      <w:proofErr w:type="gramStart"/>
      <w:r w:rsidRPr="00554B85">
        <w:t>UNIQUE,  --</w:t>
      </w:r>
      <w:proofErr w:type="gramEnd"/>
      <w:r w:rsidRPr="00554B85">
        <w:t xml:space="preserve"> ID de autenticação (pode ser do </w:t>
      </w:r>
      <w:proofErr w:type="spellStart"/>
      <w:r w:rsidRPr="00554B85">
        <w:t>Firebase</w:t>
      </w:r>
      <w:proofErr w:type="spellEnd"/>
      <w:r w:rsidRPr="00554B85">
        <w:t>, por exemplo)</w:t>
      </w:r>
    </w:p>
    <w:p w14:paraId="62DB3601" w14:textId="77777777" w:rsidR="00554B85" w:rsidRPr="00554B85" w:rsidRDefault="00554B85" w:rsidP="00554B85">
      <w:r w:rsidRPr="00554B85">
        <w:t xml:space="preserve">  </w:t>
      </w:r>
      <w:proofErr w:type="spellStart"/>
      <w:r w:rsidRPr="00554B85">
        <w:t>cpf</w:t>
      </w:r>
      <w:proofErr w:type="spellEnd"/>
      <w:r w:rsidRPr="00554B85">
        <w:t xml:space="preserve"> </w:t>
      </w:r>
      <w:proofErr w:type="gramStart"/>
      <w:r w:rsidRPr="00554B85">
        <w:t>VARCHAR(</w:t>
      </w:r>
      <w:proofErr w:type="gramEnd"/>
      <w:r w:rsidRPr="00554B85">
        <w:t>11) NOT NULL, -- CPF validado; lembre-se de aplicar uma regra para impedir alterações</w:t>
      </w:r>
    </w:p>
    <w:p w14:paraId="0EB3C05F" w14:textId="77777777" w:rsidR="00554B85" w:rsidRPr="00554B85" w:rsidRDefault="00554B85" w:rsidP="00554B85">
      <w:pPr>
        <w:rPr>
          <w:lang w:val="en-US"/>
        </w:rPr>
      </w:pPr>
      <w:r w:rsidRPr="00554B85">
        <w:t xml:space="preserve">  </w:t>
      </w:r>
      <w:r w:rsidRPr="00554B85">
        <w:rPr>
          <w:lang w:val="en-US"/>
        </w:rPr>
        <w:t>name VARCHAR(255) NOT NULL,</w:t>
      </w:r>
    </w:p>
    <w:p w14:paraId="20E7C798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lastRenderedPageBreak/>
        <w:t xml:space="preserve">  email VARCHAR(255) UNIQUE NOT NULL,</w:t>
      </w:r>
    </w:p>
    <w:p w14:paraId="76E0C5D7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phone VARCHAR(20),</w:t>
      </w:r>
    </w:p>
    <w:p w14:paraId="2812CF14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role VARCHAR(50) NOT NULL, -- Ex: ADMIN_SYS, ADMIN_NUC, EMPLOYEE, FAMILY, PARTNER</w:t>
      </w:r>
    </w:p>
    <w:p w14:paraId="749F0369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created_at TIMESTAMP WITH TIME ZONE DEFAULT CURRENT_TIMESTAMP</w:t>
      </w:r>
    </w:p>
    <w:p w14:paraId="1352C87C" w14:textId="77777777" w:rsidR="00554B85" w:rsidRPr="00554B85" w:rsidRDefault="00554B85" w:rsidP="00554B85">
      <w:r w:rsidRPr="00554B85">
        <w:t>);</w:t>
      </w:r>
    </w:p>
    <w:p w14:paraId="69E201E7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2.2. Vínculos Entre Tabelas</w:t>
      </w:r>
    </w:p>
    <w:p w14:paraId="1E6FF85A" w14:textId="77777777" w:rsidR="00554B85" w:rsidRPr="00554B85" w:rsidRDefault="00554B85" w:rsidP="00554B85">
      <w:pPr>
        <w:numPr>
          <w:ilvl w:val="0"/>
          <w:numId w:val="3"/>
        </w:numPr>
      </w:pPr>
      <w:r w:rsidRPr="00554B85">
        <w:t xml:space="preserve">A tabela </w:t>
      </w:r>
      <w:proofErr w:type="spellStart"/>
      <w:r w:rsidRPr="00554B85">
        <w:t>events</w:t>
      </w:r>
      <w:proofErr w:type="spellEnd"/>
      <w:r w:rsidRPr="00554B85">
        <w:t xml:space="preserve"> possui uma chave estrangeira </w:t>
      </w:r>
      <w:proofErr w:type="spellStart"/>
      <w:r w:rsidRPr="00554B85">
        <w:t>employer_id</w:t>
      </w:r>
      <w:proofErr w:type="spellEnd"/>
      <w:r w:rsidRPr="00554B85">
        <w:t xml:space="preserve"> que faz referência à tabela </w:t>
      </w:r>
      <w:proofErr w:type="spellStart"/>
      <w:r w:rsidRPr="00554B85">
        <w:t>employers</w:t>
      </w:r>
      <w:proofErr w:type="spellEnd"/>
      <w:r w:rsidRPr="00554B85">
        <w:t>.</w:t>
      </w:r>
    </w:p>
    <w:p w14:paraId="48974AB8" w14:textId="77777777" w:rsidR="00554B85" w:rsidRPr="00554B85" w:rsidRDefault="00554B85" w:rsidP="00554B85">
      <w:pPr>
        <w:numPr>
          <w:ilvl w:val="0"/>
          <w:numId w:val="3"/>
        </w:numPr>
      </w:pPr>
      <w:r w:rsidRPr="00554B85">
        <w:t xml:space="preserve">A tabela logs vincula os eventos por meio do campo </w:t>
      </w:r>
      <w:proofErr w:type="spellStart"/>
      <w:r w:rsidRPr="00554B85">
        <w:t>event_id</w:t>
      </w:r>
      <w:proofErr w:type="spellEnd"/>
      <w:r w:rsidRPr="00554B85">
        <w:t>.</w:t>
      </w:r>
    </w:p>
    <w:p w14:paraId="6F1A4D42" w14:textId="77777777" w:rsidR="00554B85" w:rsidRPr="00554B85" w:rsidRDefault="00554B85" w:rsidP="00554B85">
      <w:pPr>
        <w:numPr>
          <w:ilvl w:val="0"/>
          <w:numId w:val="3"/>
        </w:numPr>
      </w:pPr>
      <w:r w:rsidRPr="00554B85">
        <w:t xml:space="preserve">Se for necessário relacionar usuários a empregadores (por exemplo, para níveis de acesso), crie uma tabela de relacionamento ou defina um campo de referência em </w:t>
      </w:r>
      <w:proofErr w:type="spellStart"/>
      <w:r w:rsidRPr="00554B85">
        <w:t>users</w:t>
      </w:r>
      <w:proofErr w:type="spellEnd"/>
      <w:r w:rsidRPr="00554B85">
        <w:t>.</w:t>
      </w:r>
    </w:p>
    <w:p w14:paraId="5F12C3B4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2.3. Melhores Práticas de Banco de Dados</w:t>
      </w:r>
    </w:p>
    <w:p w14:paraId="6DEAAB6D" w14:textId="77777777" w:rsidR="00554B85" w:rsidRPr="00554B85" w:rsidRDefault="00554B85" w:rsidP="00554B85">
      <w:pPr>
        <w:numPr>
          <w:ilvl w:val="0"/>
          <w:numId w:val="4"/>
        </w:numPr>
      </w:pPr>
      <w:r w:rsidRPr="00554B85">
        <w:rPr>
          <w:b/>
          <w:bCs/>
        </w:rPr>
        <w:t>Índices:</w:t>
      </w:r>
      <w:r w:rsidRPr="00554B85">
        <w:t xml:space="preserve"> Certifique-se de criar índices nas colunas de pesquisa (por exemplo, status em </w:t>
      </w:r>
      <w:proofErr w:type="spellStart"/>
      <w:r w:rsidRPr="00554B85">
        <w:t>events</w:t>
      </w:r>
      <w:proofErr w:type="spellEnd"/>
      <w:r w:rsidRPr="00554B85">
        <w:t xml:space="preserve">, </w:t>
      </w:r>
      <w:proofErr w:type="spellStart"/>
      <w:r w:rsidRPr="00554B85">
        <w:t>cnpj</w:t>
      </w:r>
      <w:proofErr w:type="spellEnd"/>
      <w:r w:rsidRPr="00554B85">
        <w:t xml:space="preserve"> em </w:t>
      </w:r>
      <w:proofErr w:type="spellStart"/>
      <w:r w:rsidRPr="00554B85">
        <w:t>employers</w:t>
      </w:r>
      <w:proofErr w:type="spellEnd"/>
      <w:r w:rsidRPr="00554B85">
        <w:t>).</w:t>
      </w:r>
    </w:p>
    <w:p w14:paraId="5EBF6909" w14:textId="77777777" w:rsidR="00554B85" w:rsidRPr="00554B85" w:rsidRDefault="00554B85" w:rsidP="00554B85">
      <w:pPr>
        <w:numPr>
          <w:ilvl w:val="0"/>
          <w:numId w:val="4"/>
        </w:numPr>
      </w:pPr>
      <w:r w:rsidRPr="00554B85">
        <w:rPr>
          <w:b/>
          <w:bCs/>
        </w:rPr>
        <w:t>Auditabilidade:</w:t>
      </w:r>
      <w:r w:rsidRPr="00554B85">
        <w:t xml:space="preserve"> Inclua campos de </w:t>
      </w:r>
      <w:proofErr w:type="spellStart"/>
      <w:r w:rsidRPr="00554B85">
        <w:t>created_at</w:t>
      </w:r>
      <w:proofErr w:type="spellEnd"/>
      <w:r w:rsidRPr="00554B85">
        <w:t xml:space="preserve"> e </w:t>
      </w:r>
      <w:proofErr w:type="spellStart"/>
      <w:r w:rsidRPr="00554B85">
        <w:t>updated_at</w:t>
      </w:r>
      <w:proofErr w:type="spellEnd"/>
      <w:r w:rsidRPr="00554B85">
        <w:t xml:space="preserve"> em todas as tabelas e gatilhos (triggers), se necessário, para modificar a data de atualização automaticamente.</w:t>
      </w:r>
    </w:p>
    <w:p w14:paraId="702D6299" w14:textId="77777777" w:rsidR="00554B85" w:rsidRPr="00554B85" w:rsidRDefault="00554B85" w:rsidP="00554B85">
      <w:pPr>
        <w:numPr>
          <w:ilvl w:val="0"/>
          <w:numId w:val="4"/>
        </w:numPr>
      </w:pPr>
      <w:r w:rsidRPr="00554B85">
        <w:rPr>
          <w:b/>
          <w:bCs/>
        </w:rPr>
        <w:t>LGPD:</w:t>
      </w:r>
      <w:r w:rsidRPr="00554B85">
        <w:t xml:space="preserve"> Criptografe ou proteja dados sensíveis (CPF, </w:t>
      </w:r>
      <w:proofErr w:type="spellStart"/>
      <w:r w:rsidRPr="00554B85">
        <w:t>email</w:t>
      </w:r>
      <w:proofErr w:type="spellEnd"/>
      <w:r w:rsidRPr="00554B85">
        <w:t xml:space="preserve">) conforme as normativas locais; restrinja o acesso a esses dados por meio de funções e </w:t>
      </w:r>
      <w:proofErr w:type="spellStart"/>
      <w:r w:rsidRPr="00554B85">
        <w:t>views</w:t>
      </w:r>
      <w:proofErr w:type="spellEnd"/>
      <w:r w:rsidRPr="00554B85">
        <w:t xml:space="preserve"> controladas.</w:t>
      </w:r>
    </w:p>
    <w:p w14:paraId="182C69BE" w14:textId="77777777" w:rsidR="00554B85" w:rsidRPr="00554B85" w:rsidRDefault="00554B85" w:rsidP="00554B85">
      <w:r w:rsidRPr="00554B85">
        <w:pict w14:anchorId="2EE04C57">
          <v:rect id="_x0000_i1151" style="width:0;height:1.5pt" o:hralign="center" o:hrstd="t" o:hr="t" fillcolor="#a0a0a0" stroked="f"/>
        </w:pict>
      </w:r>
    </w:p>
    <w:p w14:paraId="7AE14FB3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 Desenvolvimento da API</w:t>
      </w:r>
    </w:p>
    <w:p w14:paraId="30BB7047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3.1. Arquitetura da API</w:t>
      </w:r>
    </w:p>
    <w:p w14:paraId="21CF1D26" w14:textId="77777777" w:rsidR="00554B85" w:rsidRPr="00554B85" w:rsidRDefault="00554B85" w:rsidP="00554B85">
      <w:r w:rsidRPr="00554B85">
        <w:t>A API será responsável por:</w:t>
      </w:r>
    </w:p>
    <w:p w14:paraId="219E0DFA" w14:textId="77777777" w:rsidR="00554B85" w:rsidRPr="00554B85" w:rsidRDefault="00554B85" w:rsidP="00554B85">
      <w:pPr>
        <w:numPr>
          <w:ilvl w:val="0"/>
          <w:numId w:val="5"/>
        </w:numPr>
      </w:pPr>
      <w:r w:rsidRPr="00554B85">
        <w:t>Receber dados do DOM e criar eventos a partir de informações geradas internamente.</w:t>
      </w:r>
    </w:p>
    <w:p w14:paraId="478AFB20" w14:textId="77777777" w:rsidR="00554B85" w:rsidRPr="00554B85" w:rsidRDefault="00554B85" w:rsidP="00554B85">
      <w:pPr>
        <w:numPr>
          <w:ilvl w:val="0"/>
          <w:numId w:val="5"/>
        </w:numPr>
      </w:pPr>
      <w:r w:rsidRPr="00554B85">
        <w:t xml:space="preserve">Gerar o XML de saída conforme as especificações do eSocial, utilizando </w:t>
      </w:r>
      <w:proofErr w:type="spellStart"/>
      <w:r w:rsidRPr="00554B85">
        <w:t>templates</w:t>
      </w:r>
      <w:proofErr w:type="spellEnd"/>
      <w:r w:rsidRPr="00554B85">
        <w:t xml:space="preserve"> e elementos reutilizáveis.</w:t>
      </w:r>
    </w:p>
    <w:p w14:paraId="39D0C328" w14:textId="77777777" w:rsidR="00554B85" w:rsidRPr="00554B85" w:rsidRDefault="00554B85" w:rsidP="00554B85">
      <w:pPr>
        <w:numPr>
          <w:ilvl w:val="0"/>
          <w:numId w:val="5"/>
        </w:numPr>
      </w:pPr>
      <w:r w:rsidRPr="00554B85">
        <w:t>Consultar o status dos eventos e logs.</w:t>
      </w:r>
    </w:p>
    <w:p w14:paraId="18DBA8C8" w14:textId="77777777" w:rsidR="00554B85" w:rsidRPr="00554B85" w:rsidRDefault="00554B85" w:rsidP="00554B85">
      <w:pPr>
        <w:numPr>
          <w:ilvl w:val="0"/>
          <w:numId w:val="5"/>
        </w:numPr>
      </w:pPr>
      <w:r w:rsidRPr="00554B85">
        <w:t>Atualizar o status dos eventos conforme feedback recebido do eSocial.</w:t>
      </w:r>
    </w:p>
    <w:p w14:paraId="3DE6AC91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 xml:space="preserve">3.2. </w:t>
      </w:r>
      <w:proofErr w:type="spellStart"/>
      <w:r w:rsidRPr="00554B85">
        <w:rPr>
          <w:b/>
          <w:bCs/>
        </w:rPr>
        <w:t>Endpoints</w:t>
      </w:r>
      <w:proofErr w:type="spellEnd"/>
      <w:r w:rsidRPr="00554B85">
        <w:rPr>
          <w:b/>
          <w:bCs/>
        </w:rPr>
        <w:t xml:space="preserve"> Sugeridos</w:t>
      </w:r>
    </w:p>
    <w:p w14:paraId="5576FB16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3.2.1. Criação de Eventos</w:t>
      </w:r>
    </w:p>
    <w:p w14:paraId="508B4E9D" w14:textId="77777777" w:rsidR="00554B85" w:rsidRPr="00554B85" w:rsidRDefault="00554B85" w:rsidP="00554B85">
      <w:pPr>
        <w:numPr>
          <w:ilvl w:val="0"/>
          <w:numId w:val="6"/>
        </w:numPr>
      </w:pPr>
      <w:proofErr w:type="spellStart"/>
      <w:r w:rsidRPr="00554B85">
        <w:rPr>
          <w:b/>
          <w:bCs/>
        </w:rPr>
        <w:t>Endpoint</w:t>
      </w:r>
      <w:proofErr w:type="spellEnd"/>
      <w:r w:rsidRPr="00554B85">
        <w:rPr>
          <w:b/>
          <w:bCs/>
        </w:rPr>
        <w:t>:</w:t>
      </w:r>
      <w:r w:rsidRPr="00554B85">
        <w:t xml:space="preserve"> POST /</w:t>
      </w:r>
      <w:proofErr w:type="spellStart"/>
      <w:r w:rsidRPr="00554B85">
        <w:t>esocial</w:t>
      </w:r>
      <w:proofErr w:type="spellEnd"/>
      <w:r w:rsidRPr="00554B85">
        <w:t>/</w:t>
      </w:r>
      <w:proofErr w:type="spellStart"/>
      <w:r w:rsidRPr="00554B85">
        <w:t>events</w:t>
      </w:r>
      <w:proofErr w:type="spellEnd"/>
    </w:p>
    <w:p w14:paraId="0B53ABCA" w14:textId="77777777" w:rsidR="00554B85" w:rsidRPr="00554B85" w:rsidRDefault="00554B85" w:rsidP="00554B85">
      <w:pPr>
        <w:numPr>
          <w:ilvl w:val="0"/>
          <w:numId w:val="6"/>
        </w:numPr>
      </w:pPr>
      <w:r w:rsidRPr="00554B85">
        <w:rPr>
          <w:b/>
          <w:bCs/>
        </w:rPr>
        <w:t>Descrição:</w:t>
      </w:r>
      <w:r w:rsidRPr="00554B85">
        <w:t xml:space="preserve"> </w:t>
      </w:r>
      <w:proofErr w:type="gramStart"/>
      <w:r w:rsidRPr="00554B85">
        <w:t>Cria um novo</w:t>
      </w:r>
      <w:proofErr w:type="gramEnd"/>
      <w:r w:rsidRPr="00554B85">
        <w:t xml:space="preserve"> evento. O </w:t>
      </w:r>
      <w:proofErr w:type="spellStart"/>
      <w:r w:rsidRPr="00554B85">
        <w:t>payload</w:t>
      </w:r>
      <w:proofErr w:type="spellEnd"/>
      <w:r w:rsidRPr="00554B85">
        <w:t xml:space="preserve"> incluirá dados necessários (tipo do evento, dados do </w:t>
      </w:r>
      <w:proofErr w:type="gramStart"/>
      <w:r w:rsidRPr="00554B85">
        <w:t>empregador, etc.</w:t>
      </w:r>
      <w:proofErr w:type="gramEnd"/>
      <w:r w:rsidRPr="00554B85">
        <w:t xml:space="preserve">) e o sistema deverá gerar o XML conforme o </w:t>
      </w:r>
      <w:proofErr w:type="spellStart"/>
      <w:r w:rsidRPr="00554B85">
        <w:t>schema</w:t>
      </w:r>
      <w:proofErr w:type="spellEnd"/>
      <w:r w:rsidRPr="00554B85">
        <w:t>.</w:t>
      </w:r>
    </w:p>
    <w:p w14:paraId="23F21430" w14:textId="77777777" w:rsidR="00554B85" w:rsidRPr="00554B85" w:rsidRDefault="00554B85" w:rsidP="00554B85">
      <w:pPr>
        <w:numPr>
          <w:ilvl w:val="0"/>
          <w:numId w:val="6"/>
        </w:numPr>
      </w:pPr>
      <w:r w:rsidRPr="00554B85">
        <w:rPr>
          <w:b/>
          <w:bCs/>
        </w:rPr>
        <w:t>Fluxo:</w:t>
      </w:r>
      <w:r w:rsidRPr="00554B85">
        <w:t xml:space="preserve"> </w:t>
      </w:r>
    </w:p>
    <w:p w14:paraId="18FD4AEF" w14:textId="77777777" w:rsidR="00554B85" w:rsidRPr="00554B85" w:rsidRDefault="00554B85" w:rsidP="00554B85">
      <w:pPr>
        <w:numPr>
          <w:ilvl w:val="1"/>
          <w:numId w:val="6"/>
        </w:numPr>
      </w:pPr>
      <w:r w:rsidRPr="00554B85">
        <w:t xml:space="preserve">Validação dos campos (ex.: CPF, </w:t>
      </w:r>
      <w:proofErr w:type="spellStart"/>
      <w:r w:rsidRPr="00554B85">
        <w:t>cnpj</w:t>
      </w:r>
      <w:proofErr w:type="spellEnd"/>
      <w:r w:rsidRPr="00554B85">
        <w:t>, dados obrigatórios do eSocial).</w:t>
      </w:r>
    </w:p>
    <w:p w14:paraId="48306FF7" w14:textId="77777777" w:rsidR="00554B85" w:rsidRPr="00554B85" w:rsidRDefault="00554B85" w:rsidP="00554B85">
      <w:pPr>
        <w:numPr>
          <w:ilvl w:val="1"/>
          <w:numId w:val="6"/>
        </w:numPr>
      </w:pPr>
      <w:r w:rsidRPr="00554B85">
        <w:lastRenderedPageBreak/>
        <w:t>Geração do XML utilizando uma função reutilizável (ver seção “XML Generation”).</w:t>
      </w:r>
    </w:p>
    <w:p w14:paraId="054438F7" w14:textId="77777777" w:rsidR="00554B85" w:rsidRPr="00554B85" w:rsidRDefault="00554B85" w:rsidP="00554B85">
      <w:pPr>
        <w:numPr>
          <w:ilvl w:val="1"/>
          <w:numId w:val="6"/>
        </w:numPr>
      </w:pPr>
      <w:r w:rsidRPr="00554B85">
        <w:t xml:space="preserve">Armazenamento do evento na tabela </w:t>
      </w:r>
      <w:proofErr w:type="spellStart"/>
      <w:proofErr w:type="gramStart"/>
      <w:r w:rsidRPr="00554B85">
        <w:t>esocial.events</w:t>
      </w:r>
      <w:proofErr w:type="spellEnd"/>
      <w:proofErr w:type="gramEnd"/>
      <w:r w:rsidRPr="00554B85">
        <w:t xml:space="preserve"> com status inicial “PENDING”.</w:t>
      </w:r>
    </w:p>
    <w:p w14:paraId="254A143A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3.2.2. Consulta de Evento</w:t>
      </w:r>
    </w:p>
    <w:p w14:paraId="25F6CD43" w14:textId="77777777" w:rsidR="00554B85" w:rsidRPr="00554B85" w:rsidRDefault="00554B85" w:rsidP="00554B85">
      <w:pPr>
        <w:numPr>
          <w:ilvl w:val="0"/>
          <w:numId w:val="7"/>
        </w:numPr>
      </w:pPr>
      <w:proofErr w:type="spellStart"/>
      <w:r w:rsidRPr="00554B85">
        <w:rPr>
          <w:b/>
          <w:bCs/>
        </w:rPr>
        <w:t>Endpoint</w:t>
      </w:r>
      <w:proofErr w:type="spellEnd"/>
      <w:r w:rsidRPr="00554B85">
        <w:rPr>
          <w:b/>
          <w:bCs/>
        </w:rPr>
        <w:t>:</w:t>
      </w:r>
      <w:r w:rsidRPr="00554B85">
        <w:t xml:space="preserve"> GET /</w:t>
      </w:r>
      <w:proofErr w:type="spellStart"/>
      <w:r w:rsidRPr="00554B85">
        <w:t>esocial</w:t>
      </w:r>
      <w:proofErr w:type="spellEnd"/>
      <w:r w:rsidRPr="00554B85">
        <w:t>/</w:t>
      </w:r>
      <w:proofErr w:type="spellStart"/>
      <w:r w:rsidRPr="00554B85">
        <w:t>events</w:t>
      </w:r>
      <w:proofErr w:type="spellEnd"/>
      <w:r w:rsidRPr="00554B85">
        <w:t>/:id</w:t>
      </w:r>
    </w:p>
    <w:p w14:paraId="082D552A" w14:textId="77777777" w:rsidR="00554B85" w:rsidRPr="00554B85" w:rsidRDefault="00554B85" w:rsidP="00554B85">
      <w:pPr>
        <w:numPr>
          <w:ilvl w:val="0"/>
          <w:numId w:val="7"/>
        </w:numPr>
      </w:pPr>
      <w:r w:rsidRPr="00554B85">
        <w:rPr>
          <w:b/>
          <w:bCs/>
        </w:rPr>
        <w:t>Descrição:</w:t>
      </w:r>
      <w:r w:rsidRPr="00554B85">
        <w:t xml:space="preserve"> Retorna detalhes e status do evento.</w:t>
      </w:r>
    </w:p>
    <w:p w14:paraId="4E28ED38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3.2.3. Atualização de Evento</w:t>
      </w:r>
    </w:p>
    <w:p w14:paraId="132169B1" w14:textId="77777777" w:rsidR="00554B85" w:rsidRPr="00554B85" w:rsidRDefault="00554B85" w:rsidP="00554B85">
      <w:pPr>
        <w:numPr>
          <w:ilvl w:val="0"/>
          <w:numId w:val="8"/>
        </w:numPr>
      </w:pPr>
      <w:proofErr w:type="spellStart"/>
      <w:r w:rsidRPr="00554B85">
        <w:rPr>
          <w:b/>
          <w:bCs/>
        </w:rPr>
        <w:t>Endpoint</w:t>
      </w:r>
      <w:proofErr w:type="spellEnd"/>
      <w:r w:rsidRPr="00554B85">
        <w:rPr>
          <w:b/>
          <w:bCs/>
        </w:rPr>
        <w:t>:</w:t>
      </w:r>
      <w:r w:rsidRPr="00554B85">
        <w:t xml:space="preserve"> PUT /</w:t>
      </w:r>
      <w:proofErr w:type="spellStart"/>
      <w:r w:rsidRPr="00554B85">
        <w:t>esocial</w:t>
      </w:r>
      <w:proofErr w:type="spellEnd"/>
      <w:r w:rsidRPr="00554B85">
        <w:t>/</w:t>
      </w:r>
      <w:proofErr w:type="spellStart"/>
      <w:r w:rsidRPr="00554B85">
        <w:t>events</w:t>
      </w:r>
      <w:proofErr w:type="spellEnd"/>
      <w:r w:rsidRPr="00554B85">
        <w:t>/:id</w:t>
      </w:r>
    </w:p>
    <w:p w14:paraId="03E077CE" w14:textId="77777777" w:rsidR="00554B85" w:rsidRPr="00554B85" w:rsidRDefault="00554B85" w:rsidP="00554B85">
      <w:pPr>
        <w:numPr>
          <w:ilvl w:val="0"/>
          <w:numId w:val="8"/>
        </w:numPr>
      </w:pPr>
      <w:r w:rsidRPr="00554B85">
        <w:rPr>
          <w:b/>
          <w:bCs/>
        </w:rPr>
        <w:t>Descrição:</w:t>
      </w:r>
      <w:r w:rsidRPr="00554B85">
        <w:t xml:space="preserve"> Atualiza o status ou dados do XML do evento (ex.: quando o eSocial retorna um processamento com status “PROCESSADO” ou “REJEITADO”).</w:t>
      </w:r>
    </w:p>
    <w:p w14:paraId="5560DEC5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3.2.4. Consulta de Logs</w:t>
      </w:r>
    </w:p>
    <w:p w14:paraId="004F099B" w14:textId="77777777" w:rsidR="00554B85" w:rsidRPr="00554B85" w:rsidRDefault="00554B85" w:rsidP="00554B85">
      <w:pPr>
        <w:numPr>
          <w:ilvl w:val="0"/>
          <w:numId w:val="9"/>
        </w:numPr>
      </w:pPr>
      <w:proofErr w:type="spellStart"/>
      <w:r w:rsidRPr="00554B85">
        <w:rPr>
          <w:b/>
          <w:bCs/>
        </w:rPr>
        <w:t>Endpoint</w:t>
      </w:r>
      <w:proofErr w:type="spellEnd"/>
      <w:r w:rsidRPr="00554B85">
        <w:rPr>
          <w:b/>
          <w:bCs/>
        </w:rPr>
        <w:t>:</w:t>
      </w:r>
      <w:r w:rsidRPr="00554B85">
        <w:t xml:space="preserve"> GET /</w:t>
      </w:r>
      <w:proofErr w:type="spellStart"/>
      <w:r w:rsidRPr="00554B85">
        <w:t>esocial</w:t>
      </w:r>
      <w:proofErr w:type="spellEnd"/>
      <w:r w:rsidRPr="00554B85">
        <w:t>/logs</w:t>
      </w:r>
    </w:p>
    <w:p w14:paraId="73303135" w14:textId="77777777" w:rsidR="00554B85" w:rsidRPr="00554B85" w:rsidRDefault="00554B85" w:rsidP="00554B85">
      <w:pPr>
        <w:numPr>
          <w:ilvl w:val="0"/>
          <w:numId w:val="9"/>
        </w:numPr>
      </w:pPr>
      <w:r w:rsidRPr="00554B85">
        <w:rPr>
          <w:b/>
          <w:bCs/>
        </w:rPr>
        <w:t>Descrição:</w:t>
      </w:r>
      <w:r w:rsidRPr="00554B85">
        <w:t xml:space="preserve"> Permite a consulta dos logs de auditoria, com filtros por data, </w:t>
      </w:r>
      <w:proofErr w:type="gramStart"/>
      <w:r w:rsidRPr="00554B85">
        <w:t>evento, etc.</w:t>
      </w:r>
      <w:proofErr w:type="gramEnd"/>
    </w:p>
    <w:p w14:paraId="1ADCBD69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3.3. Desenvolvimento da Lógica de Negócio (Node.js + Express)</w:t>
      </w:r>
    </w:p>
    <w:p w14:paraId="215B3073" w14:textId="77777777" w:rsidR="00554B85" w:rsidRPr="00554B85" w:rsidRDefault="00554B85" w:rsidP="00554B85">
      <w:pPr>
        <w:numPr>
          <w:ilvl w:val="0"/>
          <w:numId w:val="10"/>
        </w:numPr>
      </w:pPr>
      <w:r w:rsidRPr="00554B85">
        <w:rPr>
          <w:b/>
          <w:bCs/>
        </w:rPr>
        <w:t>Módulo de Geração XML:</w:t>
      </w:r>
      <w:r w:rsidRPr="00554B85">
        <w:t xml:space="preserve"> </w:t>
      </w:r>
      <w:r w:rsidRPr="00554B85">
        <w:br/>
        <w:t>Crie um módulo que receba os dados requeridos e gere o XML de acordo com o padrão exigido.</w:t>
      </w:r>
    </w:p>
    <w:p w14:paraId="425E744F" w14:textId="77777777" w:rsidR="00554B85" w:rsidRPr="00554B85" w:rsidRDefault="00554B85" w:rsidP="00554B85">
      <w:pPr>
        <w:numPr>
          <w:ilvl w:val="1"/>
          <w:numId w:val="10"/>
        </w:numPr>
      </w:pPr>
      <w:r w:rsidRPr="00554B85">
        <w:t>Utilize bibliotecas como xmlbuilder2 para montar o XML.</w:t>
      </w:r>
    </w:p>
    <w:p w14:paraId="3CA0CDF2" w14:textId="77777777" w:rsidR="00554B85" w:rsidRPr="00554B85" w:rsidRDefault="00554B85" w:rsidP="00554B85">
      <w:pPr>
        <w:numPr>
          <w:ilvl w:val="1"/>
          <w:numId w:val="10"/>
        </w:numPr>
      </w:pPr>
      <w:r w:rsidRPr="00554B85">
        <w:t xml:space="preserve">Garanta que o XML contenha o </w:t>
      </w:r>
      <w:proofErr w:type="spellStart"/>
      <w:r w:rsidRPr="00554B85">
        <w:t>namespace</w:t>
      </w:r>
      <w:proofErr w:type="spellEnd"/>
      <w:r w:rsidRPr="00554B85">
        <w:t xml:space="preserve"> correto conforme as orientações: </w:t>
      </w:r>
    </w:p>
    <w:p w14:paraId="00098F31" w14:textId="77777777" w:rsidR="00554B85" w:rsidRPr="00554B85" w:rsidRDefault="00554B85" w:rsidP="00554B85">
      <w:pPr>
        <w:numPr>
          <w:ilvl w:val="1"/>
          <w:numId w:val="10"/>
        </w:numPr>
      </w:pPr>
      <w:r w:rsidRPr="00554B85">
        <w:t>&lt;eSocial xmlns="http://www.esocial.gov.br/schema/lote/eventos/envio/vx_x_x"&gt;</w:t>
      </w:r>
    </w:p>
    <w:p w14:paraId="09C6E8DA" w14:textId="77777777" w:rsidR="00554B85" w:rsidRPr="00554B85" w:rsidRDefault="00554B85" w:rsidP="00554B85">
      <w:pPr>
        <w:numPr>
          <w:ilvl w:val="1"/>
          <w:numId w:val="10"/>
        </w:numPr>
      </w:pPr>
      <w:r w:rsidRPr="00554B85">
        <w:t xml:space="preserve">  </w:t>
      </w:r>
      <w:proofErr w:type="gramStart"/>
      <w:r w:rsidRPr="00554B85">
        <w:t>&lt;!--</w:t>
      </w:r>
      <w:proofErr w:type="gramEnd"/>
      <w:r w:rsidRPr="00554B85">
        <w:t xml:space="preserve"> Outras </w:t>
      </w:r>
      <w:proofErr w:type="spellStart"/>
      <w:r w:rsidRPr="00554B85">
        <w:t>tags</w:t>
      </w:r>
      <w:proofErr w:type="spellEnd"/>
      <w:r w:rsidRPr="00554B85">
        <w:t xml:space="preserve"> obrigatórias conforme manual --&gt;</w:t>
      </w:r>
    </w:p>
    <w:p w14:paraId="2EDFA074" w14:textId="77777777" w:rsidR="00554B85" w:rsidRPr="00554B85" w:rsidRDefault="00554B85" w:rsidP="00554B85">
      <w:pPr>
        <w:numPr>
          <w:ilvl w:val="1"/>
          <w:numId w:val="10"/>
        </w:numPr>
      </w:pPr>
      <w:r w:rsidRPr="00554B85">
        <w:t>&lt;/eSocial&gt;</w:t>
      </w:r>
    </w:p>
    <w:p w14:paraId="541B5E8C" w14:textId="77777777" w:rsidR="00554B85" w:rsidRPr="00554B85" w:rsidRDefault="00554B85" w:rsidP="00554B85">
      <w:pPr>
        <w:numPr>
          <w:ilvl w:val="1"/>
          <w:numId w:val="10"/>
        </w:numPr>
      </w:pPr>
      <w:r w:rsidRPr="00554B85">
        <w:t xml:space="preserve">Inclua a assinatura digital na </w:t>
      </w:r>
      <w:proofErr w:type="spellStart"/>
      <w:r w:rsidRPr="00554B85">
        <w:t>tag</w:t>
      </w:r>
      <w:proofErr w:type="spellEnd"/>
      <w:r w:rsidRPr="00554B85">
        <w:t xml:space="preserve"> &lt;</w:t>
      </w:r>
      <w:proofErr w:type="spellStart"/>
      <w:r w:rsidRPr="00554B85">
        <w:t>Signature</w:t>
      </w:r>
      <w:proofErr w:type="spellEnd"/>
      <w:r w:rsidRPr="00554B85">
        <w:t>&gt; conforme especificado, se essa etapa for necessária.</w:t>
      </w:r>
    </w:p>
    <w:p w14:paraId="3906F168" w14:textId="77777777" w:rsidR="00554B85" w:rsidRPr="00554B85" w:rsidRDefault="00554B85" w:rsidP="00554B85">
      <w:pPr>
        <w:numPr>
          <w:ilvl w:val="0"/>
          <w:numId w:val="10"/>
        </w:numPr>
      </w:pPr>
      <w:r w:rsidRPr="00554B85">
        <w:rPr>
          <w:b/>
          <w:bCs/>
        </w:rPr>
        <w:t>Funções Reutilizáveis:</w:t>
      </w:r>
      <w:r w:rsidRPr="00554B85">
        <w:t xml:space="preserve"> </w:t>
      </w:r>
      <w:r w:rsidRPr="00554B85">
        <w:br/>
        <w:t xml:space="preserve">Para cada parte do XML, crie funções que geram elementos padrão (ex.: </w:t>
      </w:r>
      <w:proofErr w:type="spellStart"/>
      <w:r w:rsidRPr="00554B85">
        <w:t>ideEvento</w:t>
      </w:r>
      <w:proofErr w:type="spellEnd"/>
      <w:r w:rsidRPr="00554B85">
        <w:t xml:space="preserve">, </w:t>
      </w:r>
      <w:proofErr w:type="spellStart"/>
      <w:proofErr w:type="gramStart"/>
      <w:r w:rsidRPr="00554B85">
        <w:t>retornoEnvio</w:t>
      </w:r>
      <w:proofErr w:type="spellEnd"/>
      <w:r w:rsidRPr="00554B85">
        <w:t>, etc.</w:t>
      </w:r>
      <w:proofErr w:type="gramEnd"/>
      <w:r w:rsidRPr="00554B85">
        <w:t>) para facilitar a manutenção e futuras alterações.</w:t>
      </w:r>
    </w:p>
    <w:p w14:paraId="5A6806BC" w14:textId="77777777" w:rsidR="00554B85" w:rsidRPr="00554B85" w:rsidRDefault="00554B85" w:rsidP="00554B85">
      <w:pPr>
        <w:numPr>
          <w:ilvl w:val="0"/>
          <w:numId w:val="10"/>
        </w:numPr>
      </w:pPr>
      <w:r w:rsidRPr="00554B85">
        <w:rPr>
          <w:b/>
          <w:bCs/>
        </w:rPr>
        <w:t>Validações:</w:t>
      </w:r>
      <w:r w:rsidRPr="00554B85">
        <w:t xml:space="preserve"> </w:t>
      </w:r>
      <w:r w:rsidRPr="00554B85">
        <w:br/>
        <w:t>Implemente funções para validar CPF e outros dados essenciais antes de gerar o XML. Utilize testes unitários para confirmar que os algoritmos de validação estão corretos.</w:t>
      </w:r>
    </w:p>
    <w:p w14:paraId="63D73FF9" w14:textId="77777777" w:rsidR="00554B85" w:rsidRPr="00554B85" w:rsidRDefault="00554B85" w:rsidP="00554B85">
      <w:pPr>
        <w:numPr>
          <w:ilvl w:val="0"/>
          <w:numId w:val="10"/>
        </w:numPr>
      </w:pPr>
      <w:r w:rsidRPr="00554B85">
        <w:rPr>
          <w:b/>
          <w:bCs/>
        </w:rPr>
        <w:t>LGPD e Perfis de Acesso:</w:t>
      </w:r>
      <w:r w:rsidRPr="00554B85">
        <w:t xml:space="preserve"> </w:t>
      </w:r>
      <w:r w:rsidRPr="00554B85">
        <w:br/>
        <w:t xml:space="preserve">Adicione middleware de autenticação para assegurar que apenas usuários com os papéis adequados (armazenados em </w:t>
      </w:r>
      <w:proofErr w:type="spellStart"/>
      <w:proofErr w:type="gramStart"/>
      <w:r w:rsidRPr="00554B85">
        <w:t>users.role</w:t>
      </w:r>
      <w:proofErr w:type="spellEnd"/>
      <w:proofErr w:type="gramEnd"/>
      <w:r w:rsidRPr="00554B85">
        <w:t xml:space="preserve">) possam acessar ou alterar determinados </w:t>
      </w:r>
      <w:proofErr w:type="spellStart"/>
      <w:r w:rsidRPr="00554B85">
        <w:t>endpoints</w:t>
      </w:r>
      <w:proofErr w:type="spellEnd"/>
      <w:r w:rsidRPr="00554B85">
        <w:t>.</w:t>
      </w:r>
      <w:r w:rsidRPr="00554B85">
        <w:br/>
        <w:t>Garanta que os dados sensíveis sejam manipulados com segurança e, se necessário, criptografados.</w:t>
      </w:r>
    </w:p>
    <w:p w14:paraId="53BE1FF4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3.4. Melhores Práticas na API</w:t>
      </w:r>
    </w:p>
    <w:p w14:paraId="3FDCAE14" w14:textId="77777777" w:rsidR="00554B85" w:rsidRPr="00554B85" w:rsidRDefault="00554B85" w:rsidP="00554B85">
      <w:pPr>
        <w:numPr>
          <w:ilvl w:val="0"/>
          <w:numId w:val="11"/>
        </w:numPr>
      </w:pPr>
      <w:r w:rsidRPr="00554B85">
        <w:t xml:space="preserve">Utilize um padrão </w:t>
      </w:r>
      <w:proofErr w:type="spellStart"/>
      <w:r w:rsidRPr="00554B85">
        <w:t>RESTful</w:t>
      </w:r>
      <w:proofErr w:type="spellEnd"/>
      <w:r w:rsidRPr="00554B85">
        <w:t xml:space="preserve"> e mantenha a consistência nos nomes dos </w:t>
      </w:r>
      <w:proofErr w:type="spellStart"/>
      <w:r w:rsidRPr="00554B85">
        <w:t>endpoints</w:t>
      </w:r>
      <w:proofErr w:type="spellEnd"/>
      <w:r w:rsidRPr="00554B85">
        <w:t xml:space="preserve"> e métodos HTTP.</w:t>
      </w:r>
    </w:p>
    <w:p w14:paraId="100F1853" w14:textId="77777777" w:rsidR="00554B85" w:rsidRPr="00554B85" w:rsidRDefault="00554B85" w:rsidP="00554B85">
      <w:pPr>
        <w:numPr>
          <w:ilvl w:val="0"/>
          <w:numId w:val="11"/>
        </w:numPr>
      </w:pPr>
      <w:r w:rsidRPr="00554B85">
        <w:lastRenderedPageBreak/>
        <w:t xml:space="preserve">Documente cada </w:t>
      </w:r>
      <w:proofErr w:type="spellStart"/>
      <w:r w:rsidRPr="00554B85">
        <w:t>endpoint</w:t>
      </w:r>
      <w:proofErr w:type="spellEnd"/>
      <w:r w:rsidRPr="00554B85">
        <w:t xml:space="preserve"> (usando Swagger/</w:t>
      </w:r>
      <w:proofErr w:type="spellStart"/>
      <w:r w:rsidRPr="00554B85">
        <w:t>OpenAPI</w:t>
      </w:r>
      <w:proofErr w:type="spellEnd"/>
      <w:r w:rsidRPr="00554B85">
        <w:t>, por exemplo) para facilitar a manutenção e o entendimento futuro.</w:t>
      </w:r>
    </w:p>
    <w:p w14:paraId="2E24E093" w14:textId="77777777" w:rsidR="00554B85" w:rsidRPr="00554B85" w:rsidRDefault="00554B85" w:rsidP="00554B85">
      <w:pPr>
        <w:numPr>
          <w:ilvl w:val="0"/>
          <w:numId w:val="11"/>
        </w:numPr>
      </w:pPr>
      <w:r w:rsidRPr="00554B85">
        <w:t xml:space="preserve">Implemente tratamento de erros e </w:t>
      </w:r>
      <w:proofErr w:type="spellStart"/>
      <w:r w:rsidRPr="00554B85">
        <w:t>logging</w:t>
      </w:r>
      <w:proofErr w:type="spellEnd"/>
      <w:r w:rsidRPr="00554B85">
        <w:t xml:space="preserve"> detalhado (armazenando logs também na tabela logs).</w:t>
      </w:r>
    </w:p>
    <w:p w14:paraId="57C838A0" w14:textId="77777777" w:rsidR="00554B85" w:rsidRPr="00554B85" w:rsidRDefault="00554B85" w:rsidP="00554B85">
      <w:r w:rsidRPr="00554B85">
        <w:pict w14:anchorId="6DDD6BD0">
          <v:rect id="_x0000_i1152" style="width:0;height:1.5pt" o:hralign="center" o:hrstd="t" o:hr="t" fillcolor="#a0a0a0" stroked="f"/>
        </w:pict>
      </w:r>
    </w:p>
    <w:p w14:paraId="37312812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4. Desenvolvimento do XML e Validação</w:t>
      </w:r>
    </w:p>
    <w:p w14:paraId="73DAFB20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4.1. Gerando o XML</w:t>
      </w:r>
    </w:p>
    <w:p w14:paraId="32E0EA7E" w14:textId="77777777" w:rsidR="00554B85" w:rsidRPr="00554B85" w:rsidRDefault="00554B85" w:rsidP="00554B85">
      <w:pPr>
        <w:numPr>
          <w:ilvl w:val="0"/>
          <w:numId w:val="12"/>
        </w:numPr>
      </w:pPr>
      <w:r w:rsidRPr="00554B85">
        <w:t xml:space="preserve">Crie </w:t>
      </w:r>
      <w:proofErr w:type="spellStart"/>
      <w:r w:rsidRPr="00554B85">
        <w:t>templates</w:t>
      </w:r>
      <w:proofErr w:type="spellEnd"/>
      <w:r w:rsidRPr="00554B85">
        <w:t xml:space="preserve"> que montem a estrutura XML conforme o manual (manualorientacaodesenvolvedoresocialv1-15.pdf), obedecendo: </w:t>
      </w:r>
    </w:p>
    <w:p w14:paraId="7990C4F4" w14:textId="77777777" w:rsidR="00554B85" w:rsidRPr="00554B85" w:rsidRDefault="00554B85" w:rsidP="00554B85">
      <w:pPr>
        <w:numPr>
          <w:ilvl w:val="1"/>
          <w:numId w:val="12"/>
        </w:numPr>
      </w:pPr>
      <w:r w:rsidRPr="00554B85">
        <w:t xml:space="preserve">Declaração do XML: </w:t>
      </w:r>
    </w:p>
    <w:p w14:paraId="41E0B509" w14:textId="77777777" w:rsidR="00554B85" w:rsidRPr="00554B85" w:rsidRDefault="00554B85" w:rsidP="00554B85">
      <w:pPr>
        <w:numPr>
          <w:ilvl w:val="1"/>
          <w:numId w:val="12"/>
        </w:numPr>
      </w:pPr>
      <w:r w:rsidRPr="00554B85">
        <w:t>&lt;?</w:t>
      </w:r>
      <w:proofErr w:type="spellStart"/>
      <w:r w:rsidRPr="00554B85">
        <w:t>xml</w:t>
      </w:r>
      <w:proofErr w:type="spellEnd"/>
      <w:r w:rsidRPr="00554B85">
        <w:t xml:space="preserve"> </w:t>
      </w:r>
      <w:proofErr w:type="spellStart"/>
      <w:r w:rsidRPr="00554B85">
        <w:t>version</w:t>
      </w:r>
      <w:proofErr w:type="spellEnd"/>
      <w:r w:rsidRPr="00554B85">
        <w:t xml:space="preserve">="1.0" </w:t>
      </w:r>
      <w:proofErr w:type="spellStart"/>
      <w:r w:rsidRPr="00554B85">
        <w:t>encoding</w:t>
      </w:r>
      <w:proofErr w:type="spellEnd"/>
      <w:r w:rsidRPr="00554B85">
        <w:t>="UTF-8"?&gt;</w:t>
      </w:r>
    </w:p>
    <w:p w14:paraId="648DDF6D" w14:textId="77777777" w:rsidR="00554B85" w:rsidRPr="00554B85" w:rsidRDefault="00554B85" w:rsidP="00554B85">
      <w:pPr>
        <w:numPr>
          <w:ilvl w:val="1"/>
          <w:numId w:val="12"/>
        </w:numPr>
      </w:pPr>
      <w:proofErr w:type="spellStart"/>
      <w:r w:rsidRPr="00554B85">
        <w:t>Namespace</w:t>
      </w:r>
      <w:proofErr w:type="spellEnd"/>
      <w:r w:rsidRPr="00554B85">
        <w:t xml:space="preserve"> no elemento raiz: </w:t>
      </w:r>
    </w:p>
    <w:p w14:paraId="31C14B8A" w14:textId="77777777" w:rsidR="00554B85" w:rsidRPr="00554B85" w:rsidRDefault="00554B85" w:rsidP="00554B85">
      <w:pPr>
        <w:numPr>
          <w:ilvl w:val="1"/>
          <w:numId w:val="12"/>
        </w:numPr>
      </w:pPr>
      <w:r w:rsidRPr="00554B85">
        <w:t>&lt;eSocial xmlns="http://www.esocial.gov.br/schema/lote/eventos/envio/vx_x_x"&gt;</w:t>
      </w:r>
    </w:p>
    <w:p w14:paraId="5F7BB909" w14:textId="77777777" w:rsidR="00554B85" w:rsidRPr="00554B85" w:rsidRDefault="00554B85" w:rsidP="00554B85">
      <w:pPr>
        <w:numPr>
          <w:ilvl w:val="1"/>
          <w:numId w:val="12"/>
        </w:numPr>
      </w:pPr>
      <w:r w:rsidRPr="00554B85">
        <w:t xml:space="preserve">Inclusão das </w:t>
      </w:r>
      <w:proofErr w:type="spellStart"/>
      <w:r w:rsidRPr="00554B85">
        <w:t>tags</w:t>
      </w:r>
      <w:proofErr w:type="spellEnd"/>
      <w:r w:rsidRPr="00554B85">
        <w:t xml:space="preserve"> obrigatórias (</w:t>
      </w:r>
      <w:proofErr w:type="spellStart"/>
      <w:r w:rsidRPr="00554B85">
        <w:t>evtXXX</w:t>
      </w:r>
      <w:proofErr w:type="spellEnd"/>
      <w:r w:rsidRPr="00554B85">
        <w:t xml:space="preserve">, </w:t>
      </w:r>
      <w:proofErr w:type="spellStart"/>
      <w:r w:rsidRPr="00554B85">
        <w:t>ideEvento</w:t>
      </w:r>
      <w:proofErr w:type="spellEnd"/>
      <w:r w:rsidRPr="00554B85">
        <w:t xml:space="preserve">, </w:t>
      </w:r>
      <w:proofErr w:type="spellStart"/>
      <w:proofErr w:type="gramStart"/>
      <w:r w:rsidRPr="00554B85">
        <w:t>ideEmpregador</w:t>
      </w:r>
      <w:proofErr w:type="spellEnd"/>
      <w:r w:rsidRPr="00554B85">
        <w:t>, etc.</w:t>
      </w:r>
      <w:proofErr w:type="gramEnd"/>
      <w:r w:rsidRPr="00554B85">
        <w:t>), conforme as seções específicas do manual.</w:t>
      </w:r>
    </w:p>
    <w:p w14:paraId="2876682F" w14:textId="77777777" w:rsidR="00554B85" w:rsidRPr="00554B85" w:rsidRDefault="00554B85" w:rsidP="00554B85">
      <w:pPr>
        <w:numPr>
          <w:ilvl w:val="0"/>
          <w:numId w:val="12"/>
        </w:numPr>
      </w:pPr>
      <w:r w:rsidRPr="00554B85">
        <w:t>Utilize uma biblioteca XML (como xmlbuilder2 no Node.js) para facilitar a criação dinâmica e a validação do XML.</w:t>
      </w:r>
    </w:p>
    <w:p w14:paraId="6187ABB6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4.2. Validação do XML</w:t>
      </w:r>
    </w:p>
    <w:p w14:paraId="2CD360C0" w14:textId="77777777" w:rsidR="00554B85" w:rsidRPr="00554B85" w:rsidRDefault="00554B85" w:rsidP="00554B85">
      <w:pPr>
        <w:numPr>
          <w:ilvl w:val="0"/>
          <w:numId w:val="13"/>
        </w:numPr>
      </w:pPr>
      <w:r w:rsidRPr="00554B85">
        <w:t xml:space="preserve">Implemente uma rotina (ou utilize uma biblioteca) para validar o XML gerado contra o XSD (XML </w:t>
      </w:r>
      <w:proofErr w:type="spellStart"/>
      <w:r w:rsidRPr="00554B85">
        <w:t>Schema</w:t>
      </w:r>
      <w:proofErr w:type="spellEnd"/>
      <w:r w:rsidRPr="00554B85">
        <w:t xml:space="preserve"> </w:t>
      </w:r>
      <w:proofErr w:type="spellStart"/>
      <w:r w:rsidRPr="00554B85">
        <w:t>Definition</w:t>
      </w:r>
      <w:proofErr w:type="spellEnd"/>
      <w:r w:rsidRPr="00554B85">
        <w:t>) disponível no portal do eSocial.</w:t>
      </w:r>
    </w:p>
    <w:p w14:paraId="4433745A" w14:textId="77777777" w:rsidR="00554B85" w:rsidRPr="00554B85" w:rsidRDefault="00554B85" w:rsidP="00554B85">
      <w:pPr>
        <w:numPr>
          <w:ilvl w:val="0"/>
          <w:numId w:val="13"/>
        </w:numPr>
      </w:pPr>
      <w:r w:rsidRPr="00554B85">
        <w:t>Se ocorrer algum erro de validação, logue esse erro e retorne uma mensagem de erro clara para o usuário.</w:t>
      </w:r>
    </w:p>
    <w:p w14:paraId="050368EE" w14:textId="77777777" w:rsidR="00554B85" w:rsidRPr="00554B85" w:rsidRDefault="00554B85" w:rsidP="00554B85">
      <w:r w:rsidRPr="00554B85">
        <w:pict w14:anchorId="627DEBF8">
          <v:rect id="_x0000_i1153" style="width:0;height:1.5pt" o:hralign="center" o:hrstd="t" o:hr="t" fillcolor="#a0a0a0" stroked="f"/>
        </w:pict>
      </w:r>
    </w:p>
    <w:p w14:paraId="6EDD29D5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5. Segurança e Conformidade (LGPD e Acessos)</w:t>
      </w:r>
    </w:p>
    <w:p w14:paraId="359AB323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5.1. Controle de Acesso</w:t>
      </w:r>
    </w:p>
    <w:p w14:paraId="0AD708C7" w14:textId="77777777" w:rsidR="00554B85" w:rsidRPr="00554B85" w:rsidRDefault="00554B85" w:rsidP="00554B85">
      <w:pPr>
        <w:numPr>
          <w:ilvl w:val="0"/>
          <w:numId w:val="14"/>
        </w:numPr>
      </w:pPr>
      <w:r w:rsidRPr="00554B85">
        <w:t xml:space="preserve">Utilize </w:t>
      </w:r>
      <w:proofErr w:type="spellStart"/>
      <w:r w:rsidRPr="00554B85">
        <w:t>Firebase</w:t>
      </w:r>
      <w:proofErr w:type="spellEnd"/>
      <w:r w:rsidRPr="00554B85">
        <w:t xml:space="preserve"> </w:t>
      </w:r>
      <w:proofErr w:type="spellStart"/>
      <w:r w:rsidRPr="00554B85">
        <w:t>Auth</w:t>
      </w:r>
      <w:proofErr w:type="spellEnd"/>
      <w:r w:rsidRPr="00554B85">
        <w:t xml:space="preserve"> (ou outro serviço de autenticação) para identificar os usuários.</w:t>
      </w:r>
    </w:p>
    <w:p w14:paraId="76788392" w14:textId="77777777" w:rsidR="00554B85" w:rsidRPr="00554B85" w:rsidRDefault="00554B85" w:rsidP="00554B85">
      <w:pPr>
        <w:numPr>
          <w:ilvl w:val="0"/>
          <w:numId w:val="14"/>
        </w:numPr>
      </w:pPr>
      <w:r w:rsidRPr="00554B85">
        <w:t xml:space="preserve">Defina perfis e roles (ex.: ADMIN_SYS, ADMIN_NUC, EMPLOYEE, FAMILY, PARTNER) para restrição de acesso aos </w:t>
      </w:r>
      <w:proofErr w:type="spellStart"/>
      <w:r w:rsidRPr="00554B85">
        <w:t>endpoints</w:t>
      </w:r>
      <w:proofErr w:type="spellEnd"/>
      <w:r w:rsidRPr="00554B85">
        <w:t>.</w:t>
      </w:r>
    </w:p>
    <w:p w14:paraId="085C6A9C" w14:textId="77777777" w:rsidR="00554B85" w:rsidRPr="00554B85" w:rsidRDefault="00554B85" w:rsidP="00554B85">
      <w:pPr>
        <w:numPr>
          <w:ilvl w:val="0"/>
          <w:numId w:val="14"/>
        </w:numPr>
      </w:pPr>
      <w:r w:rsidRPr="00554B85">
        <w:t>Implemente middleware para verificar tokens JWT e autorizar usuários conforme as roles.</w:t>
      </w:r>
    </w:p>
    <w:p w14:paraId="5C728BCE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5.2. Tratamento de Dados Sensíveis</w:t>
      </w:r>
    </w:p>
    <w:p w14:paraId="316A5353" w14:textId="77777777" w:rsidR="00554B85" w:rsidRPr="00554B85" w:rsidRDefault="00554B85" w:rsidP="00554B85">
      <w:pPr>
        <w:numPr>
          <w:ilvl w:val="0"/>
          <w:numId w:val="15"/>
        </w:numPr>
      </w:pPr>
      <w:r w:rsidRPr="00554B85">
        <w:t>O CPF deve ser validado e armazenado de forma imutável; quaisquer alterações não devem ser permitidas.</w:t>
      </w:r>
    </w:p>
    <w:p w14:paraId="570B69CC" w14:textId="77777777" w:rsidR="00554B85" w:rsidRPr="00554B85" w:rsidRDefault="00554B85" w:rsidP="00554B85">
      <w:pPr>
        <w:numPr>
          <w:ilvl w:val="0"/>
          <w:numId w:val="15"/>
        </w:numPr>
      </w:pPr>
      <w:r w:rsidRPr="00554B85">
        <w:t>Criptografe dados pessoais identificáveis (como CPF, e-mail, telefone e informações bancárias) no banco de dados, conforme as diretrizes da LGPD.</w:t>
      </w:r>
    </w:p>
    <w:p w14:paraId="6BE69E5C" w14:textId="77777777" w:rsidR="00554B85" w:rsidRPr="00554B85" w:rsidRDefault="00554B85" w:rsidP="00554B85">
      <w:pPr>
        <w:numPr>
          <w:ilvl w:val="0"/>
          <w:numId w:val="15"/>
        </w:numPr>
      </w:pPr>
      <w:r w:rsidRPr="00554B85">
        <w:t>Mantenha logs detalhados de todas as operações críticas que envolvam dados sensíveis.</w:t>
      </w:r>
    </w:p>
    <w:p w14:paraId="095614CE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lastRenderedPageBreak/>
        <w:t>5.3. Melhores Práticas de LGPD</w:t>
      </w:r>
    </w:p>
    <w:p w14:paraId="4668CD2C" w14:textId="77777777" w:rsidR="00554B85" w:rsidRPr="00554B85" w:rsidRDefault="00554B85" w:rsidP="00554B85">
      <w:pPr>
        <w:numPr>
          <w:ilvl w:val="0"/>
          <w:numId w:val="16"/>
        </w:numPr>
      </w:pPr>
      <w:r w:rsidRPr="00554B85">
        <w:t>Documente como e por quem cada dado sensível é acessado e modificado.</w:t>
      </w:r>
    </w:p>
    <w:p w14:paraId="3D93DC83" w14:textId="77777777" w:rsidR="00554B85" w:rsidRPr="00554B85" w:rsidRDefault="00554B85" w:rsidP="00554B85">
      <w:pPr>
        <w:numPr>
          <w:ilvl w:val="0"/>
          <w:numId w:val="16"/>
        </w:numPr>
      </w:pPr>
      <w:r w:rsidRPr="00554B85">
        <w:t>Garanta que os dados pessoais sejam usados somente para os fins explicitamente permitidos pelo usuário.</w:t>
      </w:r>
    </w:p>
    <w:p w14:paraId="6C7F6B06" w14:textId="77777777" w:rsidR="00554B85" w:rsidRPr="00554B85" w:rsidRDefault="00554B85" w:rsidP="00554B85">
      <w:pPr>
        <w:numPr>
          <w:ilvl w:val="0"/>
          <w:numId w:val="16"/>
        </w:numPr>
      </w:pPr>
      <w:r w:rsidRPr="00554B85">
        <w:t>Implemente um mecanismo de consentimento para a coleta e processamento das informações.</w:t>
      </w:r>
    </w:p>
    <w:p w14:paraId="6F39B26C" w14:textId="77777777" w:rsidR="00554B85" w:rsidRPr="00554B85" w:rsidRDefault="00554B85" w:rsidP="00554B85">
      <w:r w:rsidRPr="00554B85">
        <w:pict w14:anchorId="13D26808">
          <v:rect id="_x0000_i1154" style="width:0;height:1.5pt" o:hralign="center" o:hrstd="t" o:hr="t" fillcolor="#a0a0a0" stroked="f"/>
        </w:pict>
      </w:r>
    </w:p>
    <w:p w14:paraId="137ED325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6. Instruções para a Implementação pelo Programador Júnior</w:t>
      </w:r>
    </w:p>
    <w:p w14:paraId="0376FA4D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>Leia os Documentos de Base:</w:t>
      </w:r>
    </w:p>
    <w:p w14:paraId="066D16DF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Revise o README.txt para entender as diretrizes gerais do projeto, incluindo nomenclatura de arquivos e regras de backup, bem como o manual do eSocial (manualorientacaodesenvolvedoresocialv1-15.pdf) para compreender os detalhes dos </w:t>
      </w:r>
      <w:proofErr w:type="spellStart"/>
      <w:r w:rsidRPr="00554B85">
        <w:t>schemas</w:t>
      </w:r>
      <w:proofErr w:type="spellEnd"/>
      <w:r w:rsidRPr="00554B85">
        <w:t xml:space="preserve"> XML, declarações de </w:t>
      </w:r>
      <w:proofErr w:type="spellStart"/>
      <w:r w:rsidRPr="00554B85">
        <w:t>namespace</w:t>
      </w:r>
      <w:proofErr w:type="spellEnd"/>
      <w:r w:rsidRPr="00554B85">
        <w:t xml:space="preserve"> e </w:t>
      </w:r>
      <w:proofErr w:type="spellStart"/>
      <w:r w:rsidRPr="00554B85">
        <w:t>tags</w:t>
      </w:r>
      <w:proofErr w:type="spellEnd"/>
      <w:r w:rsidRPr="00554B85">
        <w:t xml:space="preserve"> obrigatórias.</w:t>
      </w:r>
    </w:p>
    <w:p w14:paraId="221313A6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>Configuração do Ambiente de Banco de Dados (</w:t>
      </w:r>
      <w:proofErr w:type="spellStart"/>
      <w:r w:rsidRPr="00554B85">
        <w:rPr>
          <w:b/>
          <w:bCs/>
        </w:rPr>
        <w:t>Postgres</w:t>
      </w:r>
      <w:proofErr w:type="spellEnd"/>
      <w:r w:rsidRPr="00554B85">
        <w:rPr>
          <w:b/>
          <w:bCs/>
        </w:rPr>
        <w:t>):</w:t>
      </w:r>
    </w:p>
    <w:p w14:paraId="50E58857" w14:textId="77777777" w:rsidR="00554B85" w:rsidRPr="00554B85" w:rsidRDefault="00554B85" w:rsidP="00554B85">
      <w:pPr>
        <w:numPr>
          <w:ilvl w:val="1"/>
          <w:numId w:val="17"/>
        </w:numPr>
      </w:pPr>
      <w:proofErr w:type="gramStart"/>
      <w:r w:rsidRPr="00554B85">
        <w:t>Crie um novo</w:t>
      </w:r>
      <w:proofErr w:type="gramEnd"/>
      <w:r w:rsidRPr="00554B85">
        <w:t xml:space="preserve"> banco de dados ou </w:t>
      </w:r>
      <w:proofErr w:type="spellStart"/>
      <w:r w:rsidRPr="00554B85">
        <w:t>schema</w:t>
      </w:r>
      <w:proofErr w:type="spellEnd"/>
      <w:r w:rsidRPr="00554B85">
        <w:t xml:space="preserve"> chamado </w:t>
      </w:r>
      <w:proofErr w:type="spellStart"/>
      <w:r w:rsidRPr="00554B85">
        <w:t>esocial</w:t>
      </w:r>
      <w:proofErr w:type="spellEnd"/>
      <w:r w:rsidRPr="00554B85">
        <w:t>.</w:t>
      </w:r>
    </w:p>
    <w:p w14:paraId="10AC64EC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Rode os scripts SQL (crie um arquivo de script, ex.: </w:t>
      </w:r>
      <w:proofErr w:type="spellStart"/>
      <w:r w:rsidRPr="00554B85">
        <w:t>create_esocial_schema.sql</w:t>
      </w:r>
      <w:proofErr w:type="spellEnd"/>
      <w:r w:rsidRPr="00554B85">
        <w:t xml:space="preserve">) contendo os comandos acima para as tabelas </w:t>
      </w:r>
      <w:proofErr w:type="spellStart"/>
      <w:r w:rsidRPr="00554B85">
        <w:t>employers</w:t>
      </w:r>
      <w:proofErr w:type="spellEnd"/>
      <w:r w:rsidRPr="00554B85">
        <w:t xml:space="preserve">, </w:t>
      </w:r>
      <w:proofErr w:type="spellStart"/>
      <w:r w:rsidRPr="00554B85">
        <w:t>users</w:t>
      </w:r>
      <w:proofErr w:type="spellEnd"/>
      <w:r w:rsidRPr="00554B85">
        <w:t xml:space="preserve">, </w:t>
      </w:r>
      <w:proofErr w:type="spellStart"/>
      <w:r w:rsidRPr="00554B85">
        <w:t>events</w:t>
      </w:r>
      <w:proofErr w:type="spellEnd"/>
      <w:r w:rsidRPr="00554B85">
        <w:t xml:space="preserve"> e logs.</w:t>
      </w:r>
    </w:p>
    <w:p w14:paraId="40A87A1E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Verifique se as tabelas possuem chaves primárias, índices e vínculos (</w:t>
      </w:r>
      <w:proofErr w:type="spellStart"/>
      <w:r w:rsidRPr="00554B85">
        <w:t>foreign</w:t>
      </w:r>
      <w:proofErr w:type="spellEnd"/>
      <w:r w:rsidRPr="00554B85">
        <w:t xml:space="preserve"> </w:t>
      </w:r>
      <w:proofErr w:type="spellStart"/>
      <w:r w:rsidRPr="00554B85">
        <w:t>keys</w:t>
      </w:r>
      <w:proofErr w:type="spellEnd"/>
      <w:r w:rsidRPr="00554B85">
        <w:t>) adequados.</w:t>
      </w:r>
    </w:p>
    <w:p w14:paraId="1A619636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 xml:space="preserve">Desenvolva a API </w:t>
      </w:r>
      <w:proofErr w:type="spellStart"/>
      <w:r w:rsidRPr="00554B85">
        <w:rPr>
          <w:b/>
          <w:bCs/>
        </w:rPr>
        <w:t>RESTful</w:t>
      </w:r>
      <w:proofErr w:type="spellEnd"/>
      <w:r w:rsidRPr="00554B85">
        <w:rPr>
          <w:b/>
          <w:bCs/>
        </w:rPr>
        <w:t>:</w:t>
      </w:r>
    </w:p>
    <w:p w14:paraId="2CCC49C5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Utilize Node.js com Express (ou similar) e </w:t>
      </w:r>
      <w:proofErr w:type="spellStart"/>
      <w:r w:rsidRPr="00554B85">
        <w:t>TypeScript</w:t>
      </w:r>
      <w:proofErr w:type="spellEnd"/>
      <w:r w:rsidRPr="00554B85">
        <w:t xml:space="preserve"> para organizar o código.</w:t>
      </w:r>
    </w:p>
    <w:p w14:paraId="3436CE3A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Implemente os </w:t>
      </w:r>
      <w:proofErr w:type="spellStart"/>
      <w:r w:rsidRPr="00554B85">
        <w:t>endpoints</w:t>
      </w:r>
      <w:proofErr w:type="spellEnd"/>
      <w:r w:rsidRPr="00554B85">
        <w:t xml:space="preserve"> conforme descrito, criando uma estrutura modular: </w:t>
      </w:r>
    </w:p>
    <w:p w14:paraId="359261BC" w14:textId="77777777" w:rsidR="00554B85" w:rsidRPr="00554B85" w:rsidRDefault="00554B85" w:rsidP="00554B85">
      <w:pPr>
        <w:numPr>
          <w:ilvl w:val="2"/>
          <w:numId w:val="17"/>
        </w:numPr>
      </w:pPr>
      <w:proofErr w:type="spellStart"/>
      <w:r w:rsidRPr="00554B85">
        <w:rPr>
          <w:b/>
          <w:bCs/>
        </w:rPr>
        <w:t>Controllers</w:t>
      </w:r>
      <w:proofErr w:type="spellEnd"/>
      <w:r w:rsidRPr="00554B85">
        <w:rPr>
          <w:b/>
          <w:bCs/>
        </w:rPr>
        <w:t>:</w:t>
      </w:r>
      <w:r w:rsidRPr="00554B85">
        <w:t xml:space="preserve"> para lidar com as requisições HTTP.</w:t>
      </w:r>
    </w:p>
    <w:p w14:paraId="4BBC3AE5" w14:textId="77777777" w:rsidR="00554B85" w:rsidRPr="00554B85" w:rsidRDefault="00554B85" w:rsidP="00554B85">
      <w:pPr>
        <w:numPr>
          <w:ilvl w:val="2"/>
          <w:numId w:val="17"/>
        </w:numPr>
      </w:pPr>
      <w:r w:rsidRPr="00554B85">
        <w:rPr>
          <w:b/>
          <w:bCs/>
        </w:rPr>
        <w:t>Services:</w:t>
      </w:r>
      <w:r w:rsidRPr="00554B85">
        <w:t xml:space="preserve"> para a lógica de negócio (ex.: geração do XML, validação do CPF, registro de eventos).</w:t>
      </w:r>
    </w:p>
    <w:p w14:paraId="0F2C359E" w14:textId="77777777" w:rsidR="00554B85" w:rsidRPr="00554B85" w:rsidRDefault="00554B85" w:rsidP="00554B85">
      <w:pPr>
        <w:numPr>
          <w:ilvl w:val="2"/>
          <w:numId w:val="17"/>
        </w:numPr>
      </w:pPr>
      <w:r w:rsidRPr="00554B85">
        <w:rPr>
          <w:b/>
          <w:bCs/>
        </w:rPr>
        <w:t>Models:</w:t>
      </w:r>
      <w:r w:rsidRPr="00554B85">
        <w:t xml:space="preserve"> para a representação das tabelas do banco (utilize um ORM como </w:t>
      </w:r>
      <w:proofErr w:type="spellStart"/>
      <w:r w:rsidRPr="00554B85">
        <w:t>Sequelize</w:t>
      </w:r>
      <w:proofErr w:type="spellEnd"/>
      <w:r w:rsidRPr="00554B85">
        <w:t xml:space="preserve">, </w:t>
      </w:r>
      <w:proofErr w:type="spellStart"/>
      <w:r w:rsidRPr="00554B85">
        <w:t>TypeORM</w:t>
      </w:r>
      <w:proofErr w:type="spellEnd"/>
      <w:r w:rsidRPr="00554B85">
        <w:t xml:space="preserve"> ou </w:t>
      </w:r>
      <w:proofErr w:type="spellStart"/>
      <w:r w:rsidRPr="00554B85">
        <w:t>Knex</w:t>
      </w:r>
      <w:proofErr w:type="spellEnd"/>
      <w:r w:rsidRPr="00554B85">
        <w:t>, se preferir).</w:t>
      </w:r>
    </w:p>
    <w:p w14:paraId="2E119A62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Implemente tratamento de erros e </w:t>
      </w:r>
      <w:proofErr w:type="spellStart"/>
      <w:r w:rsidRPr="00554B85">
        <w:t>logging</w:t>
      </w:r>
      <w:proofErr w:type="spellEnd"/>
      <w:r w:rsidRPr="00554B85">
        <w:t xml:space="preserve"> detalhado (armazenando logs na tabela logs).</w:t>
      </w:r>
    </w:p>
    <w:p w14:paraId="745C6CFA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>Desenvolva o Módulo de Geração de XML:</w:t>
      </w:r>
    </w:p>
    <w:p w14:paraId="18CDA8AF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Crie funções reutilizáveis que recebam dados dos eventos e montem o XML conforme o padrão exigido, usando uma biblioteca como o xmlbuilder2.</w:t>
      </w:r>
    </w:p>
    <w:p w14:paraId="24CD10C7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Garanta que o XML contenha a declaração de </w:t>
      </w:r>
      <w:proofErr w:type="spellStart"/>
      <w:r w:rsidRPr="00554B85">
        <w:t>encoding</w:t>
      </w:r>
      <w:proofErr w:type="spellEnd"/>
      <w:r w:rsidRPr="00554B85">
        <w:t xml:space="preserve">, o </w:t>
      </w:r>
      <w:proofErr w:type="spellStart"/>
      <w:r w:rsidRPr="00554B85">
        <w:t>namespace</w:t>
      </w:r>
      <w:proofErr w:type="spellEnd"/>
      <w:r w:rsidRPr="00554B85">
        <w:t xml:space="preserve"> correto e todas as </w:t>
      </w:r>
      <w:proofErr w:type="spellStart"/>
      <w:r w:rsidRPr="00554B85">
        <w:t>tags</w:t>
      </w:r>
      <w:proofErr w:type="spellEnd"/>
      <w:r w:rsidRPr="00554B85">
        <w:t xml:space="preserve"> obrigatórias (conforme o manual).</w:t>
      </w:r>
    </w:p>
    <w:p w14:paraId="6A09558B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Valide o XML gerado contra o XSD encontrado no portal do eSocial.</w:t>
      </w:r>
    </w:p>
    <w:p w14:paraId="032398A1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>Implementação da Segurança e Acessos:</w:t>
      </w:r>
    </w:p>
    <w:p w14:paraId="07A317E2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lastRenderedPageBreak/>
        <w:t xml:space="preserve">Configure autenticação via tokens JWT e implemente middleware para proteger os </w:t>
      </w:r>
      <w:proofErr w:type="spellStart"/>
      <w:r w:rsidRPr="00554B85">
        <w:t>endpoints</w:t>
      </w:r>
      <w:proofErr w:type="spellEnd"/>
      <w:r w:rsidRPr="00554B85">
        <w:t xml:space="preserve"> da API, permitindo acesso somente aos usuários com as roles apropriadas.</w:t>
      </w:r>
    </w:p>
    <w:p w14:paraId="16D7DFD8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Implemente rotinas de criptografia (ou utilize funções próprias do ORM) para dados sensíveis.</w:t>
      </w:r>
    </w:p>
    <w:p w14:paraId="72B3286A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>Documentação e Testes:</w:t>
      </w:r>
    </w:p>
    <w:p w14:paraId="5E225BFC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Documente cada </w:t>
      </w:r>
      <w:proofErr w:type="spellStart"/>
      <w:r w:rsidRPr="00554B85">
        <w:t>endpoint</w:t>
      </w:r>
      <w:proofErr w:type="spellEnd"/>
      <w:r w:rsidRPr="00554B85">
        <w:t xml:space="preserve"> e função com comentários claros.</w:t>
      </w:r>
    </w:p>
    <w:p w14:paraId="672FC350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Crie testes unitários e de integração (usando </w:t>
      </w:r>
      <w:proofErr w:type="spellStart"/>
      <w:r w:rsidRPr="00554B85">
        <w:t>Jest</w:t>
      </w:r>
      <w:proofErr w:type="spellEnd"/>
      <w:r w:rsidRPr="00554B85">
        <w:t xml:space="preserve"> ou Mocha, por exemplo) para garantir que as funções de validação, geração de XML e </w:t>
      </w:r>
      <w:proofErr w:type="spellStart"/>
      <w:r w:rsidRPr="00554B85">
        <w:t>endpoints</w:t>
      </w:r>
      <w:proofErr w:type="spellEnd"/>
      <w:r w:rsidRPr="00554B85">
        <w:t xml:space="preserve"> funcionem conforme esperado.</w:t>
      </w:r>
    </w:p>
    <w:p w14:paraId="2E64BC10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Garanta uma cobertura de testes superior a 90% para os módulos críticos.</w:t>
      </w:r>
    </w:p>
    <w:p w14:paraId="698F9025" w14:textId="77777777" w:rsidR="00554B85" w:rsidRPr="00554B85" w:rsidRDefault="00554B85" w:rsidP="00554B85">
      <w:pPr>
        <w:numPr>
          <w:ilvl w:val="0"/>
          <w:numId w:val="17"/>
        </w:numPr>
      </w:pPr>
      <w:proofErr w:type="spellStart"/>
      <w:r w:rsidRPr="00554B85">
        <w:rPr>
          <w:b/>
          <w:bCs/>
        </w:rPr>
        <w:t>Deploy</w:t>
      </w:r>
      <w:proofErr w:type="spellEnd"/>
      <w:r w:rsidRPr="00554B85">
        <w:rPr>
          <w:b/>
          <w:bCs/>
        </w:rPr>
        <w:t xml:space="preserve"> e Monitoramento:</w:t>
      </w:r>
    </w:p>
    <w:p w14:paraId="4399CF95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Configure a aplicação para </w:t>
      </w:r>
      <w:proofErr w:type="spellStart"/>
      <w:r w:rsidRPr="00554B85">
        <w:t>deployment</w:t>
      </w:r>
      <w:proofErr w:type="spellEnd"/>
      <w:r w:rsidRPr="00554B85">
        <w:t xml:space="preserve"> (ex.: Docker + </w:t>
      </w:r>
      <w:proofErr w:type="spellStart"/>
      <w:r w:rsidRPr="00554B85">
        <w:t>Kubernetes</w:t>
      </w:r>
      <w:proofErr w:type="spellEnd"/>
      <w:r w:rsidRPr="00554B85">
        <w:t xml:space="preserve">, se necessário, ou </w:t>
      </w:r>
      <w:proofErr w:type="spellStart"/>
      <w:r w:rsidRPr="00554B85">
        <w:t>deploy</w:t>
      </w:r>
      <w:proofErr w:type="spellEnd"/>
      <w:r w:rsidRPr="00554B85">
        <w:t xml:space="preserve"> direto em um servidor).</w:t>
      </w:r>
    </w:p>
    <w:p w14:paraId="7EBD4F6E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 xml:space="preserve">Implemente monitoramento (por exemplo, com </w:t>
      </w:r>
      <w:proofErr w:type="spellStart"/>
      <w:r w:rsidRPr="00554B85">
        <w:t>Prometheus</w:t>
      </w:r>
      <w:proofErr w:type="spellEnd"/>
      <w:r w:rsidRPr="00554B85">
        <w:t xml:space="preserve"> e </w:t>
      </w:r>
      <w:proofErr w:type="spellStart"/>
      <w:r w:rsidRPr="00554B85">
        <w:t>Grafana</w:t>
      </w:r>
      <w:proofErr w:type="spellEnd"/>
      <w:r w:rsidRPr="00554B85">
        <w:t xml:space="preserve">) para acompanhar os tempos de resposta dos </w:t>
      </w:r>
      <w:proofErr w:type="spellStart"/>
      <w:r w:rsidRPr="00554B85">
        <w:t>endpoints</w:t>
      </w:r>
      <w:proofErr w:type="spellEnd"/>
      <w:r w:rsidRPr="00554B85">
        <w:t xml:space="preserve"> e o status dos eventos integrados.</w:t>
      </w:r>
    </w:p>
    <w:p w14:paraId="3F9D3A07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Garanta que o ambiente de produção esteja ajustado para suportar picos de até 50.000 conexões simultâneas.</w:t>
      </w:r>
    </w:p>
    <w:p w14:paraId="0DC7FD2E" w14:textId="77777777" w:rsidR="00554B85" w:rsidRPr="00554B85" w:rsidRDefault="00554B85" w:rsidP="00554B85">
      <w:pPr>
        <w:numPr>
          <w:ilvl w:val="0"/>
          <w:numId w:val="17"/>
        </w:numPr>
      </w:pPr>
      <w:r w:rsidRPr="00554B85">
        <w:rPr>
          <w:b/>
          <w:bCs/>
        </w:rPr>
        <w:t>Revisões e Feedback:</w:t>
      </w:r>
    </w:p>
    <w:p w14:paraId="4C4890FF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Após a implementação dos módulos principais, realize revisões de código com um mentor ou líder técnico.</w:t>
      </w:r>
    </w:p>
    <w:p w14:paraId="16EF64D3" w14:textId="77777777" w:rsidR="00554B85" w:rsidRPr="00554B85" w:rsidRDefault="00554B85" w:rsidP="00554B85">
      <w:pPr>
        <w:numPr>
          <w:ilvl w:val="1"/>
          <w:numId w:val="17"/>
        </w:numPr>
      </w:pPr>
      <w:r w:rsidRPr="00554B85">
        <w:t>Ajuste conforme o feedback e as orientações da equipe de QA e de Compliance.</w:t>
      </w:r>
    </w:p>
    <w:p w14:paraId="78FBB27D" w14:textId="77777777" w:rsidR="00554B85" w:rsidRPr="00554B85" w:rsidRDefault="00554B85" w:rsidP="00554B85">
      <w:r w:rsidRPr="00554B85">
        <w:pict w14:anchorId="09EDB3B5">
          <v:rect id="_x0000_i1155" style="width:0;height:1.5pt" o:hralign="center" o:hrstd="t" o:hr="t" fillcolor="#a0a0a0" stroked="f"/>
        </w:pict>
      </w:r>
    </w:p>
    <w:p w14:paraId="6AFB5C52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7. Conclusão</w:t>
      </w:r>
    </w:p>
    <w:p w14:paraId="481199D1" w14:textId="77777777" w:rsidR="00554B85" w:rsidRPr="00554B85" w:rsidRDefault="00554B85" w:rsidP="00554B85">
      <w:r w:rsidRPr="00554B85">
        <w:t xml:space="preserve">Este conjunto de instruções orienta desde a criação da estrutura do banco de dados em PostgreSQL, passando pela organização da API (em Node.js com </w:t>
      </w:r>
      <w:proofErr w:type="spellStart"/>
      <w:r w:rsidRPr="00554B85">
        <w:t>TypeScript</w:t>
      </w:r>
      <w:proofErr w:type="spellEnd"/>
      <w:r w:rsidRPr="00554B85">
        <w:t>) e geração do XML conforme os padrões do eSocial, até as melhores práticas de segurança (LGPD e controle de acessos). Siga essas etapas para assegurar uma integração robusta entre o sistema DOM e o eSocial, utilizando componentes reutilizáveis e mantendo um alto padrão de qualidade e conformidade.</w:t>
      </w:r>
    </w:p>
    <w:p w14:paraId="6646D3A5" w14:textId="77777777" w:rsidR="00554B85" w:rsidRPr="00554B85" w:rsidRDefault="00554B85" w:rsidP="00554B85">
      <w:r w:rsidRPr="00554B85">
        <w:t xml:space="preserve">Copie este documento no Cursor.ai como prompt inicial para que ele possa gerar o código-base, scripts de criação de banco de dados, </w:t>
      </w:r>
      <w:proofErr w:type="spellStart"/>
      <w:r w:rsidRPr="00554B85">
        <w:t>templates</w:t>
      </w:r>
      <w:proofErr w:type="spellEnd"/>
      <w:r w:rsidRPr="00554B85">
        <w:t xml:space="preserve"> de XML, exemplos de </w:t>
      </w:r>
      <w:proofErr w:type="spellStart"/>
      <w:r w:rsidRPr="00554B85">
        <w:t>endpoints</w:t>
      </w:r>
      <w:proofErr w:type="spellEnd"/>
      <w:r w:rsidRPr="00554B85">
        <w:t xml:space="preserve"> e demais funcionalidades, de forma automatizada e integrada conforme descrito.</w:t>
      </w:r>
    </w:p>
    <w:p w14:paraId="46325049" w14:textId="77777777" w:rsidR="00554B85" w:rsidRPr="00554B85" w:rsidRDefault="00554B85" w:rsidP="00554B85">
      <w:r w:rsidRPr="00554B85">
        <w:pict w14:anchorId="7F13CE16">
          <v:rect id="_x0000_i1156" style="width:0;height:1.5pt" o:hralign="center" o:hrstd="t" o:hr="t" fillcolor="#a0a0a0" stroked="f"/>
        </w:pict>
      </w:r>
    </w:p>
    <w:p w14:paraId="133ED737" w14:textId="77777777" w:rsidR="00554B85" w:rsidRPr="00554B85" w:rsidRDefault="00554B85" w:rsidP="00554B85">
      <w:r w:rsidRPr="00554B85">
        <w:t>Essas instruções oferecem um roteiro completo e detalhado para que um programador júnior possa iniciar o desenvolvimento da integração, garantindo clareza, reusabilidade e conformidade com as exigências legais e técnicas do projeto.</w:t>
      </w:r>
    </w:p>
    <w:p w14:paraId="6CD31286" w14:textId="03EA808F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35D6300F" wp14:editId="3F142C0B">
                <wp:extent cx="304800" cy="304800"/>
                <wp:effectExtent l="0" t="0" r="0" b="0"/>
                <wp:docPr id="1243012641" name="Retângulo 17" descr="Ícone d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FC434" id="Retângulo 17" o:spid="_x0000_s1026" alt="Ícone do Mode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4B85">
        <w:t>o3 mini High</w:t>
      </w:r>
    </w:p>
    <w:p w14:paraId="787A8BB2" w14:textId="77777777" w:rsidR="00554B85" w:rsidRPr="00554B85" w:rsidRDefault="00554B85" w:rsidP="00554B85">
      <w:r w:rsidRPr="00554B85">
        <w:lastRenderedPageBreak/>
        <w:t>crie um documento único e gere um link para download</w:t>
      </w:r>
    </w:p>
    <w:p w14:paraId="104E36F6" w14:textId="286B8F67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74FE71E8" wp14:editId="265F1313">
                <wp:extent cx="304800" cy="304800"/>
                <wp:effectExtent l="0" t="0" r="0" b="0"/>
                <wp:docPr id="369978640" name="Retângulo 16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AA321" id="Retângulo 16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9F2242" w14:textId="77777777" w:rsidR="00554B85" w:rsidRPr="00554B85" w:rsidRDefault="00554B85" w:rsidP="00554B85">
      <w:pPr>
        <w:rPr>
          <w:b/>
          <w:bCs/>
        </w:rPr>
      </w:pPr>
      <w:proofErr w:type="spellStart"/>
      <w:r w:rsidRPr="00554B85">
        <w:rPr>
          <w:b/>
          <w:bCs/>
        </w:rPr>
        <w:t>GestorDOM</w:t>
      </w:r>
      <w:proofErr w:type="spellEnd"/>
    </w:p>
    <w:p w14:paraId="2AF1FBDE" w14:textId="77777777" w:rsidR="00554B85" w:rsidRPr="00554B85" w:rsidRDefault="00554B85" w:rsidP="00554B85">
      <w:r w:rsidRPr="00554B85">
        <w:t xml:space="preserve">Para criar um documento único com as instruções detalhadas e gerar um link para download, o processo envolveria algumas etapas que não são diretamente possíveis com as ferramentas que tenho à disposição. Contudo, posso descrever o processo detalhadamente e </w:t>
      </w:r>
      <w:proofErr w:type="spellStart"/>
      <w:r w:rsidRPr="00554B85">
        <w:t>fornecer</w:t>
      </w:r>
      <w:proofErr w:type="spellEnd"/>
      <w:r w:rsidRPr="00554B85">
        <w:t xml:space="preserve"> um modelo da estrutura que você precisará seguir:</w:t>
      </w:r>
    </w:p>
    <w:p w14:paraId="20584ED7" w14:textId="77777777" w:rsidR="00554B85" w:rsidRPr="00554B85" w:rsidRDefault="00554B85" w:rsidP="00554B85">
      <w:r w:rsidRPr="00554B85">
        <w:t>Processo para Criação do Documento e Link para Download:</w:t>
      </w:r>
    </w:p>
    <w:p w14:paraId="76D543C0" w14:textId="77777777" w:rsidR="00554B85" w:rsidRPr="00554B85" w:rsidRDefault="00554B85" w:rsidP="00554B85">
      <w:pPr>
        <w:numPr>
          <w:ilvl w:val="0"/>
          <w:numId w:val="18"/>
        </w:numPr>
      </w:pPr>
      <w:r w:rsidRPr="00554B85">
        <w:rPr>
          <w:b/>
          <w:bCs/>
        </w:rPr>
        <w:t>Geração do Conteúdo do Documento:</w:t>
      </w:r>
    </w:p>
    <w:p w14:paraId="6E951F0C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Utilize as instruções detalhadas fornecidas anteriormente neste chat como base.</w:t>
      </w:r>
    </w:p>
    <w:p w14:paraId="69D50AC4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Compile todas as seções: Visão Geral, Estrutura de Banco de Dados, API, Implementação (código) e Segurança.</w:t>
      </w:r>
    </w:p>
    <w:p w14:paraId="2D0AE156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 xml:space="preserve">Crie um documento </w:t>
      </w:r>
      <w:proofErr w:type="spellStart"/>
      <w:r w:rsidRPr="00554B85">
        <w:t>Markdown</w:t>
      </w:r>
      <w:proofErr w:type="spellEnd"/>
      <w:r w:rsidRPr="00554B85">
        <w:t xml:space="preserve"> (.</w:t>
      </w:r>
      <w:proofErr w:type="spellStart"/>
      <w:r w:rsidRPr="00554B85">
        <w:t>md</w:t>
      </w:r>
      <w:proofErr w:type="spellEnd"/>
      <w:r w:rsidRPr="00554B85">
        <w:t>) ou um documento de texto formatado (</w:t>
      </w:r>
      <w:proofErr w:type="spellStart"/>
      <w:r w:rsidRPr="00554B85">
        <w:t>ex</w:t>
      </w:r>
      <w:proofErr w:type="spellEnd"/>
      <w:r w:rsidRPr="00554B85">
        <w:t>: .</w:t>
      </w:r>
      <w:proofErr w:type="spellStart"/>
      <w:r w:rsidRPr="00554B85">
        <w:t>txt</w:t>
      </w:r>
      <w:proofErr w:type="spellEnd"/>
      <w:r w:rsidRPr="00554B85">
        <w:t>, .</w:t>
      </w:r>
      <w:proofErr w:type="spellStart"/>
      <w:r w:rsidRPr="00554B85">
        <w:t>docx</w:t>
      </w:r>
      <w:proofErr w:type="spellEnd"/>
      <w:r w:rsidRPr="00554B85">
        <w:t xml:space="preserve">). </w:t>
      </w:r>
    </w:p>
    <w:p w14:paraId="15737BCF" w14:textId="77777777" w:rsidR="00554B85" w:rsidRPr="00554B85" w:rsidRDefault="00554B85" w:rsidP="00554B85">
      <w:pPr>
        <w:numPr>
          <w:ilvl w:val="2"/>
          <w:numId w:val="18"/>
        </w:numPr>
      </w:pPr>
      <w:r w:rsidRPr="00554B85">
        <w:rPr>
          <w:b/>
          <w:bCs/>
        </w:rPr>
        <w:t xml:space="preserve">Opção 1: </w:t>
      </w:r>
      <w:proofErr w:type="spellStart"/>
      <w:r w:rsidRPr="00554B85">
        <w:rPr>
          <w:b/>
          <w:bCs/>
        </w:rPr>
        <w:t>Markdown</w:t>
      </w:r>
      <w:proofErr w:type="spellEnd"/>
      <w:r w:rsidRPr="00554B85">
        <w:rPr>
          <w:b/>
          <w:bCs/>
        </w:rPr>
        <w:t xml:space="preserve"> (.</w:t>
      </w:r>
      <w:proofErr w:type="spellStart"/>
      <w:r w:rsidRPr="00554B85">
        <w:rPr>
          <w:b/>
          <w:bCs/>
        </w:rPr>
        <w:t>md</w:t>
      </w:r>
      <w:proofErr w:type="spellEnd"/>
      <w:r w:rsidRPr="00554B85">
        <w:rPr>
          <w:b/>
          <w:bCs/>
        </w:rPr>
        <w:t>):</w:t>
      </w:r>
      <w:r w:rsidRPr="00554B85">
        <w:t xml:space="preserve"> Ideal para legibilidade e fácil edição.</w:t>
      </w:r>
    </w:p>
    <w:p w14:paraId="0A616654" w14:textId="77777777" w:rsidR="00554B85" w:rsidRPr="00554B85" w:rsidRDefault="00554B85" w:rsidP="00554B85">
      <w:pPr>
        <w:numPr>
          <w:ilvl w:val="2"/>
          <w:numId w:val="18"/>
        </w:numPr>
      </w:pPr>
      <w:r w:rsidRPr="00554B85">
        <w:rPr>
          <w:b/>
          <w:bCs/>
        </w:rPr>
        <w:t>Opção 2: Documento de Texto (.</w:t>
      </w:r>
      <w:proofErr w:type="spellStart"/>
      <w:r w:rsidRPr="00554B85">
        <w:rPr>
          <w:b/>
          <w:bCs/>
        </w:rPr>
        <w:t>txt</w:t>
      </w:r>
      <w:proofErr w:type="spellEnd"/>
      <w:r w:rsidRPr="00554B85">
        <w:rPr>
          <w:b/>
          <w:bCs/>
        </w:rPr>
        <w:t>):</w:t>
      </w:r>
      <w:r w:rsidRPr="00554B85">
        <w:t xml:space="preserve"> Simples e compatível com qualquer sistema.</w:t>
      </w:r>
    </w:p>
    <w:p w14:paraId="559F6BD9" w14:textId="77777777" w:rsidR="00554B85" w:rsidRPr="00554B85" w:rsidRDefault="00554B85" w:rsidP="00554B85">
      <w:pPr>
        <w:numPr>
          <w:ilvl w:val="2"/>
          <w:numId w:val="18"/>
        </w:numPr>
      </w:pPr>
      <w:r w:rsidRPr="00554B85">
        <w:rPr>
          <w:b/>
          <w:bCs/>
        </w:rPr>
        <w:t>Opção 3: Documento do Word (.</w:t>
      </w:r>
      <w:proofErr w:type="spellStart"/>
      <w:r w:rsidRPr="00554B85">
        <w:rPr>
          <w:b/>
          <w:bCs/>
        </w:rPr>
        <w:t>docx</w:t>
      </w:r>
      <w:proofErr w:type="spellEnd"/>
      <w:r w:rsidRPr="00554B85">
        <w:rPr>
          <w:b/>
          <w:bCs/>
        </w:rPr>
        <w:t>):</w:t>
      </w:r>
      <w:r w:rsidRPr="00554B85">
        <w:t xml:space="preserve"> Mais visual, mas requer conversão para texto puro ou </w:t>
      </w:r>
      <w:proofErr w:type="spellStart"/>
      <w:r w:rsidRPr="00554B85">
        <w:t>Markdown</w:t>
      </w:r>
      <w:proofErr w:type="spellEnd"/>
      <w:r w:rsidRPr="00554B85">
        <w:t xml:space="preserve"> para uso no Cursor.ai (lembre-se de escapar caracteres especiais).</w:t>
      </w:r>
    </w:p>
    <w:p w14:paraId="5FF93AAC" w14:textId="77777777" w:rsidR="00554B85" w:rsidRPr="00554B85" w:rsidRDefault="00554B85" w:rsidP="00554B85">
      <w:pPr>
        <w:numPr>
          <w:ilvl w:val="0"/>
          <w:numId w:val="18"/>
        </w:numPr>
      </w:pPr>
      <w:r w:rsidRPr="00554B85">
        <w:rPr>
          <w:b/>
          <w:bCs/>
        </w:rPr>
        <w:t>Formatação e Estruturação:</w:t>
      </w:r>
    </w:p>
    <w:p w14:paraId="774CC654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Organize o conteúdo do documento usando títulos (##, ###), listas, blocos de código (para os exemplos) e tabelas.</w:t>
      </w:r>
    </w:p>
    <w:p w14:paraId="5761694B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Incorpore os exemplos de código e comandos SQL fornecidos.</w:t>
      </w:r>
    </w:p>
    <w:p w14:paraId="4F1147EC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Assegure que as instruções estejam claras e concisas para o programador júnior.</w:t>
      </w:r>
    </w:p>
    <w:p w14:paraId="6501153B" w14:textId="77777777" w:rsidR="00554B85" w:rsidRPr="00554B85" w:rsidRDefault="00554B85" w:rsidP="00554B85">
      <w:pPr>
        <w:numPr>
          <w:ilvl w:val="0"/>
          <w:numId w:val="18"/>
        </w:numPr>
      </w:pPr>
      <w:r w:rsidRPr="00554B85">
        <w:rPr>
          <w:b/>
          <w:bCs/>
        </w:rPr>
        <w:t>Salvar o Documento:</w:t>
      </w:r>
    </w:p>
    <w:p w14:paraId="759852DE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Salve o arquivo em um local acessível.</w:t>
      </w:r>
    </w:p>
    <w:p w14:paraId="6FB01810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t>Nomeie o arquivo de forma descritiva, por exemplo, integracao_esocial_dom.md.</w:t>
      </w:r>
    </w:p>
    <w:p w14:paraId="5198231C" w14:textId="77777777" w:rsidR="00554B85" w:rsidRPr="00554B85" w:rsidRDefault="00554B85" w:rsidP="00554B85">
      <w:pPr>
        <w:numPr>
          <w:ilvl w:val="0"/>
          <w:numId w:val="18"/>
        </w:numPr>
      </w:pPr>
      <w:r w:rsidRPr="00554B85">
        <w:rPr>
          <w:b/>
          <w:bCs/>
        </w:rPr>
        <w:t>Upload e Geração do Link (Como a IA não pode fazer diretamente):</w:t>
      </w:r>
    </w:p>
    <w:p w14:paraId="5487C868" w14:textId="77777777" w:rsidR="00554B85" w:rsidRPr="00554B85" w:rsidRDefault="00554B85" w:rsidP="00554B85">
      <w:pPr>
        <w:numPr>
          <w:ilvl w:val="1"/>
          <w:numId w:val="18"/>
        </w:numPr>
        <w:rPr>
          <w:lang w:val="en-US"/>
        </w:rPr>
      </w:pPr>
      <w:r w:rsidRPr="00554B85">
        <w:rPr>
          <w:b/>
          <w:bCs/>
          <w:lang w:val="en-US"/>
        </w:rPr>
        <w:t>Opção A: Google Drive/OneDrive/Dropbox:</w:t>
      </w:r>
      <w:r w:rsidRPr="00554B85">
        <w:rPr>
          <w:lang w:val="en-US"/>
        </w:rPr>
        <w:t xml:space="preserve"> </w:t>
      </w:r>
    </w:p>
    <w:p w14:paraId="78201272" w14:textId="77777777" w:rsidR="00554B85" w:rsidRPr="00554B85" w:rsidRDefault="00554B85" w:rsidP="00554B85">
      <w:pPr>
        <w:numPr>
          <w:ilvl w:val="2"/>
          <w:numId w:val="19"/>
        </w:numPr>
      </w:pPr>
      <w:r w:rsidRPr="00554B85">
        <w:t>Faça o upload do documento para o seu serviço de armazenamento em nuvem favorito (Google Drive, OneDrive, Dropbox).</w:t>
      </w:r>
    </w:p>
    <w:p w14:paraId="0170A95C" w14:textId="77777777" w:rsidR="00554B85" w:rsidRPr="00554B85" w:rsidRDefault="00554B85" w:rsidP="00554B85">
      <w:pPr>
        <w:numPr>
          <w:ilvl w:val="2"/>
          <w:numId w:val="19"/>
        </w:numPr>
      </w:pPr>
      <w:r w:rsidRPr="00554B85">
        <w:t xml:space="preserve">Compartilhe o documento: </w:t>
      </w:r>
    </w:p>
    <w:p w14:paraId="5A1DF155" w14:textId="77777777" w:rsidR="00554B85" w:rsidRPr="00554B85" w:rsidRDefault="00554B85" w:rsidP="00554B85">
      <w:pPr>
        <w:numPr>
          <w:ilvl w:val="3"/>
          <w:numId w:val="19"/>
        </w:numPr>
      </w:pPr>
      <w:r w:rsidRPr="00554B85">
        <w:t>No Google Drive, clique com o botão direito no arquivo e selecione "Compartilhar".</w:t>
      </w:r>
    </w:p>
    <w:p w14:paraId="49C02B96" w14:textId="77777777" w:rsidR="00554B85" w:rsidRPr="00554B85" w:rsidRDefault="00554B85" w:rsidP="00554B85">
      <w:pPr>
        <w:numPr>
          <w:ilvl w:val="3"/>
          <w:numId w:val="19"/>
        </w:numPr>
      </w:pPr>
      <w:r w:rsidRPr="00554B85">
        <w:lastRenderedPageBreak/>
        <w:t>Defina as permissões: "Qualquer pessoa com o link pode ver".</w:t>
      </w:r>
    </w:p>
    <w:p w14:paraId="6C54F966" w14:textId="77777777" w:rsidR="00554B85" w:rsidRPr="00554B85" w:rsidRDefault="00554B85" w:rsidP="00554B85">
      <w:pPr>
        <w:numPr>
          <w:ilvl w:val="3"/>
          <w:numId w:val="19"/>
        </w:numPr>
      </w:pPr>
      <w:r w:rsidRPr="00554B85">
        <w:t>Copie o link gerado.</w:t>
      </w:r>
    </w:p>
    <w:p w14:paraId="12F0AB14" w14:textId="77777777" w:rsidR="00554B85" w:rsidRPr="00554B85" w:rsidRDefault="00554B85" w:rsidP="00554B85">
      <w:pPr>
        <w:numPr>
          <w:ilvl w:val="2"/>
          <w:numId w:val="19"/>
        </w:numPr>
      </w:pPr>
      <w:r w:rsidRPr="00554B85">
        <w:t>Utilize o link gerado para download.</w:t>
      </w:r>
    </w:p>
    <w:p w14:paraId="35DFDCD5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rPr>
          <w:b/>
          <w:bCs/>
        </w:rPr>
        <w:t>Opção B: GitHub/</w:t>
      </w:r>
      <w:proofErr w:type="spellStart"/>
      <w:r w:rsidRPr="00554B85">
        <w:rPr>
          <w:b/>
          <w:bCs/>
        </w:rPr>
        <w:t>GitLab</w:t>
      </w:r>
      <w:proofErr w:type="spellEnd"/>
      <w:r w:rsidRPr="00554B85">
        <w:rPr>
          <w:b/>
          <w:bCs/>
        </w:rPr>
        <w:t xml:space="preserve">/Serviços de </w:t>
      </w:r>
      <w:proofErr w:type="spellStart"/>
      <w:r w:rsidRPr="00554B85">
        <w:rPr>
          <w:b/>
          <w:bCs/>
        </w:rPr>
        <w:t>Code</w:t>
      </w:r>
      <w:proofErr w:type="spellEnd"/>
      <w:r w:rsidRPr="00554B85">
        <w:rPr>
          <w:b/>
          <w:bCs/>
        </w:rPr>
        <w:t xml:space="preserve"> </w:t>
      </w:r>
      <w:proofErr w:type="spellStart"/>
      <w:r w:rsidRPr="00554B85">
        <w:rPr>
          <w:b/>
          <w:bCs/>
        </w:rPr>
        <w:t>Sharing</w:t>
      </w:r>
      <w:proofErr w:type="spellEnd"/>
      <w:r w:rsidRPr="00554B85">
        <w:rPr>
          <w:b/>
          <w:bCs/>
        </w:rPr>
        <w:t>:</w:t>
      </w:r>
      <w:r w:rsidRPr="00554B85">
        <w:t xml:space="preserve"> </w:t>
      </w:r>
    </w:p>
    <w:p w14:paraId="6827A48E" w14:textId="77777777" w:rsidR="00554B85" w:rsidRPr="00554B85" w:rsidRDefault="00554B85" w:rsidP="00554B85">
      <w:pPr>
        <w:numPr>
          <w:ilvl w:val="2"/>
          <w:numId w:val="20"/>
        </w:numPr>
      </w:pPr>
      <w:r w:rsidRPr="00554B85">
        <w:t xml:space="preserve">Crie um repositório no GitHub ou </w:t>
      </w:r>
      <w:proofErr w:type="spellStart"/>
      <w:r w:rsidRPr="00554B85">
        <w:t>GitLab</w:t>
      </w:r>
      <w:proofErr w:type="spellEnd"/>
      <w:r w:rsidRPr="00554B85">
        <w:t xml:space="preserve"> (ou utilize um existente).</w:t>
      </w:r>
    </w:p>
    <w:p w14:paraId="53E0B8DF" w14:textId="77777777" w:rsidR="00554B85" w:rsidRPr="00554B85" w:rsidRDefault="00554B85" w:rsidP="00554B85">
      <w:pPr>
        <w:numPr>
          <w:ilvl w:val="2"/>
          <w:numId w:val="20"/>
        </w:numPr>
      </w:pPr>
      <w:r w:rsidRPr="00554B85">
        <w:t xml:space="preserve">Faça o upload do arquivo </w:t>
      </w:r>
      <w:proofErr w:type="spellStart"/>
      <w:r w:rsidRPr="00554B85">
        <w:t>Markdown</w:t>
      </w:r>
      <w:proofErr w:type="spellEnd"/>
      <w:r w:rsidRPr="00554B85">
        <w:t xml:space="preserve"> (.</w:t>
      </w:r>
      <w:proofErr w:type="spellStart"/>
      <w:r w:rsidRPr="00554B85">
        <w:t>md</w:t>
      </w:r>
      <w:proofErr w:type="spellEnd"/>
      <w:r w:rsidRPr="00554B85">
        <w:t>) ou texto para o repositório.</w:t>
      </w:r>
    </w:p>
    <w:p w14:paraId="6F212251" w14:textId="77777777" w:rsidR="00554B85" w:rsidRPr="00554B85" w:rsidRDefault="00554B85" w:rsidP="00554B85">
      <w:pPr>
        <w:numPr>
          <w:ilvl w:val="2"/>
          <w:numId w:val="20"/>
        </w:numPr>
      </w:pPr>
      <w:r w:rsidRPr="00554B85">
        <w:t xml:space="preserve">Obtenha o link para o arquivo: </w:t>
      </w:r>
    </w:p>
    <w:p w14:paraId="652E7F6D" w14:textId="77777777" w:rsidR="00554B85" w:rsidRPr="00554B85" w:rsidRDefault="00554B85" w:rsidP="00554B85">
      <w:pPr>
        <w:numPr>
          <w:ilvl w:val="3"/>
          <w:numId w:val="20"/>
        </w:numPr>
      </w:pPr>
      <w:r w:rsidRPr="00554B85">
        <w:t>No GitHub/</w:t>
      </w:r>
      <w:proofErr w:type="spellStart"/>
      <w:r w:rsidRPr="00554B85">
        <w:t>GitLab</w:t>
      </w:r>
      <w:proofErr w:type="spellEnd"/>
      <w:r w:rsidRPr="00554B85">
        <w:t>, navegue até o arquivo no repositório.</w:t>
      </w:r>
    </w:p>
    <w:p w14:paraId="43DB5822" w14:textId="77777777" w:rsidR="00554B85" w:rsidRPr="00554B85" w:rsidRDefault="00554B85" w:rsidP="00554B85">
      <w:pPr>
        <w:numPr>
          <w:ilvl w:val="3"/>
          <w:numId w:val="20"/>
        </w:numPr>
      </w:pPr>
      <w:r w:rsidRPr="00554B85">
        <w:t>Clique no botão "</w:t>
      </w:r>
      <w:proofErr w:type="spellStart"/>
      <w:r w:rsidRPr="00554B85">
        <w:t>Raw</w:t>
      </w:r>
      <w:proofErr w:type="spellEnd"/>
      <w:r w:rsidRPr="00554B85">
        <w:t>" ou "Download".</w:t>
      </w:r>
    </w:p>
    <w:p w14:paraId="50D0DA88" w14:textId="77777777" w:rsidR="00554B85" w:rsidRPr="00554B85" w:rsidRDefault="00554B85" w:rsidP="00554B85">
      <w:pPr>
        <w:numPr>
          <w:ilvl w:val="3"/>
          <w:numId w:val="20"/>
        </w:numPr>
      </w:pPr>
      <w:r w:rsidRPr="00554B85">
        <w:t>Copie o URL.</w:t>
      </w:r>
    </w:p>
    <w:p w14:paraId="775C6680" w14:textId="77777777" w:rsidR="00554B85" w:rsidRPr="00554B85" w:rsidRDefault="00554B85" w:rsidP="00554B85">
      <w:pPr>
        <w:numPr>
          <w:ilvl w:val="1"/>
          <w:numId w:val="18"/>
        </w:numPr>
      </w:pPr>
      <w:r w:rsidRPr="00554B85">
        <w:rPr>
          <w:b/>
          <w:bCs/>
        </w:rPr>
        <w:t>Opção C: Outros Serviços de Armazenamento:</w:t>
      </w:r>
      <w:r w:rsidRPr="00554B85">
        <w:t xml:space="preserve"> </w:t>
      </w:r>
    </w:p>
    <w:p w14:paraId="2ED52733" w14:textId="77777777" w:rsidR="00554B85" w:rsidRPr="00554B85" w:rsidRDefault="00554B85" w:rsidP="00554B85">
      <w:pPr>
        <w:numPr>
          <w:ilvl w:val="2"/>
          <w:numId w:val="21"/>
        </w:numPr>
      </w:pPr>
      <w:r w:rsidRPr="00554B85">
        <w:t>Utilize outros serviços de armazenamento em nuvem que ofereçam opções de compartilhamento público e geração de link.</w:t>
      </w:r>
    </w:p>
    <w:p w14:paraId="424D9C2E" w14:textId="77777777" w:rsidR="00554B85" w:rsidRPr="00554B85" w:rsidRDefault="00554B85" w:rsidP="00554B85">
      <w:pPr>
        <w:numPr>
          <w:ilvl w:val="2"/>
          <w:numId w:val="21"/>
        </w:numPr>
      </w:pPr>
      <w:r w:rsidRPr="00554B85">
        <w:t>Siga as instruções do serviço escolhido para fazer o upload e gerar o link.</w:t>
      </w:r>
    </w:p>
    <w:p w14:paraId="366D6395" w14:textId="77777777" w:rsidR="00554B85" w:rsidRPr="00554B85" w:rsidRDefault="00554B85" w:rsidP="00554B85">
      <w:r w:rsidRPr="00554B85">
        <w:t>Exemplo da estrutura do documento (</w:t>
      </w:r>
      <w:proofErr w:type="spellStart"/>
      <w:r w:rsidRPr="00554B85">
        <w:t>Markdown</w:t>
      </w:r>
      <w:proofErr w:type="spellEnd"/>
      <w:r w:rsidRPr="00554B85">
        <w:t>):</w:t>
      </w:r>
    </w:p>
    <w:p w14:paraId="1D9220ED" w14:textId="77777777" w:rsidR="00554B85" w:rsidRPr="00554B85" w:rsidRDefault="00554B85" w:rsidP="00554B85">
      <w:r w:rsidRPr="00554B85">
        <w:rPr>
          <w:b/>
          <w:bCs/>
        </w:rPr>
        <w:t># Integração eSocial - Sistema DOM</w:t>
      </w:r>
    </w:p>
    <w:p w14:paraId="0A05D6C1" w14:textId="77777777" w:rsidR="00554B85" w:rsidRPr="00554B85" w:rsidRDefault="00554B85" w:rsidP="00554B85"/>
    <w:p w14:paraId="1D0C5580" w14:textId="77777777" w:rsidR="00554B85" w:rsidRPr="00554B85" w:rsidRDefault="00554B85" w:rsidP="00554B85">
      <w:r w:rsidRPr="00554B85">
        <w:rPr>
          <w:b/>
          <w:bCs/>
        </w:rPr>
        <w:t>## 1. Visão Geral</w:t>
      </w:r>
    </w:p>
    <w:p w14:paraId="7D38C97E" w14:textId="77777777" w:rsidR="00554B85" w:rsidRPr="00554B85" w:rsidRDefault="00554B85" w:rsidP="00554B85"/>
    <w:p w14:paraId="0696D73F" w14:textId="77777777" w:rsidR="00554B85" w:rsidRPr="00554B85" w:rsidRDefault="00554B85" w:rsidP="00554B85">
      <w:r w:rsidRPr="00554B85">
        <w:t xml:space="preserve">... (Descrição geral, </w:t>
      </w:r>
      <w:proofErr w:type="gramStart"/>
      <w:r w:rsidRPr="00554B85">
        <w:t>objetivos, etc.</w:t>
      </w:r>
      <w:proofErr w:type="gramEnd"/>
      <w:r w:rsidRPr="00554B85">
        <w:t>)</w:t>
      </w:r>
    </w:p>
    <w:p w14:paraId="63CC31B9" w14:textId="77777777" w:rsidR="00554B85" w:rsidRPr="00554B85" w:rsidRDefault="00554B85" w:rsidP="00554B85"/>
    <w:p w14:paraId="2B9C7BFF" w14:textId="77777777" w:rsidR="00554B85" w:rsidRPr="00554B85" w:rsidRDefault="00554B85" w:rsidP="00554B85">
      <w:r w:rsidRPr="00554B85">
        <w:rPr>
          <w:b/>
          <w:bCs/>
        </w:rPr>
        <w:t>## 2. Estrutura do Banco de Dados (PostgreSQL)</w:t>
      </w:r>
    </w:p>
    <w:p w14:paraId="2D4DADCB" w14:textId="77777777" w:rsidR="00554B85" w:rsidRPr="00554B85" w:rsidRDefault="00554B85" w:rsidP="00554B85"/>
    <w:p w14:paraId="18111B84" w14:textId="77777777" w:rsidR="00554B85" w:rsidRPr="00554B85" w:rsidRDefault="00554B85" w:rsidP="00554B85">
      <w:pPr>
        <w:rPr>
          <w:lang w:val="en-US"/>
        </w:rPr>
      </w:pPr>
      <w:r w:rsidRPr="00554B85">
        <w:rPr>
          <w:b/>
          <w:bCs/>
          <w:lang w:val="en-US"/>
        </w:rPr>
        <w:t>### 2.1 Schema</w:t>
      </w:r>
    </w:p>
    <w:p w14:paraId="63595777" w14:textId="77777777" w:rsidR="00554B85" w:rsidRPr="00554B85" w:rsidRDefault="00554B85" w:rsidP="00554B85">
      <w:pPr>
        <w:rPr>
          <w:lang w:val="en-US"/>
        </w:rPr>
      </w:pPr>
    </w:p>
    <w:p w14:paraId="757D5921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```sql</w:t>
      </w:r>
    </w:p>
    <w:p w14:paraId="64D12C37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CREATE SCHEMA IF NOT EXISTS esocial;</w:t>
      </w:r>
    </w:p>
    <w:p w14:paraId="479A231B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2.2 Tabela de Eventos</w:t>
      </w:r>
    </w:p>
    <w:p w14:paraId="7F419693" w14:textId="77777777" w:rsidR="00554B85" w:rsidRPr="00554B85" w:rsidRDefault="00554B85" w:rsidP="00554B85">
      <w:r w:rsidRPr="00554B85">
        <w:t xml:space="preserve">CREATE TABLE </w:t>
      </w:r>
      <w:proofErr w:type="spellStart"/>
      <w:proofErr w:type="gramStart"/>
      <w:r w:rsidRPr="00554B85">
        <w:t>esocial.events</w:t>
      </w:r>
      <w:proofErr w:type="spellEnd"/>
      <w:proofErr w:type="gramEnd"/>
      <w:r w:rsidRPr="00554B85">
        <w:t xml:space="preserve"> (</w:t>
      </w:r>
    </w:p>
    <w:p w14:paraId="123A8874" w14:textId="77777777" w:rsidR="00554B85" w:rsidRPr="00554B85" w:rsidRDefault="00554B85" w:rsidP="00554B85">
      <w:pPr>
        <w:rPr>
          <w:lang w:val="en-US"/>
        </w:rPr>
      </w:pPr>
      <w:r w:rsidRPr="00554B85">
        <w:t xml:space="preserve">  </w:t>
      </w:r>
      <w:r w:rsidRPr="00554B85">
        <w:rPr>
          <w:lang w:val="en-US"/>
        </w:rPr>
        <w:t>id SERIAL PRIMARY KEY,</w:t>
      </w:r>
    </w:p>
    <w:p w14:paraId="6A919824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event_type VARCHAR(50) NOT NULL,</w:t>
      </w:r>
    </w:p>
    <w:p w14:paraId="6E867A49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lastRenderedPageBreak/>
        <w:t xml:space="preserve">  xml_payload TEXT NOT NULL,</w:t>
      </w:r>
    </w:p>
    <w:p w14:paraId="380E4139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status VARCHAR(20) NOT NULL DEFAULT 'PENDING',</w:t>
      </w:r>
    </w:p>
    <w:p w14:paraId="15E9078B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employer_id INTEGER NOT NULL,</w:t>
      </w:r>
    </w:p>
    <w:p w14:paraId="27D31F30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created_at TIMESTAMP WITH TIME ZONE DEFAULT CURRENT_TIMESTAMP,</w:t>
      </w:r>
    </w:p>
    <w:p w14:paraId="6960370C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  updated_at TIMESTAMP WITH TIME ZONE DEFAULT CURRENT_TIMESTAMP</w:t>
      </w:r>
    </w:p>
    <w:p w14:paraId="2B2CB38F" w14:textId="77777777" w:rsidR="00554B85" w:rsidRPr="00554B85" w:rsidRDefault="00554B85" w:rsidP="00554B85">
      <w:r w:rsidRPr="00554B85">
        <w:t>);</w:t>
      </w:r>
    </w:p>
    <w:p w14:paraId="6CF13383" w14:textId="77777777" w:rsidR="00554B85" w:rsidRPr="00554B85" w:rsidRDefault="00554B85" w:rsidP="00554B85">
      <w:r w:rsidRPr="00554B85">
        <w:t>... (Demais Tabelas e Vínculos)</w:t>
      </w:r>
    </w:p>
    <w:p w14:paraId="7C521C20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 Desenvolvimento da API (Node.js + Express)</w:t>
      </w:r>
    </w:p>
    <w:p w14:paraId="750DFB6C" w14:textId="77777777" w:rsidR="00554B85" w:rsidRPr="00554B85" w:rsidRDefault="00554B85" w:rsidP="00554B85">
      <w:r w:rsidRPr="00554B85">
        <w:t xml:space="preserve">... (Descrição dos </w:t>
      </w:r>
      <w:proofErr w:type="spellStart"/>
      <w:r w:rsidRPr="00554B85">
        <w:t>Endpoints</w:t>
      </w:r>
      <w:proofErr w:type="spellEnd"/>
      <w:r w:rsidRPr="00554B85">
        <w:t>)</w:t>
      </w:r>
    </w:p>
    <w:p w14:paraId="34734B8E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3.1. Criação de Eventos</w:t>
      </w:r>
    </w:p>
    <w:p w14:paraId="46266106" w14:textId="77777777" w:rsidR="00554B85" w:rsidRPr="00554B85" w:rsidRDefault="00554B85" w:rsidP="00554B85">
      <w:pPr>
        <w:numPr>
          <w:ilvl w:val="0"/>
          <w:numId w:val="22"/>
        </w:numPr>
      </w:pPr>
      <w:proofErr w:type="spellStart"/>
      <w:r w:rsidRPr="00554B85">
        <w:rPr>
          <w:b/>
          <w:bCs/>
        </w:rPr>
        <w:t>Endpoint</w:t>
      </w:r>
      <w:proofErr w:type="spellEnd"/>
      <w:r w:rsidRPr="00554B85">
        <w:rPr>
          <w:b/>
          <w:bCs/>
        </w:rPr>
        <w:t>:</w:t>
      </w:r>
      <w:r w:rsidRPr="00554B85">
        <w:t xml:space="preserve"> POST /</w:t>
      </w:r>
      <w:proofErr w:type="spellStart"/>
      <w:r w:rsidRPr="00554B85">
        <w:t>esocial</w:t>
      </w:r>
      <w:proofErr w:type="spellEnd"/>
      <w:r w:rsidRPr="00554B85">
        <w:t>/</w:t>
      </w:r>
      <w:proofErr w:type="spellStart"/>
      <w:r w:rsidRPr="00554B85">
        <w:t>events</w:t>
      </w:r>
      <w:proofErr w:type="spellEnd"/>
    </w:p>
    <w:p w14:paraId="4965063C" w14:textId="77777777" w:rsidR="00554B85" w:rsidRPr="00554B85" w:rsidRDefault="00554B85" w:rsidP="00554B85">
      <w:pPr>
        <w:numPr>
          <w:ilvl w:val="0"/>
          <w:numId w:val="22"/>
        </w:numPr>
      </w:pPr>
      <w:r w:rsidRPr="00554B85">
        <w:rPr>
          <w:b/>
          <w:bCs/>
        </w:rPr>
        <w:t>Fluxo:</w:t>
      </w:r>
      <w:r w:rsidRPr="00554B85">
        <w:t xml:space="preserve"> </w:t>
      </w:r>
    </w:p>
    <w:p w14:paraId="43AD0A95" w14:textId="77777777" w:rsidR="00554B85" w:rsidRPr="00554B85" w:rsidRDefault="00554B85" w:rsidP="00554B85">
      <w:pPr>
        <w:numPr>
          <w:ilvl w:val="1"/>
          <w:numId w:val="22"/>
        </w:numPr>
      </w:pPr>
      <w:r w:rsidRPr="00554B85">
        <w:t>Validação...</w:t>
      </w:r>
    </w:p>
    <w:p w14:paraId="607BC759" w14:textId="77777777" w:rsidR="00554B85" w:rsidRPr="00554B85" w:rsidRDefault="00554B85" w:rsidP="00554B85">
      <w:pPr>
        <w:numPr>
          <w:ilvl w:val="1"/>
          <w:numId w:val="22"/>
        </w:numPr>
      </w:pPr>
      <w:r w:rsidRPr="00554B85">
        <w:t>Geração do XML...</w:t>
      </w:r>
    </w:p>
    <w:p w14:paraId="079B9DA4" w14:textId="77777777" w:rsidR="00554B85" w:rsidRPr="00554B85" w:rsidRDefault="00554B85" w:rsidP="00554B85">
      <w:pPr>
        <w:numPr>
          <w:ilvl w:val="1"/>
          <w:numId w:val="22"/>
        </w:numPr>
      </w:pPr>
      <w:r w:rsidRPr="00554B85">
        <w:t>Armazenamento na tabela...</w:t>
      </w:r>
    </w:p>
    <w:p w14:paraId="77FB5D2A" w14:textId="77777777" w:rsidR="00554B85" w:rsidRPr="00554B85" w:rsidRDefault="00554B85" w:rsidP="00554B85">
      <w:r w:rsidRPr="00554B85">
        <w:t xml:space="preserve">//Exemplo em </w:t>
      </w:r>
      <w:proofErr w:type="spellStart"/>
      <w:r w:rsidRPr="00554B85">
        <w:t>TypeScript</w:t>
      </w:r>
      <w:proofErr w:type="spellEnd"/>
    </w:p>
    <w:p w14:paraId="01320421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>app.post('/api/esocial/events', async (req, res) =&gt; {</w:t>
      </w:r>
    </w:p>
    <w:p w14:paraId="76D520CE" w14:textId="77777777" w:rsidR="00554B85" w:rsidRPr="00554B85" w:rsidRDefault="00554B85" w:rsidP="00554B85">
      <w:r w:rsidRPr="00554B85">
        <w:rPr>
          <w:lang w:val="en-US"/>
        </w:rPr>
        <w:t xml:space="preserve">   </w:t>
      </w:r>
      <w:r w:rsidRPr="00554B85">
        <w:t>// implementação</w:t>
      </w:r>
    </w:p>
    <w:p w14:paraId="69586F3A" w14:textId="77777777" w:rsidR="00554B85" w:rsidRPr="00554B85" w:rsidRDefault="00554B85" w:rsidP="00554B85">
      <w:r w:rsidRPr="00554B85">
        <w:t>});</w:t>
      </w:r>
    </w:p>
    <w:p w14:paraId="00AFFB23" w14:textId="77777777" w:rsidR="00554B85" w:rsidRPr="00554B85" w:rsidRDefault="00554B85" w:rsidP="00554B85">
      <w:r w:rsidRPr="00554B85">
        <w:t xml:space="preserve">... (Demais </w:t>
      </w:r>
      <w:proofErr w:type="spellStart"/>
      <w:r w:rsidRPr="00554B85">
        <w:t>Endpoints</w:t>
      </w:r>
      <w:proofErr w:type="spellEnd"/>
      <w:r w:rsidRPr="00554B85">
        <w:t>, Modelos, Funções Reutilizáveis e Boas Práticas)</w:t>
      </w:r>
    </w:p>
    <w:p w14:paraId="7A4212E0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4. Integração e Próximos Passos</w:t>
      </w:r>
    </w:p>
    <w:p w14:paraId="53DB1F2D" w14:textId="77777777" w:rsidR="00554B85" w:rsidRPr="00554B85" w:rsidRDefault="00554B85" w:rsidP="00554B85">
      <w:r w:rsidRPr="00554B85">
        <w:t>... (Links e Próximos Passos)</w:t>
      </w:r>
    </w:p>
    <w:p w14:paraId="1847D3D9" w14:textId="77777777" w:rsidR="00554B85" w:rsidRPr="00554B85" w:rsidRDefault="00554B85" w:rsidP="00554B85"/>
    <w:p w14:paraId="1696DEC9" w14:textId="77777777" w:rsidR="00554B85" w:rsidRPr="00554B85" w:rsidRDefault="00554B85" w:rsidP="00554B85">
      <w:r w:rsidRPr="00554B85">
        <w:t>5.  **Compartilhe o Link:**</w:t>
      </w:r>
    </w:p>
    <w:p w14:paraId="34ED8C47" w14:textId="77777777" w:rsidR="00554B85" w:rsidRPr="00554B85" w:rsidRDefault="00554B85" w:rsidP="00554B85"/>
    <w:p w14:paraId="182B4FAB" w14:textId="77777777" w:rsidR="00554B85" w:rsidRPr="00554B85" w:rsidRDefault="00554B85" w:rsidP="00554B85">
      <w:r w:rsidRPr="00554B85">
        <w:t xml:space="preserve">    *   Compartilhe o link gerado com o programador júnior.</w:t>
      </w:r>
    </w:p>
    <w:p w14:paraId="509C1EB9" w14:textId="77777777" w:rsidR="00554B85" w:rsidRPr="00554B85" w:rsidRDefault="00554B85" w:rsidP="00554B85"/>
    <w:p w14:paraId="1053839D" w14:textId="77777777" w:rsidR="00554B85" w:rsidRPr="00554B85" w:rsidRDefault="00554B85" w:rsidP="00554B85">
      <w:r w:rsidRPr="00554B85">
        <w:t>Como não tenho a capacidade de criar e hospedar arquivos, você precisará realizar os passos de upload e geração do link usando uma das plataformas mencionadas acima.</w:t>
      </w:r>
    </w:p>
    <w:p w14:paraId="6EECE0CB" w14:textId="77777777" w:rsidR="00554B85" w:rsidRPr="00554B85" w:rsidRDefault="00554B85" w:rsidP="00554B85"/>
    <w:p w14:paraId="1078C5E2" w14:textId="77777777" w:rsidR="00554B85" w:rsidRPr="00554B85" w:rsidRDefault="00554B85" w:rsidP="00554B85">
      <w:r w:rsidRPr="00554B85">
        <w:lastRenderedPageBreak/>
        <w:t>Com este documento estruturado e o link gerado, o programador júnior terá todas as informações necessárias para iniciar a integração do sistema DOM com o eSocial.</w:t>
      </w:r>
    </w:p>
    <w:p w14:paraId="044C2594" w14:textId="761560CC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6064D5E7" wp14:editId="2D3C1C45">
                <wp:extent cx="304800" cy="304800"/>
                <wp:effectExtent l="0" t="0" r="0" b="0"/>
                <wp:docPr id="1804174056" name="Retângulo 15" descr="Ícone d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1C276" id="Retângulo 15" o:spid="_x0000_s1026" alt="Ícone do Mode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4B85">
        <w:t>Gemini 2.0 Flash Lite</w:t>
      </w:r>
    </w:p>
    <w:p w14:paraId="784A5443" w14:textId="77777777" w:rsidR="00554B85" w:rsidRPr="00554B85" w:rsidRDefault="00554B85" w:rsidP="00554B85">
      <w:r w:rsidRPr="00554B85">
        <w:t>continue</w:t>
      </w:r>
    </w:p>
    <w:p w14:paraId="568F82B4" w14:textId="3E179407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176EEC3E" wp14:editId="466C26C1">
                <wp:extent cx="304800" cy="304800"/>
                <wp:effectExtent l="0" t="0" r="0" b="0"/>
                <wp:docPr id="286309575" name="Retângulo 14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DE84C" id="Retângulo 14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9610AD" w14:textId="77777777" w:rsidR="00554B85" w:rsidRPr="00554B85" w:rsidRDefault="00554B85" w:rsidP="00554B85">
      <w:pPr>
        <w:rPr>
          <w:b/>
          <w:bCs/>
        </w:rPr>
      </w:pPr>
      <w:proofErr w:type="spellStart"/>
      <w:r w:rsidRPr="00554B85">
        <w:rPr>
          <w:b/>
          <w:bCs/>
        </w:rPr>
        <w:t>GestorDOM</w:t>
      </w:r>
      <w:proofErr w:type="spellEnd"/>
    </w:p>
    <w:p w14:paraId="4A0A9C28" w14:textId="77777777" w:rsidR="00554B85" w:rsidRPr="00554B85" w:rsidRDefault="00554B85" w:rsidP="00554B85">
      <w:r w:rsidRPr="00554B85">
        <w:t>Ótimo! Agora que você possui o documento estruturado e um link para compartilhá-lo, vamos detalhar os próximos passos e algumas recomendações adicionais para o programador júnior, a fim de garantir o sucesso da integração e do projeto como um todo.</w:t>
      </w:r>
    </w:p>
    <w:p w14:paraId="1415862C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7. Próximos Passos Detalhados e Recomendações Adicionais</w:t>
      </w:r>
    </w:p>
    <w:p w14:paraId="18C8FF15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7.1. Configuração do Ambiente de Desenvolvimento</w:t>
      </w:r>
    </w:p>
    <w:p w14:paraId="71EE8BD6" w14:textId="77777777" w:rsidR="00554B85" w:rsidRPr="00554B85" w:rsidRDefault="00554B85" w:rsidP="00554B85">
      <w:pPr>
        <w:numPr>
          <w:ilvl w:val="0"/>
          <w:numId w:val="23"/>
        </w:numPr>
      </w:pPr>
      <w:r w:rsidRPr="00554B85">
        <w:rPr>
          <w:b/>
          <w:bCs/>
        </w:rPr>
        <w:t>Instalação das Ferramentas:</w:t>
      </w:r>
      <w:r w:rsidRPr="00554B85">
        <w:t xml:space="preserve"> </w:t>
      </w:r>
    </w:p>
    <w:p w14:paraId="67778E52" w14:textId="77777777" w:rsidR="00554B85" w:rsidRPr="00554B85" w:rsidRDefault="00554B85" w:rsidP="00554B85">
      <w:pPr>
        <w:numPr>
          <w:ilvl w:val="1"/>
          <w:numId w:val="23"/>
        </w:numPr>
      </w:pPr>
      <w:r w:rsidRPr="00554B85">
        <w:t xml:space="preserve">Certifique-se de que Node.js (versão LTS) e </w:t>
      </w:r>
      <w:proofErr w:type="spellStart"/>
      <w:r w:rsidRPr="00554B85">
        <w:t>npm</w:t>
      </w:r>
      <w:proofErr w:type="spellEnd"/>
      <w:r w:rsidRPr="00554B85">
        <w:t xml:space="preserve"> (ou </w:t>
      </w:r>
      <w:proofErr w:type="spellStart"/>
      <w:r w:rsidRPr="00554B85">
        <w:t>yarn</w:t>
      </w:r>
      <w:proofErr w:type="spellEnd"/>
      <w:r w:rsidRPr="00554B85">
        <w:t>) estejam instalados corretamente.</w:t>
      </w:r>
    </w:p>
    <w:p w14:paraId="709BCA1C" w14:textId="77777777" w:rsidR="00554B85" w:rsidRPr="00554B85" w:rsidRDefault="00554B85" w:rsidP="00554B85">
      <w:pPr>
        <w:numPr>
          <w:ilvl w:val="1"/>
          <w:numId w:val="23"/>
        </w:numPr>
      </w:pPr>
      <w:r w:rsidRPr="00554B85">
        <w:t xml:space="preserve">Instale um editor de código robusto, como VS </w:t>
      </w:r>
      <w:proofErr w:type="spellStart"/>
      <w:r w:rsidRPr="00554B85">
        <w:t>Code</w:t>
      </w:r>
      <w:proofErr w:type="spellEnd"/>
      <w:r w:rsidRPr="00554B85">
        <w:t xml:space="preserve">, com plugins para </w:t>
      </w:r>
      <w:proofErr w:type="spellStart"/>
      <w:r w:rsidRPr="00554B85">
        <w:t>TypeScript</w:t>
      </w:r>
      <w:proofErr w:type="spellEnd"/>
      <w:r w:rsidRPr="00554B85">
        <w:t xml:space="preserve">, </w:t>
      </w:r>
      <w:proofErr w:type="spellStart"/>
      <w:r w:rsidRPr="00554B85">
        <w:t>ESLint</w:t>
      </w:r>
      <w:proofErr w:type="spellEnd"/>
      <w:r w:rsidRPr="00554B85">
        <w:t xml:space="preserve"> e </w:t>
      </w:r>
      <w:proofErr w:type="spellStart"/>
      <w:r w:rsidRPr="00554B85">
        <w:t>Prettier</w:t>
      </w:r>
      <w:proofErr w:type="spellEnd"/>
      <w:r w:rsidRPr="00554B85">
        <w:t xml:space="preserve"> (para formatação automática do código).</w:t>
      </w:r>
    </w:p>
    <w:p w14:paraId="23A58AB6" w14:textId="77777777" w:rsidR="00554B85" w:rsidRPr="00554B85" w:rsidRDefault="00554B85" w:rsidP="00554B85">
      <w:pPr>
        <w:numPr>
          <w:ilvl w:val="0"/>
          <w:numId w:val="23"/>
        </w:numPr>
      </w:pPr>
      <w:r w:rsidRPr="00554B85">
        <w:rPr>
          <w:b/>
          <w:bCs/>
        </w:rPr>
        <w:t>Inicialização do Projeto:</w:t>
      </w:r>
      <w:r w:rsidRPr="00554B85">
        <w:t xml:space="preserve"> </w:t>
      </w:r>
    </w:p>
    <w:p w14:paraId="20C72962" w14:textId="77777777" w:rsidR="00554B85" w:rsidRPr="00554B85" w:rsidRDefault="00554B85" w:rsidP="00554B85">
      <w:pPr>
        <w:numPr>
          <w:ilvl w:val="1"/>
          <w:numId w:val="23"/>
        </w:numPr>
      </w:pPr>
      <w:proofErr w:type="gramStart"/>
      <w:r w:rsidRPr="00554B85">
        <w:t>Crie um novo</w:t>
      </w:r>
      <w:proofErr w:type="gramEnd"/>
      <w:r w:rsidRPr="00554B85">
        <w:t xml:space="preserve"> projeto Node.js com </w:t>
      </w:r>
      <w:proofErr w:type="spellStart"/>
      <w:r w:rsidRPr="00554B85">
        <w:t>TypeScript</w:t>
      </w:r>
      <w:proofErr w:type="spellEnd"/>
      <w:r w:rsidRPr="00554B85">
        <w:t xml:space="preserve"> (utilize o comando </w:t>
      </w:r>
      <w:proofErr w:type="spellStart"/>
      <w:r w:rsidRPr="00554B85">
        <w:t>npm</w:t>
      </w:r>
      <w:proofErr w:type="spellEnd"/>
      <w:r w:rsidRPr="00554B85">
        <w:t xml:space="preserve"> </w:t>
      </w:r>
      <w:proofErr w:type="spellStart"/>
      <w:r w:rsidRPr="00554B85">
        <w:t>init</w:t>
      </w:r>
      <w:proofErr w:type="spellEnd"/>
      <w:r w:rsidRPr="00554B85">
        <w:t xml:space="preserve"> -y e configure o </w:t>
      </w:r>
      <w:proofErr w:type="spellStart"/>
      <w:proofErr w:type="gramStart"/>
      <w:r w:rsidRPr="00554B85">
        <w:t>tsconfig.json</w:t>
      </w:r>
      <w:proofErr w:type="spellEnd"/>
      <w:proofErr w:type="gramEnd"/>
      <w:r w:rsidRPr="00554B85">
        <w:t xml:space="preserve"> para </w:t>
      </w:r>
      <w:proofErr w:type="spellStart"/>
      <w:r w:rsidRPr="00554B85">
        <w:t>TypeScript</w:t>
      </w:r>
      <w:proofErr w:type="spellEnd"/>
      <w:r w:rsidRPr="00554B85">
        <w:t>).</w:t>
      </w:r>
    </w:p>
    <w:p w14:paraId="138B5019" w14:textId="77777777" w:rsidR="00554B85" w:rsidRPr="00554B85" w:rsidRDefault="00554B85" w:rsidP="00554B85">
      <w:pPr>
        <w:numPr>
          <w:ilvl w:val="1"/>
          <w:numId w:val="23"/>
        </w:numPr>
      </w:pPr>
      <w:r w:rsidRPr="00554B85">
        <w:t xml:space="preserve">Instale as dependências essenciais: </w:t>
      </w:r>
      <w:proofErr w:type="spellStart"/>
      <w:r w:rsidRPr="00554B85">
        <w:t>express</w:t>
      </w:r>
      <w:proofErr w:type="spellEnd"/>
      <w:r w:rsidRPr="00554B85">
        <w:t xml:space="preserve">, body-parser, bibliotecas para lidar com XML (como xmlbuilder2), bibliotecas para validação (como validator.js), bibliotecas para PostgreSQL (como </w:t>
      </w:r>
      <w:proofErr w:type="spellStart"/>
      <w:r w:rsidRPr="00554B85">
        <w:t>pg</w:t>
      </w:r>
      <w:proofErr w:type="spellEnd"/>
      <w:r w:rsidRPr="00554B85">
        <w:t xml:space="preserve"> ou </w:t>
      </w:r>
      <w:proofErr w:type="spellStart"/>
      <w:r w:rsidRPr="00554B85">
        <w:t>sequelize</w:t>
      </w:r>
      <w:proofErr w:type="spellEnd"/>
      <w:r w:rsidRPr="00554B85">
        <w:t>) e JWT para autenticação.</w:t>
      </w:r>
    </w:p>
    <w:p w14:paraId="628C8B19" w14:textId="77777777" w:rsidR="00554B85" w:rsidRPr="00554B85" w:rsidRDefault="00554B85" w:rsidP="00554B85">
      <w:pPr>
        <w:numPr>
          <w:ilvl w:val="0"/>
          <w:numId w:val="23"/>
        </w:numPr>
      </w:pPr>
      <w:r w:rsidRPr="00554B85">
        <w:rPr>
          <w:b/>
          <w:bCs/>
        </w:rPr>
        <w:t>Configuração do Banco de Dados:</w:t>
      </w:r>
      <w:r w:rsidRPr="00554B85">
        <w:t xml:space="preserve"> </w:t>
      </w:r>
    </w:p>
    <w:p w14:paraId="44C12AE1" w14:textId="77777777" w:rsidR="00554B85" w:rsidRPr="00554B85" w:rsidRDefault="00554B85" w:rsidP="00554B85">
      <w:pPr>
        <w:numPr>
          <w:ilvl w:val="1"/>
          <w:numId w:val="23"/>
        </w:numPr>
      </w:pPr>
      <w:r w:rsidRPr="00554B85">
        <w:t>Instale e configure o PostgreSQL (se estiver usando Docker, utilize uma imagem PostgreSQL para facilitar a configuração).</w:t>
      </w:r>
    </w:p>
    <w:p w14:paraId="4196C9B0" w14:textId="77777777" w:rsidR="00554B85" w:rsidRPr="00554B85" w:rsidRDefault="00554B85" w:rsidP="00554B85">
      <w:pPr>
        <w:numPr>
          <w:ilvl w:val="1"/>
          <w:numId w:val="23"/>
        </w:numPr>
      </w:pPr>
      <w:r w:rsidRPr="00554B85">
        <w:t>Defina as variáveis de ambiente (ex.: DATABASE_URL, DB_USER, DB_PASS, DB_NAME) para acesso ao banco.</w:t>
      </w:r>
    </w:p>
    <w:p w14:paraId="50C43782" w14:textId="77777777" w:rsidR="00554B85" w:rsidRPr="00554B85" w:rsidRDefault="00554B85" w:rsidP="00554B85">
      <w:pPr>
        <w:numPr>
          <w:ilvl w:val="1"/>
          <w:numId w:val="23"/>
        </w:numPr>
      </w:pPr>
      <w:r w:rsidRPr="00554B85">
        <w:t xml:space="preserve">Crie um script para rodar as migrações do banco (utilize ferramentas como </w:t>
      </w:r>
      <w:proofErr w:type="spellStart"/>
      <w:r w:rsidRPr="00554B85">
        <w:t>knex</w:t>
      </w:r>
      <w:proofErr w:type="spellEnd"/>
      <w:r w:rsidRPr="00554B85">
        <w:t xml:space="preserve"> ou </w:t>
      </w:r>
      <w:proofErr w:type="spellStart"/>
      <w:r w:rsidRPr="00554B85">
        <w:t>sequelize-cli</w:t>
      </w:r>
      <w:proofErr w:type="spellEnd"/>
      <w:r w:rsidRPr="00554B85">
        <w:t xml:space="preserve"> para controlar as migrações).</w:t>
      </w:r>
    </w:p>
    <w:p w14:paraId="12925683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7.2. Desenvolvimento dos Módulos Essenciais</w:t>
      </w:r>
    </w:p>
    <w:p w14:paraId="130DA2BB" w14:textId="77777777" w:rsidR="00554B85" w:rsidRPr="00554B85" w:rsidRDefault="00554B85" w:rsidP="00554B85">
      <w:pPr>
        <w:numPr>
          <w:ilvl w:val="0"/>
          <w:numId w:val="24"/>
        </w:numPr>
      </w:pPr>
      <w:r w:rsidRPr="00554B85">
        <w:rPr>
          <w:b/>
          <w:bCs/>
        </w:rPr>
        <w:t>Autenticação:</w:t>
      </w:r>
      <w:r w:rsidRPr="00554B85">
        <w:t xml:space="preserve"> </w:t>
      </w:r>
    </w:p>
    <w:p w14:paraId="0D2889D2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 xml:space="preserve">Implemente a autenticação utilizando </w:t>
      </w:r>
      <w:proofErr w:type="spellStart"/>
      <w:r w:rsidRPr="00554B85">
        <w:t>Firebase</w:t>
      </w:r>
      <w:proofErr w:type="spellEnd"/>
      <w:r w:rsidRPr="00554B85">
        <w:t xml:space="preserve"> </w:t>
      </w:r>
      <w:proofErr w:type="spellStart"/>
      <w:r w:rsidRPr="00554B85">
        <w:t>Authentication</w:t>
      </w:r>
      <w:proofErr w:type="spellEnd"/>
      <w:r w:rsidRPr="00554B85">
        <w:t xml:space="preserve"> ou JWT (JSON Web Tokens).</w:t>
      </w:r>
    </w:p>
    <w:p w14:paraId="673C055E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 xml:space="preserve">Crie os </w:t>
      </w:r>
      <w:proofErr w:type="spellStart"/>
      <w:r w:rsidRPr="00554B85">
        <w:t>endpoints</w:t>
      </w:r>
      <w:proofErr w:type="spellEnd"/>
      <w:r w:rsidRPr="00554B85">
        <w:t xml:space="preserve"> de registro (/</w:t>
      </w:r>
      <w:proofErr w:type="spellStart"/>
      <w:r w:rsidRPr="00554B85">
        <w:t>register</w:t>
      </w:r>
      <w:proofErr w:type="spellEnd"/>
      <w:r w:rsidRPr="00554B85">
        <w:t>) e login (/login) e defina as rotas protegidas com middleware para verificar o token.</w:t>
      </w:r>
    </w:p>
    <w:p w14:paraId="04A6DD50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lastRenderedPageBreak/>
        <w:t xml:space="preserve">Adicione um componente para validar o CPF (utilizando a função </w:t>
      </w:r>
      <w:proofErr w:type="spellStart"/>
      <w:r w:rsidRPr="00554B85">
        <w:t>javascript</w:t>
      </w:r>
      <w:proofErr w:type="spellEnd"/>
      <w:r w:rsidRPr="00554B85">
        <w:t xml:space="preserve"> mencionada anteriormente) no </w:t>
      </w:r>
      <w:proofErr w:type="spellStart"/>
      <w:r w:rsidRPr="00554B85">
        <w:t>frontend</w:t>
      </w:r>
      <w:proofErr w:type="spellEnd"/>
      <w:r w:rsidRPr="00554B85">
        <w:t xml:space="preserve"> e valide-o também no </w:t>
      </w:r>
      <w:proofErr w:type="spellStart"/>
      <w:r w:rsidRPr="00554B85">
        <w:t>backend</w:t>
      </w:r>
      <w:proofErr w:type="spellEnd"/>
      <w:r w:rsidRPr="00554B85">
        <w:t>.</w:t>
      </w:r>
    </w:p>
    <w:p w14:paraId="10850AB3" w14:textId="77777777" w:rsidR="00554B85" w:rsidRPr="00554B85" w:rsidRDefault="00554B85" w:rsidP="00554B85">
      <w:pPr>
        <w:numPr>
          <w:ilvl w:val="0"/>
          <w:numId w:val="24"/>
        </w:numPr>
      </w:pPr>
      <w:r w:rsidRPr="00554B85">
        <w:rPr>
          <w:b/>
          <w:bCs/>
        </w:rPr>
        <w:t>Geração de Eventos:</w:t>
      </w:r>
      <w:r w:rsidRPr="00554B85">
        <w:t xml:space="preserve"> </w:t>
      </w:r>
    </w:p>
    <w:p w14:paraId="5AF83730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>Crie as funções responsáveis por receber os dados do sistema DOM, transformá-los nos formatos exigidos pelo eSocial e gerar o XML.</w:t>
      </w:r>
    </w:p>
    <w:p w14:paraId="7F6A152F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>Utilize a documentação do eSocial (manualorientacaodesenvolvedoresocialv1-15.pdf) para garantir que o XML esteja correto e completo.</w:t>
      </w:r>
    </w:p>
    <w:p w14:paraId="23BBA9BB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>Implemente testes automatizados para cada tipo de evento para garantir que a geração esteja funcionando.</w:t>
      </w:r>
    </w:p>
    <w:p w14:paraId="716B35EF" w14:textId="77777777" w:rsidR="00554B85" w:rsidRPr="00554B85" w:rsidRDefault="00554B85" w:rsidP="00554B85">
      <w:pPr>
        <w:numPr>
          <w:ilvl w:val="0"/>
          <w:numId w:val="24"/>
        </w:numPr>
      </w:pPr>
      <w:r w:rsidRPr="00554B85">
        <w:rPr>
          <w:b/>
          <w:bCs/>
        </w:rPr>
        <w:t>Interação com o Banco de Dados:</w:t>
      </w:r>
      <w:r w:rsidRPr="00554B85">
        <w:t xml:space="preserve"> </w:t>
      </w:r>
    </w:p>
    <w:p w14:paraId="39010B35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 xml:space="preserve">Crie models para representar as tabelas do banco de dados (ex.: models para </w:t>
      </w:r>
      <w:proofErr w:type="spellStart"/>
      <w:r w:rsidRPr="00554B85">
        <w:t>Events</w:t>
      </w:r>
      <w:proofErr w:type="spellEnd"/>
      <w:r w:rsidRPr="00554B85">
        <w:t xml:space="preserve">, </w:t>
      </w:r>
      <w:proofErr w:type="spellStart"/>
      <w:r w:rsidRPr="00554B85">
        <w:t>Employers</w:t>
      </w:r>
      <w:proofErr w:type="spellEnd"/>
      <w:r w:rsidRPr="00554B85">
        <w:t xml:space="preserve">, </w:t>
      </w:r>
      <w:proofErr w:type="spellStart"/>
      <w:r w:rsidRPr="00554B85">
        <w:t>Users</w:t>
      </w:r>
      <w:proofErr w:type="spellEnd"/>
      <w:r w:rsidRPr="00554B85">
        <w:t>).</w:t>
      </w:r>
    </w:p>
    <w:p w14:paraId="7817D3FB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>Utilize um ORM (</w:t>
      </w:r>
      <w:proofErr w:type="spellStart"/>
      <w:r w:rsidRPr="00554B85">
        <w:t>Sequelize</w:t>
      </w:r>
      <w:proofErr w:type="spellEnd"/>
      <w:r w:rsidRPr="00554B85">
        <w:t xml:space="preserve"> ou </w:t>
      </w:r>
      <w:proofErr w:type="spellStart"/>
      <w:r w:rsidRPr="00554B85">
        <w:t>TypeORM</w:t>
      </w:r>
      <w:proofErr w:type="spellEnd"/>
      <w:r w:rsidRPr="00554B85">
        <w:t>) para facilitar as operações de banco de dados e garantir a segurança dos dados.</w:t>
      </w:r>
    </w:p>
    <w:p w14:paraId="452C3B52" w14:textId="77777777" w:rsidR="00554B85" w:rsidRPr="00554B85" w:rsidRDefault="00554B85" w:rsidP="00554B85">
      <w:pPr>
        <w:numPr>
          <w:ilvl w:val="1"/>
          <w:numId w:val="24"/>
        </w:numPr>
      </w:pPr>
      <w:r w:rsidRPr="00554B85">
        <w:t xml:space="preserve">Implemente os </w:t>
      </w:r>
      <w:proofErr w:type="spellStart"/>
      <w:r w:rsidRPr="00554B85">
        <w:t>endpoints</w:t>
      </w:r>
      <w:proofErr w:type="spellEnd"/>
      <w:r w:rsidRPr="00554B85">
        <w:t xml:space="preserve"> para salvar, consultar e atualizar os eventos.</w:t>
      </w:r>
    </w:p>
    <w:p w14:paraId="4CEC8B6F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7.3. Integração Contínua e Testes Automatizados</w:t>
      </w:r>
    </w:p>
    <w:p w14:paraId="29AE0894" w14:textId="77777777" w:rsidR="00554B85" w:rsidRPr="00554B85" w:rsidRDefault="00554B85" w:rsidP="00554B85">
      <w:pPr>
        <w:numPr>
          <w:ilvl w:val="0"/>
          <w:numId w:val="25"/>
        </w:numPr>
      </w:pPr>
      <w:r w:rsidRPr="00554B85">
        <w:rPr>
          <w:b/>
          <w:bCs/>
        </w:rPr>
        <w:t>Testes Unitários:</w:t>
      </w:r>
      <w:r w:rsidRPr="00554B85">
        <w:t xml:space="preserve"> </w:t>
      </w:r>
    </w:p>
    <w:p w14:paraId="148BD4C9" w14:textId="77777777" w:rsidR="00554B85" w:rsidRPr="00554B85" w:rsidRDefault="00554B85" w:rsidP="00554B85">
      <w:pPr>
        <w:numPr>
          <w:ilvl w:val="1"/>
          <w:numId w:val="25"/>
        </w:numPr>
      </w:pPr>
      <w:r w:rsidRPr="00554B85">
        <w:t xml:space="preserve">Utilize </w:t>
      </w:r>
      <w:proofErr w:type="spellStart"/>
      <w:r w:rsidRPr="00554B85">
        <w:t>Jest</w:t>
      </w:r>
      <w:proofErr w:type="spellEnd"/>
      <w:r w:rsidRPr="00554B85">
        <w:t xml:space="preserve"> ou Mocha para escrever testes unitários para cada função e </w:t>
      </w:r>
      <w:proofErr w:type="spellStart"/>
      <w:r w:rsidRPr="00554B85">
        <w:t>endpoint</w:t>
      </w:r>
      <w:proofErr w:type="spellEnd"/>
      <w:r w:rsidRPr="00554B85">
        <w:t>.</w:t>
      </w:r>
    </w:p>
    <w:p w14:paraId="536ECD47" w14:textId="77777777" w:rsidR="00554B85" w:rsidRPr="00554B85" w:rsidRDefault="00554B85" w:rsidP="00554B85">
      <w:pPr>
        <w:numPr>
          <w:ilvl w:val="1"/>
          <w:numId w:val="25"/>
        </w:numPr>
      </w:pPr>
      <w:r w:rsidRPr="00554B85">
        <w:t>Teste cenários de sucesso e de erro (ex.: CPF inválido, XML malformado, acesso não autorizado).</w:t>
      </w:r>
    </w:p>
    <w:p w14:paraId="5CC607B7" w14:textId="77777777" w:rsidR="00554B85" w:rsidRPr="00554B85" w:rsidRDefault="00554B85" w:rsidP="00554B85">
      <w:pPr>
        <w:numPr>
          <w:ilvl w:val="0"/>
          <w:numId w:val="25"/>
        </w:numPr>
      </w:pPr>
      <w:r w:rsidRPr="00554B85">
        <w:rPr>
          <w:b/>
          <w:bCs/>
        </w:rPr>
        <w:t>Testes de Integração:</w:t>
      </w:r>
      <w:r w:rsidRPr="00554B85">
        <w:t xml:space="preserve"> </w:t>
      </w:r>
    </w:p>
    <w:p w14:paraId="3422D90A" w14:textId="77777777" w:rsidR="00554B85" w:rsidRPr="00554B85" w:rsidRDefault="00554B85" w:rsidP="00554B85">
      <w:pPr>
        <w:numPr>
          <w:ilvl w:val="1"/>
          <w:numId w:val="25"/>
        </w:numPr>
      </w:pPr>
      <w:r w:rsidRPr="00554B85">
        <w:t>Crie testes de integração para verificar a comunicação entre os diferentes módulos (ex.: registro do evento, geração do XML, salvamento no banco de dados).</w:t>
      </w:r>
    </w:p>
    <w:p w14:paraId="37ED1B24" w14:textId="77777777" w:rsidR="00554B85" w:rsidRPr="00554B85" w:rsidRDefault="00554B85" w:rsidP="00554B85">
      <w:pPr>
        <w:numPr>
          <w:ilvl w:val="0"/>
          <w:numId w:val="25"/>
        </w:numPr>
      </w:pPr>
      <w:r w:rsidRPr="00554B85">
        <w:rPr>
          <w:b/>
          <w:bCs/>
        </w:rPr>
        <w:t>CI/CD:</w:t>
      </w:r>
      <w:r w:rsidRPr="00554B85">
        <w:t xml:space="preserve"> </w:t>
      </w:r>
    </w:p>
    <w:p w14:paraId="1E370AFF" w14:textId="77777777" w:rsidR="00554B85" w:rsidRPr="00554B85" w:rsidRDefault="00554B85" w:rsidP="00554B85">
      <w:pPr>
        <w:numPr>
          <w:ilvl w:val="1"/>
          <w:numId w:val="25"/>
        </w:numPr>
      </w:pPr>
      <w:r w:rsidRPr="00554B85">
        <w:t xml:space="preserve">Configure um pipeline de CI/CD (ex.: com GitHub </w:t>
      </w:r>
      <w:proofErr w:type="spellStart"/>
      <w:r w:rsidRPr="00554B85">
        <w:t>Actions</w:t>
      </w:r>
      <w:proofErr w:type="spellEnd"/>
      <w:r w:rsidRPr="00554B85">
        <w:t xml:space="preserve"> ou </w:t>
      </w:r>
      <w:proofErr w:type="spellStart"/>
      <w:r w:rsidRPr="00554B85">
        <w:t>GitLab</w:t>
      </w:r>
      <w:proofErr w:type="spellEnd"/>
      <w:r w:rsidRPr="00554B85">
        <w:t xml:space="preserve"> CI) para automatizar os testes e o </w:t>
      </w:r>
      <w:proofErr w:type="spellStart"/>
      <w:r w:rsidRPr="00554B85">
        <w:t>deploy</w:t>
      </w:r>
      <w:proofErr w:type="spellEnd"/>
      <w:r w:rsidRPr="00554B85">
        <w:t xml:space="preserve"> para o ambiente de homologação e produção.</w:t>
      </w:r>
    </w:p>
    <w:p w14:paraId="40ADA716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7.4. Boas Práticas de Desenvolvimento</w:t>
      </w:r>
    </w:p>
    <w:p w14:paraId="60EFD7A6" w14:textId="77777777" w:rsidR="00554B85" w:rsidRPr="00554B85" w:rsidRDefault="00554B85" w:rsidP="00554B85">
      <w:pPr>
        <w:numPr>
          <w:ilvl w:val="0"/>
          <w:numId w:val="26"/>
        </w:numPr>
      </w:pPr>
      <w:r w:rsidRPr="00554B85">
        <w:rPr>
          <w:b/>
          <w:bCs/>
        </w:rPr>
        <w:t xml:space="preserve">Utilize </w:t>
      </w:r>
      <w:proofErr w:type="spellStart"/>
      <w:r w:rsidRPr="00554B85">
        <w:rPr>
          <w:b/>
          <w:bCs/>
        </w:rPr>
        <w:t>TypeScript</w:t>
      </w:r>
      <w:proofErr w:type="spellEnd"/>
      <w:r w:rsidRPr="00554B85">
        <w:rPr>
          <w:b/>
          <w:bCs/>
        </w:rPr>
        <w:t>:</w:t>
      </w:r>
      <w:r w:rsidRPr="00554B85">
        <w:t xml:space="preserve"> A tipagem estática do </w:t>
      </w:r>
      <w:proofErr w:type="spellStart"/>
      <w:r w:rsidRPr="00554B85">
        <w:t>TypeScript</w:t>
      </w:r>
      <w:proofErr w:type="spellEnd"/>
      <w:r w:rsidRPr="00554B85">
        <w:t xml:space="preserve"> ajuda a evitar erros e facilita a manutenção do código.</w:t>
      </w:r>
    </w:p>
    <w:p w14:paraId="6C30E148" w14:textId="77777777" w:rsidR="00554B85" w:rsidRPr="00554B85" w:rsidRDefault="00554B85" w:rsidP="00554B85">
      <w:pPr>
        <w:numPr>
          <w:ilvl w:val="0"/>
          <w:numId w:val="26"/>
        </w:numPr>
      </w:pPr>
      <w:proofErr w:type="spellStart"/>
      <w:r w:rsidRPr="00554B85">
        <w:rPr>
          <w:b/>
          <w:bCs/>
        </w:rPr>
        <w:t>Divida</w:t>
      </w:r>
      <w:proofErr w:type="spellEnd"/>
      <w:r w:rsidRPr="00554B85">
        <w:rPr>
          <w:b/>
          <w:bCs/>
        </w:rPr>
        <w:t xml:space="preserve"> em Módulos:</w:t>
      </w:r>
      <w:r w:rsidRPr="00554B85">
        <w:t xml:space="preserve"> Organize o código em módulos coerentes e independentes.</w:t>
      </w:r>
    </w:p>
    <w:p w14:paraId="2A3F692A" w14:textId="77777777" w:rsidR="00554B85" w:rsidRPr="00554B85" w:rsidRDefault="00554B85" w:rsidP="00554B85">
      <w:pPr>
        <w:numPr>
          <w:ilvl w:val="0"/>
          <w:numId w:val="26"/>
        </w:numPr>
      </w:pPr>
      <w:r w:rsidRPr="00554B85">
        <w:rPr>
          <w:b/>
          <w:bCs/>
        </w:rPr>
        <w:t>Comente o Código:</w:t>
      </w:r>
      <w:r w:rsidRPr="00554B85">
        <w:t xml:space="preserve"> Explique o que cada função e classe faz.</w:t>
      </w:r>
    </w:p>
    <w:p w14:paraId="5DB23A36" w14:textId="77777777" w:rsidR="00554B85" w:rsidRPr="00554B85" w:rsidRDefault="00554B85" w:rsidP="00554B85">
      <w:pPr>
        <w:numPr>
          <w:ilvl w:val="0"/>
          <w:numId w:val="26"/>
        </w:numPr>
      </w:pPr>
      <w:r w:rsidRPr="00554B85">
        <w:rPr>
          <w:b/>
          <w:bCs/>
        </w:rPr>
        <w:t>Revise o Código:</w:t>
      </w:r>
      <w:r w:rsidRPr="00554B85">
        <w:t xml:space="preserve"> Solicite revisões de código frequentes para garantir a qualidade e identificar problemas o quanto antes.</w:t>
      </w:r>
    </w:p>
    <w:p w14:paraId="19700E2C" w14:textId="77777777" w:rsidR="00554B85" w:rsidRPr="00554B85" w:rsidRDefault="00554B85" w:rsidP="00554B85">
      <w:pPr>
        <w:numPr>
          <w:ilvl w:val="0"/>
          <w:numId w:val="26"/>
        </w:numPr>
      </w:pPr>
      <w:r w:rsidRPr="00554B85">
        <w:rPr>
          <w:b/>
          <w:bCs/>
        </w:rPr>
        <w:t>Siga as Regras do Projeto:</w:t>
      </w:r>
      <w:r w:rsidRPr="00554B85">
        <w:t xml:space="preserve"> Cumpra rigorosamente as regras definidas no README.txt, incluindo a nomenclatura de arquivos e a organização do código.</w:t>
      </w:r>
    </w:p>
    <w:p w14:paraId="7ADC7EAE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lastRenderedPageBreak/>
        <w:t>8. Checklist de Desenvolvimento</w:t>
      </w:r>
    </w:p>
    <w:p w14:paraId="77F4CB19" w14:textId="77777777" w:rsidR="00554B85" w:rsidRPr="00554B85" w:rsidRDefault="00554B85" w:rsidP="00554B85">
      <w:r w:rsidRPr="00554B85">
        <w:t>Para garantir que o código atenda a todos os requisitos de qualidade e segurança, utilize o seguinte checklist:</w:t>
      </w:r>
    </w:p>
    <w:p w14:paraId="052081E3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 código segue as regras de nomenclatura e formatação definidas no README.txt?</w:t>
      </w:r>
    </w:p>
    <w:p w14:paraId="4B23820F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 código está bem comentado e documentado?</w:t>
      </w:r>
    </w:p>
    <w:p w14:paraId="2C4153D0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Todas as funções e classes possuem testes unitários?</w:t>
      </w:r>
    </w:p>
    <w:p w14:paraId="61392EA6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Os testes cobrem cenários de sucesso e de erro?</w:t>
      </w:r>
    </w:p>
    <w:p w14:paraId="69BF7935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Dados sensíveis estão protegidos com criptografia?</w:t>
      </w:r>
    </w:p>
    <w:p w14:paraId="7199DD76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 acesso aos </w:t>
      </w:r>
      <w:proofErr w:type="spellStart"/>
      <w:r w:rsidRPr="00554B85">
        <w:t>endpoints</w:t>
      </w:r>
      <w:proofErr w:type="spellEnd"/>
      <w:r w:rsidRPr="00554B85">
        <w:t xml:space="preserve"> está restrito aos perfis adequados?</w:t>
      </w:r>
    </w:p>
    <w:p w14:paraId="36D1F7B2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As integrações com APIs externas estão validadas e tratam erros?</w:t>
      </w:r>
    </w:p>
    <w:p w14:paraId="30183D02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Há rotinas de auditoria e logs para todas as operações críticas?</w:t>
      </w:r>
    </w:p>
    <w:p w14:paraId="2CE94B4C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 código foi revisado por outro desenvolvedor?</w:t>
      </w:r>
    </w:p>
    <w:p w14:paraId="0CFA66B9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 pipeline de CI/CD está configurado e funcionando?</w:t>
      </w:r>
    </w:p>
    <w:p w14:paraId="7D437EF3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O sistema está preparado para escalabilidade horizontal (microsserviços)?</w:t>
      </w:r>
    </w:p>
    <w:p w14:paraId="216A35E0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As configurações de ambiente (variáveis de ambiente, </w:t>
      </w:r>
      <w:proofErr w:type="spellStart"/>
      <w:r w:rsidRPr="00554B85">
        <w:t>secrets</w:t>
      </w:r>
      <w:proofErr w:type="spellEnd"/>
      <w:r w:rsidRPr="00554B85">
        <w:t>) estão protegidas?</w:t>
      </w:r>
    </w:p>
    <w:p w14:paraId="02A1A71F" w14:textId="77777777" w:rsidR="00554B85" w:rsidRPr="00554B85" w:rsidRDefault="00554B85" w:rsidP="00554B85">
      <w:pPr>
        <w:numPr>
          <w:ilvl w:val="0"/>
          <w:numId w:val="27"/>
        </w:numPr>
      </w:pPr>
      <w:proofErr w:type="gramStart"/>
      <w:r w:rsidRPr="00554B85">
        <w:t>[ ]</w:t>
      </w:r>
      <w:proofErr w:type="gramEnd"/>
      <w:r w:rsidRPr="00554B85">
        <w:t xml:space="preserve"> A integração com o eSocial segue as especificações do manual?</w:t>
      </w:r>
    </w:p>
    <w:p w14:paraId="0E951473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9. Próximos Passos</w:t>
      </w:r>
    </w:p>
    <w:p w14:paraId="083E3E80" w14:textId="77777777" w:rsidR="00554B85" w:rsidRPr="00554B85" w:rsidRDefault="00554B85" w:rsidP="00554B85">
      <w:pPr>
        <w:numPr>
          <w:ilvl w:val="0"/>
          <w:numId w:val="28"/>
        </w:numPr>
      </w:pPr>
      <w:r w:rsidRPr="00554B85">
        <w:rPr>
          <w:b/>
          <w:bCs/>
        </w:rPr>
        <w:t>Configurar o Ambiente de Desenvolvimento:</w:t>
      </w:r>
      <w:r w:rsidRPr="00554B85">
        <w:t xml:space="preserve"> </w:t>
      </w:r>
    </w:p>
    <w:p w14:paraId="56F059E3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 xml:space="preserve">Instalar Node.js, </w:t>
      </w:r>
      <w:proofErr w:type="spellStart"/>
      <w:r w:rsidRPr="00554B85">
        <w:t>npm</w:t>
      </w:r>
      <w:proofErr w:type="spellEnd"/>
      <w:r w:rsidRPr="00554B85">
        <w:t xml:space="preserve">, </w:t>
      </w:r>
      <w:proofErr w:type="spellStart"/>
      <w:r w:rsidRPr="00554B85">
        <w:t>TypeScript</w:t>
      </w:r>
      <w:proofErr w:type="spellEnd"/>
      <w:r w:rsidRPr="00554B85">
        <w:t xml:space="preserve"> e as ferramentas necessárias.</w:t>
      </w:r>
    </w:p>
    <w:p w14:paraId="5DB54BCE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Configurar o banco de dados PostgreSQL.</w:t>
      </w:r>
    </w:p>
    <w:p w14:paraId="0F29FEB9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Clonar o repositório do projeto.</w:t>
      </w:r>
    </w:p>
    <w:p w14:paraId="591DAD5D" w14:textId="77777777" w:rsidR="00554B85" w:rsidRPr="00554B85" w:rsidRDefault="00554B85" w:rsidP="00554B85">
      <w:pPr>
        <w:numPr>
          <w:ilvl w:val="0"/>
          <w:numId w:val="28"/>
        </w:numPr>
      </w:pPr>
      <w:r w:rsidRPr="00554B85">
        <w:rPr>
          <w:b/>
          <w:bCs/>
        </w:rPr>
        <w:t>Implementar a Autenticação:</w:t>
      </w:r>
      <w:r w:rsidRPr="00554B85">
        <w:t xml:space="preserve"> </w:t>
      </w:r>
    </w:p>
    <w:p w14:paraId="62909E6D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 xml:space="preserve">Criar os </w:t>
      </w:r>
      <w:proofErr w:type="spellStart"/>
      <w:r w:rsidRPr="00554B85">
        <w:t>endpoints</w:t>
      </w:r>
      <w:proofErr w:type="spellEnd"/>
      <w:r w:rsidRPr="00554B85">
        <w:t xml:space="preserve"> de registro e login.</w:t>
      </w:r>
    </w:p>
    <w:p w14:paraId="611AAD0A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Proteger as rotas com middleware.</w:t>
      </w:r>
    </w:p>
    <w:p w14:paraId="576D329F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Gerar tokens JWT para autenticação.</w:t>
      </w:r>
    </w:p>
    <w:p w14:paraId="133BDD60" w14:textId="77777777" w:rsidR="00554B85" w:rsidRPr="00554B85" w:rsidRDefault="00554B85" w:rsidP="00554B85">
      <w:pPr>
        <w:numPr>
          <w:ilvl w:val="0"/>
          <w:numId w:val="28"/>
        </w:numPr>
      </w:pPr>
      <w:r w:rsidRPr="00554B85">
        <w:rPr>
          <w:b/>
          <w:bCs/>
        </w:rPr>
        <w:t>Desenvolver o Módulo de Geração de XML:</w:t>
      </w:r>
      <w:r w:rsidRPr="00554B85">
        <w:t xml:space="preserve"> </w:t>
      </w:r>
    </w:p>
    <w:p w14:paraId="7AA856A8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Criar funções para gerar os eventos em XML.</w:t>
      </w:r>
    </w:p>
    <w:p w14:paraId="2711605F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Validar a estrutura dos eventos conforme as especificações do eSocial.</w:t>
      </w:r>
    </w:p>
    <w:p w14:paraId="60AAE15F" w14:textId="77777777" w:rsidR="00554B85" w:rsidRPr="00554B85" w:rsidRDefault="00554B85" w:rsidP="00554B85">
      <w:pPr>
        <w:numPr>
          <w:ilvl w:val="0"/>
          <w:numId w:val="28"/>
        </w:numPr>
      </w:pPr>
      <w:r w:rsidRPr="00554B85">
        <w:rPr>
          <w:b/>
          <w:bCs/>
        </w:rPr>
        <w:t xml:space="preserve">Criar os </w:t>
      </w:r>
      <w:proofErr w:type="spellStart"/>
      <w:r w:rsidRPr="00554B85">
        <w:rPr>
          <w:b/>
          <w:bCs/>
        </w:rPr>
        <w:t>Endpoints</w:t>
      </w:r>
      <w:proofErr w:type="spellEnd"/>
      <w:r w:rsidRPr="00554B85">
        <w:rPr>
          <w:b/>
          <w:bCs/>
        </w:rPr>
        <w:t xml:space="preserve"> da API </w:t>
      </w:r>
      <w:proofErr w:type="spellStart"/>
      <w:r w:rsidRPr="00554B85">
        <w:rPr>
          <w:b/>
          <w:bCs/>
        </w:rPr>
        <w:t>RESTful</w:t>
      </w:r>
      <w:proofErr w:type="spellEnd"/>
      <w:r w:rsidRPr="00554B85">
        <w:rPr>
          <w:b/>
          <w:bCs/>
        </w:rPr>
        <w:t>:</w:t>
      </w:r>
      <w:r w:rsidRPr="00554B85">
        <w:t xml:space="preserve"> </w:t>
      </w:r>
    </w:p>
    <w:p w14:paraId="1694D095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 xml:space="preserve">Implementar os </w:t>
      </w:r>
      <w:proofErr w:type="spellStart"/>
      <w:r w:rsidRPr="00554B85">
        <w:t>endpoints</w:t>
      </w:r>
      <w:proofErr w:type="spellEnd"/>
      <w:r w:rsidRPr="00554B85">
        <w:t xml:space="preserve"> para criar, consultar e atualizar eventos.</w:t>
      </w:r>
    </w:p>
    <w:p w14:paraId="66129A26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 xml:space="preserve">Implementar tratamento de erros e </w:t>
      </w:r>
      <w:proofErr w:type="spellStart"/>
      <w:r w:rsidRPr="00554B85">
        <w:t>logging</w:t>
      </w:r>
      <w:proofErr w:type="spellEnd"/>
      <w:r w:rsidRPr="00554B85">
        <w:t>.</w:t>
      </w:r>
    </w:p>
    <w:p w14:paraId="72B0A295" w14:textId="77777777" w:rsidR="00554B85" w:rsidRPr="00554B85" w:rsidRDefault="00554B85" w:rsidP="00554B85">
      <w:pPr>
        <w:numPr>
          <w:ilvl w:val="0"/>
          <w:numId w:val="28"/>
        </w:numPr>
      </w:pPr>
      <w:r w:rsidRPr="00554B85">
        <w:rPr>
          <w:b/>
          <w:bCs/>
        </w:rPr>
        <w:lastRenderedPageBreak/>
        <w:t>Configurar os Testes Automatizados:</w:t>
      </w:r>
      <w:r w:rsidRPr="00554B85">
        <w:t xml:space="preserve"> </w:t>
      </w:r>
    </w:p>
    <w:p w14:paraId="7D5A14DA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Escrever testes unitários e de integração.</w:t>
      </w:r>
    </w:p>
    <w:p w14:paraId="03DEF09A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Configurar o pipeline de CI/CD para executar os testes automaticamente.</w:t>
      </w:r>
    </w:p>
    <w:p w14:paraId="1AC0EBBC" w14:textId="77777777" w:rsidR="00554B85" w:rsidRPr="00554B85" w:rsidRDefault="00554B85" w:rsidP="00554B85">
      <w:pPr>
        <w:numPr>
          <w:ilvl w:val="0"/>
          <w:numId w:val="28"/>
        </w:numPr>
      </w:pPr>
      <w:proofErr w:type="spellStart"/>
      <w:r w:rsidRPr="00554B85">
        <w:rPr>
          <w:b/>
          <w:bCs/>
        </w:rPr>
        <w:t>Deploy</w:t>
      </w:r>
      <w:proofErr w:type="spellEnd"/>
      <w:r w:rsidRPr="00554B85">
        <w:rPr>
          <w:b/>
          <w:bCs/>
        </w:rPr>
        <w:t xml:space="preserve"> em Ambiente de Homologação:</w:t>
      </w:r>
      <w:r w:rsidRPr="00554B85">
        <w:t xml:space="preserve"> </w:t>
      </w:r>
    </w:p>
    <w:p w14:paraId="76205014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Configurar um ambiente de homologação para testes em um ambiente similar ao de produção.</w:t>
      </w:r>
    </w:p>
    <w:p w14:paraId="50AD05BA" w14:textId="77777777" w:rsidR="00554B85" w:rsidRPr="00554B85" w:rsidRDefault="00554B85" w:rsidP="00554B85">
      <w:pPr>
        <w:numPr>
          <w:ilvl w:val="0"/>
          <w:numId w:val="28"/>
        </w:numPr>
      </w:pPr>
      <w:r w:rsidRPr="00554B85">
        <w:rPr>
          <w:b/>
          <w:bCs/>
        </w:rPr>
        <w:t>Monitoramento e Ajustes:</w:t>
      </w:r>
      <w:r w:rsidRPr="00554B85">
        <w:t xml:space="preserve"> </w:t>
      </w:r>
    </w:p>
    <w:p w14:paraId="18C19128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Implementar ferramentas de monitoramento para acompanhar a performance do sistema.</w:t>
      </w:r>
    </w:p>
    <w:p w14:paraId="54EA642D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Monitorar logs e métricas para identificar e corrigir problemas.</w:t>
      </w:r>
    </w:p>
    <w:p w14:paraId="3F11F87A" w14:textId="77777777" w:rsidR="00554B85" w:rsidRPr="00554B85" w:rsidRDefault="00554B85" w:rsidP="00554B85">
      <w:pPr>
        <w:numPr>
          <w:ilvl w:val="0"/>
          <w:numId w:val="28"/>
        </w:numPr>
      </w:pPr>
      <w:proofErr w:type="spellStart"/>
      <w:r w:rsidRPr="00554B85">
        <w:rPr>
          <w:b/>
          <w:bCs/>
        </w:rPr>
        <w:t>Deploy</w:t>
      </w:r>
      <w:proofErr w:type="spellEnd"/>
      <w:r w:rsidRPr="00554B85">
        <w:rPr>
          <w:b/>
          <w:bCs/>
        </w:rPr>
        <w:t xml:space="preserve"> em Produção:</w:t>
      </w:r>
      <w:r w:rsidRPr="00554B85">
        <w:t xml:space="preserve"> </w:t>
      </w:r>
    </w:p>
    <w:p w14:paraId="2F7629E7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 xml:space="preserve">Após a validação e os ajustes necessários, realizar o </w:t>
      </w:r>
      <w:proofErr w:type="spellStart"/>
      <w:r w:rsidRPr="00554B85">
        <w:t>deploy</w:t>
      </w:r>
      <w:proofErr w:type="spellEnd"/>
      <w:r w:rsidRPr="00554B85">
        <w:t xml:space="preserve"> em produção.</w:t>
      </w:r>
    </w:p>
    <w:p w14:paraId="633244A1" w14:textId="77777777" w:rsidR="00554B85" w:rsidRPr="00554B85" w:rsidRDefault="00554B85" w:rsidP="00554B85">
      <w:pPr>
        <w:numPr>
          <w:ilvl w:val="1"/>
          <w:numId w:val="28"/>
        </w:numPr>
      </w:pPr>
      <w:r w:rsidRPr="00554B85">
        <w:t>Monitorar o sistema em produção e realizar ajustes conforme necessário.</w:t>
      </w:r>
    </w:p>
    <w:p w14:paraId="1A7FB9CB" w14:textId="77777777" w:rsidR="00554B85" w:rsidRPr="00554B85" w:rsidRDefault="00554B85" w:rsidP="00554B85">
      <w:r w:rsidRPr="00554B85">
        <w:t>Este guia completo fornece uma base sólida para a integração do sistema DOM com o eSocial, garantindo qualidade, segurança e conformidade.</w:t>
      </w:r>
    </w:p>
    <w:p w14:paraId="31076A67" w14:textId="02125863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1569BA87" wp14:editId="1179A096">
                <wp:extent cx="304800" cy="304800"/>
                <wp:effectExtent l="0" t="0" r="0" b="0"/>
                <wp:docPr id="1570704445" name="Retângulo 13" descr="Ícone d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808A8" id="Retângulo 13" o:spid="_x0000_s1026" alt="Ícone do Mode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4B85">
        <w:t>Gemini 2.0 Flash</w:t>
      </w:r>
    </w:p>
    <w:p w14:paraId="0489BA1A" w14:textId="77777777" w:rsidR="00554B85" w:rsidRPr="00554B85" w:rsidRDefault="00554B85" w:rsidP="00554B85">
      <w:r w:rsidRPr="00554B85">
        <w:t>continue</w:t>
      </w:r>
    </w:p>
    <w:p w14:paraId="32B53244" w14:textId="60177F71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142582C5" wp14:editId="31A9F48C">
                <wp:extent cx="304800" cy="304800"/>
                <wp:effectExtent l="0" t="0" r="0" b="0"/>
                <wp:docPr id="1655866971" name="Retângulo 12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920D9" id="Retângulo 12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5624BB" w14:textId="77777777" w:rsidR="00554B85" w:rsidRPr="00554B85" w:rsidRDefault="00554B85" w:rsidP="00554B85">
      <w:pPr>
        <w:rPr>
          <w:b/>
          <w:bCs/>
        </w:rPr>
      </w:pPr>
      <w:proofErr w:type="spellStart"/>
      <w:r w:rsidRPr="00554B85">
        <w:rPr>
          <w:b/>
          <w:bCs/>
        </w:rPr>
        <w:t>GestorDOM</w:t>
      </w:r>
      <w:proofErr w:type="spellEnd"/>
    </w:p>
    <w:p w14:paraId="3FCC0575" w14:textId="77777777" w:rsidR="00554B85" w:rsidRPr="00554B85" w:rsidRDefault="00554B85" w:rsidP="00554B85">
      <w:r w:rsidRPr="00554B85">
        <w:t>Claro! Aqui está a continuação do guia para o programador júnior, incluindo recomendações finais e pontos importantes para garantir uma implementação bem-sucedida:</w:t>
      </w:r>
    </w:p>
    <w:p w14:paraId="10FA2629" w14:textId="77777777" w:rsidR="00554B85" w:rsidRPr="00554B85" w:rsidRDefault="00554B85" w:rsidP="00554B85">
      <w:r w:rsidRPr="00554B85">
        <w:pict w14:anchorId="7E167C1B">
          <v:rect id="_x0000_i1163" style="width:0;height:1.5pt" o:hralign="center" o:hrstd="t" o:hr="t" fillcolor="#a0a0a0" stroked="f"/>
        </w:pict>
      </w:r>
    </w:p>
    <w:p w14:paraId="67969F66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10. Recomendações adicionais para o programador júnior</w:t>
      </w:r>
    </w:p>
    <w:p w14:paraId="186E0837" w14:textId="77777777" w:rsidR="00554B85" w:rsidRPr="00554B85" w:rsidRDefault="00554B85" w:rsidP="00554B85">
      <w:r w:rsidRPr="00554B85">
        <w:rPr>
          <w:b/>
          <w:bCs/>
        </w:rPr>
        <w:t>Conforme os documentos e orientações, lembre-se:</w:t>
      </w:r>
    </w:p>
    <w:p w14:paraId="503DD8A2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Padronização:</w:t>
      </w:r>
    </w:p>
    <w:p w14:paraId="6FAC9099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Siga as regras de nomenclatura de arquivos, pastas e funções conforme definido no README.txt.</w:t>
      </w:r>
    </w:p>
    <w:p w14:paraId="4A341DF1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Use nomes descritivos e consistentes.</w:t>
      </w:r>
    </w:p>
    <w:p w14:paraId="4C6D70CE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Segurança:</w:t>
      </w:r>
    </w:p>
    <w:p w14:paraId="1D8D68E7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Sempre validar os dados de entrada antes de processá-los (e.g., CPF, CNPJ, XML).</w:t>
      </w:r>
    </w:p>
    <w:p w14:paraId="54FE2621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Proteja informações sensíveis usando criptografia antes de armazenar ou transmitir.</w:t>
      </w:r>
    </w:p>
    <w:p w14:paraId="3509B361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lastRenderedPageBreak/>
        <w:t>Controle de acessos por perfis com tokens JWT e Role-</w:t>
      </w:r>
      <w:proofErr w:type="spellStart"/>
      <w:r w:rsidRPr="00554B85">
        <w:t>Based</w:t>
      </w:r>
      <w:proofErr w:type="spellEnd"/>
      <w:r w:rsidRPr="00554B85">
        <w:t xml:space="preserve"> Access </w:t>
      </w:r>
      <w:proofErr w:type="spellStart"/>
      <w:r w:rsidRPr="00554B85">
        <w:t>Control</w:t>
      </w:r>
      <w:proofErr w:type="spellEnd"/>
      <w:r w:rsidRPr="00554B85">
        <w:t xml:space="preserve"> (RBAC), criando middleware para verificar autorizações.</w:t>
      </w:r>
    </w:p>
    <w:p w14:paraId="50335F96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Reutilização:</w:t>
      </w:r>
    </w:p>
    <w:p w14:paraId="5DE6E50B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Crie componentes, funções e módulos reutilizáveis.</w:t>
      </w:r>
    </w:p>
    <w:p w14:paraId="7DEDB1E1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 xml:space="preserve">Use </w:t>
      </w:r>
      <w:proofErr w:type="spellStart"/>
      <w:r w:rsidRPr="00554B85">
        <w:t>templates</w:t>
      </w:r>
      <w:proofErr w:type="spellEnd"/>
      <w:r w:rsidRPr="00554B85">
        <w:t xml:space="preserve"> para gerar XML, evitando duplicação de código.</w:t>
      </w:r>
    </w:p>
    <w:p w14:paraId="22CE119B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Boas práticas de codificação:</w:t>
      </w:r>
    </w:p>
    <w:p w14:paraId="56862D5E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Escreva código limpo, bem comentado e com responsabilidades únicas.</w:t>
      </w:r>
    </w:p>
    <w:p w14:paraId="7487429E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 xml:space="preserve">Use </w:t>
      </w:r>
      <w:proofErr w:type="spellStart"/>
      <w:r w:rsidRPr="00554B85">
        <w:t>TypeScript</w:t>
      </w:r>
      <w:proofErr w:type="spellEnd"/>
      <w:r w:rsidRPr="00554B85">
        <w:t xml:space="preserve"> para evitar erros de </w:t>
      </w:r>
      <w:proofErr w:type="spellStart"/>
      <w:r w:rsidRPr="00554B85">
        <w:t>types</w:t>
      </w:r>
      <w:proofErr w:type="spellEnd"/>
      <w:r w:rsidRPr="00554B85">
        <w:t>.</w:t>
      </w:r>
    </w:p>
    <w:p w14:paraId="04138E94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Implemente logs significativos em todas as operações importantes, incluindo erros.</w:t>
      </w:r>
    </w:p>
    <w:p w14:paraId="7D517BE2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Validação contínua:</w:t>
      </w:r>
    </w:p>
    <w:p w14:paraId="3A0A8F2E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 xml:space="preserve">Inclua validações de </w:t>
      </w:r>
      <w:proofErr w:type="spellStart"/>
      <w:r w:rsidRPr="00554B85">
        <w:t>schema</w:t>
      </w:r>
      <w:proofErr w:type="spellEnd"/>
      <w:r w:rsidRPr="00554B85">
        <w:t xml:space="preserve"> XML (XSD) de acordo com o manual do eSocial.</w:t>
      </w:r>
    </w:p>
    <w:p w14:paraId="422397C6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Faça testes automatizados sempre que possível.</w:t>
      </w:r>
    </w:p>
    <w:p w14:paraId="6A826C61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Documentação:</w:t>
      </w:r>
    </w:p>
    <w:p w14:paraId="2884C332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Documente toda a lógica, especialmente os pontos sensíveis: geração de XML, validações e integração com APIs externas.</w:t>
      </w:r>
    </w:p>
    <w:p w14:paraId="0841159B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Testes:</w:t>
      </w:r>
    </w:p>
    <w:p w14:paraId="43E696E0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Crie testes unitários e de integração para cada componente.</w:t>
      </w:r>
    </w:p>
    <w:p w14:paraId="0036F8BA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Validar cenários de sucesso e erro.</w:t>
      </w:r>
    </w:p>
    <w:p w14:paraId="57F0B9E1" w14:textId="77777777" w:rsidR="00554B85" w:rsidRPr="00554B85" w:rsidRDefault="00554B85" w:rsidP="00554B85">
      <w:pPr>
        <w:numPr>
          <w:ilvl w:val="0"/>
          <w:numId w:val="29"/>
        </w:numPr>
      </w:pPr>
      <w:r w:rsidRPr="00554B85">
        <w:rPr>
          <w:b/>
          <w:bCs/>
        </w:rPr>
        <w:t>Ciclo de desenvolvimento:</w:t>
      </w:r>
    </w:p>
    <w:p w14:paraId="4917E36D" w14:textId="77777777" w:rsidR="00554B85" w:rsidRPr="00554B85" w:rsidRDefault="00554B85" w:rsidP="00554B85">
      <w:pPr>
        <w:numPr>
          <w:ilvl w:val="1"/>
          <w:numId w:val="29"/>
        </w:numPr>
      </w:pPr>
      <w:r w:rsidRPr="00554B85">
        <w:t>Siga uma abordagem incremental, entregando funcionalidades completas a cada sprint.</w:t>
      </w:r>
    </w:p>
    <w:p w14:paraId="347CAA09" w14:textId="77777777" w:rsidR="00554B85" w:rsidRPr="00554B85" w:rsidRDefault="00554B85" w:rsidP="00554B85">
      <w:r w:rsidRPr="00554B85">
        <w:pict w14:anchorId="3FA40F05">
          <v:rect id="_x0000_i1164" style="width:0;height:1.5pt" o:hralign="center" o:hrstd="t" o:hr="t" fillcolor="#a0a0a0" stroked="f"/>
        </w:pict>
      </w:r>
    </w:p>
    <w:p w14:paraId="2D93E227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11. Resumo da estrutura de implementação</w:t>
      </w:r>
    </w:p>
    <w:tbl>
      <w:tblPr>
        <w:tblW w:w="105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580"/>
        <w:gridCol w:w="3406"/>
        <w:gridCol w:w="2810"/>
      </w:tblGrid>
      <w:tr w:rsidR="00554B85" w:rsidRPr="00554B85" w14:paraId="5F4E5098" w14:textId="77777777" w:rsidTr="00554B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C591" w14:textId="77777777" w:rsidR="00554B85" w:rsidRPr="00554B85" w:rsidRDefault="00554B85" w:rsidP="00554B85">
            <w:pPr>
              <w:rPr>
                <w:b/>
                <w:bCs/>
              </w:rPr>
            </w:pPr>
            <w:r w:rsidRPr="00554B85">
              <w:rPr>
                <w:b/>
                <w:bCs/>
              </w:rPr>
              <w:t>Etapa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30585" w14:textId="77777777" w:rsidR="00554B85" w:rsidRPr="00554B85" w:rsidRDefault="00554B85" w:rsidP="00554B85">
            <w:pPr>
              <w:rPr>
                <w:b/>
                <w:bCs/>
              </w:rPr>
            </w:pPr>
            <w:r w:rsidRPr="00554B85">
              <w:rPr>
                <w:b/>
                <w:bCs/>
              </w:rPr>
              <w:t>Tarefa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7A1D8" w14:textId="77777777" w:rsidR="00554B85" w:rsidRPr="00554B85" w:rsidRDefault="00554B85" w:rsidP="00554B85">
            <w:pPr>
              <w:rPr>
                <w:b/>
                <w:bCs/>
              </w:rPr>
            </w:pPr>
            <w:r w:rsidRPr="00554B85">
              <w:rPr>
                <w:b/>
                <w:bCs/>
              </w:rPr>
              <w:t>Ferramentas/Recursos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8D634" w14:textId="77777777" w:rsidR="00554B85" w:rsidRPr="00554B85" w:rsidRDefault="00554B85" w:rsidP="00554B85">
            <w:pPr>
              <w:rPr>
                <w:b/>
                <w:bCs/>
              </w:rPr>
            </w:pPr>
            <w:r w:rsidRPr="00554B85">
              <w:rPr>
                <w:b/>
                <w:bCs/>
              </w:rPr>
              <w:t>Observações</w:t>
            </w:r>
          </w:p>
        </w:tc>
      </w:tr>
      <w:tr w:rsidR="00554B85" w:rsidRPr="00554B85" w14:paraId="4EDD70D7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6D0E7" w14:textId="77777777" w:rsidR="00554B85" w:rsidRPr="00554B85" w:rsidRDefault="00554B85" w:rsidP="00554B85">
            <w:r w:rsidRPr="00554B85">
              <w:t>Configuração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0729" w14:textId="77777777" w:rsidR="00554B85" w:rsidRPr="00554B85" w:rsidRDefault="00554B85" w:rsidP="00554B85">
            <w:r w:rsidRPr="00554B85">
              <w:t>Configurar ambiente de desenvolvimento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4702E" w14:textId="77777777" w:rsidR="00554B85" w:rsidRPr="00554B85" w:rsidRDefault="00554B85" w:rsidP="00554B85">
            <w:r w:rsidRPr="00554B85">
              <w:t xml:space="preserve">Node.js, PostgreSQL, editor, </w:t>
            </w:r>
            <w:proofErr w:type="spellStart"/>
            <w:r w:rsidRPr="00554B85">
              <w:t>Firebase</w:t>
            </w:r>
            <w:proofErr w:type="spellEnd"/>
            <w:r w:rsidRPr="00554B85">
              <w:t xml:space="preserve"> 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08F11" w14:textId="77777777" w:rsidR="00554B85" w:rsidRPr="00554B85" w:rsidRDefault="00554B85" w:rsidP="00554B85">
            <w:r w:rsidRPr="00554B85">
              <w:t>Configure variáveis de ambiente, bancos e repositórios</w:t>
            </w:r>
          </w:p>
        </w:tc>
      </w:tr>
      <w:tr w:rsidR="00554B85" w:rsidRPr="00554B85" w14:paraId="68064153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ED714" w14:textId="77777777" w:rsidR="00554B85" w:rsidRPr="00554B85" w:rsidRDefault="00554B85" w:rsidP="00554B85">
            <w:r w:rsidRPr="00554B85">
              <w:t>Banco de Dados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DCE1E" w14:textId="77777777" w:rsidR="00554B85" w:rsidRPr="00554B85" w:rsidRDefault="00554B85" w:rsidP="00554B85">
            <w:r w:rsidRPr="00554B85">
              <w:t xml:space="preserve">Criar </w:t>
            </w:r>
            <w:proofErr w:type="spellStart"/>
            <w:r w:rsidRPr="00554B85">
              <w:t>schema</w:t>
            </w:r>
            <w:proofErr w:type="spellEnd"/>
            <w:r w:rsidRPr="00554B85">
              <w:t xml:space="preserve"> e tabelas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9230C" w14:textId="77777777" w:rsidR="00554B85" w:rsidRPr="00554B85" w:rsidRDefault="00554B85" w:rsidP="00554B85">
            <w:r w:rsidRPr="00554B85">
              <w:t>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26E82" w14:textId="77777777" w:rsidR="00554B85" w:rsidRPr="00554B85" w:rsidRDefault="00554B85" w:rsidP="00554B85">
            <w:r w:rsidRPr="00554B85">
              <w:t>Seguir estruturas sugeridas no item 2</w:t>
            </w:r>
          </w:p>
        </w:tc>
      </w:tr>
      <w:tr w:rsidR="00554B85" w:rsidRPr="00554B85" w14:paraId="5CF5B5A5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EDA9" w14:textId="77777777" w:rsidR="00554B85" w:rsidRPr="00554B85" w:rsidRDefault="00554B85" w:rsidP="00554B85">
            <w:r w:rsidRPr="00554B85">
              <w:t>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446F" w14:textId="77777777" w:rsidR="00554B85" w:rsidRPr="00554B85" w:rsidRDefault="00554B85" w:rsidP="00554B85">
            <w:r w:rsidRPr="00554B85">
              <w:t xml:space="preserve">Implementar </w:t>
            </w:r>
            <w:proofErr w:type="spellStart"/>
            <w:r w:rsidRPr="00554B85">
              <w:t>endpoints</w:t>
            </w:r>
            <w:proofErr w:type="spellEnd"/>
            <w:r w:rsidRPr="00554B85">
              <w:t xml:space="preserve"> 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4093" w14:textId="77777777" w:rsidR="00554B85" w:rsidRPr="00554B85" w:rsidRDefault="00554B85" w:rsidP="00554B85">
            <w:r w:rsidRPr="00554B85">
              <w:t xml:space="preserve">Express (Node.js) + </w:t>
            </w:r>
            <w:proofErr w:type="spellStart"/>
            <w:r w:rsidRPr="00554B85">
              <w:t>TypeScript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E10C2" w14:textId="77777777" w:rsidR="00554B85" w:rsidRPr="00554B85" w:rsidRDefault="00554B85" w:rsidP="00554B85">
            <w:r w:rsidRPr="00554B85">
              <w:t>Seguir padrão REST, usar middlewares de segurança</w:t>
            </w:r>
          </w:p>
        </w:tc>
      </w:tr>
      <w:tr w:rsidR="00554B85" w:rsidRPr="00554B85" w14:paraId="47AA6544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66C9B" w14:textId="77777777" w:rsidR="00554B85" w:rsidRPr="00554B85" w:rsidRDefault="00554B85" w:rsidP="00554B85">
            <w:r w:rsidRPr="00554B85">
              <w:lastRenderedPageBreak/>
              <w:t>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16533" w14:textId="77777777" w:rsidR="00554B85" w:rsidRPr="00554B85" w:rsidRDefault="00554B85" w:rsidP="00554B85">
            <w:r w:rsidRPr="00554B85">
              <w:t>Criar funções de geração 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44F22" w14:textId="77777777" w:rsidR="00554B85" w:rsidRPr="00554B85" w:rsidRDefault="00554B85" w:rsidP="00554B85">
            <w:r w:rsidRPr="00554B85">
              <w:t xml:space="preserve">xmlbuilder2, </w:t>
            </w:r>
            <w:proofErr w:type="spellStart"/>
            <w:r w:rsidRPr="00554B85">
              <w:t>schemas</w:t>
            </w:r>
            <w:proofErr w:type="spellEnd"/>
            <w:r w:rsidRPr="00554B85">
              <w:t xml:space="preserve"> XSD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CC40F" w14:textId="77777777" w:rsidR="00554B85" w:rsidRPr="00554B85" w:rsidRDefault="00554B85" w:rsidP="00554B85">
            <w:r w:rsidRPr="00554B85">
              <w:t xml:space="preserve">Validar XML gerado com </w:t>
            </w:r>
            <w:proofErr w:type="spellStart"/>
            <w:r w:rsidRPr="00554B85">
              <w:t>schema</w:t>
            </w:r>
            <w:proofErr w:type="spellEnd"/>
            <w:r w:rsidRPr="00554B85">
              <w:t xml:space="preserve"> oficial do eSocial</w:t>
            </w:r>
          </w:p>
        </w:tc>
      </w:tr>
      <w:tr w:rsidR="00554B85" w:rsidRPr="00554B85" w14:paraId="072DE678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BB82B" w14:textId="77777777" w:rsidR="00554B85" w:rsidRPr="00554B85" w:rsidRDefault="00554B85" w:rsidP="00554B85">
            <w:r w:rsidRPr="00554B85">
              <w:t>Segurança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53AFD" w14:textId="77777777" w:rsidR="00554B85" w:rsidRPr="00554B85" w:rsidRDefault="00554B85" w:rsidP="00554B85">
            <w:r w:rsidRPr="00554B85">
              <w:t>Implementar autenticação JWT +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CF02" w14:textId="77777777" w:rsidR="00554B85" w:rsidRPr="00554B85" w:rsidRDefault="00554B85" w:rsidP="00554B85">
            <w:proofErr w:type="spellStart"/>
            <w:r w:rsidRPr="00554B85">
              <w:t>Firebase</w:t>
            </w:r>
            <w:proofErr w:type="spellEnd"/>
            <w:r w:rsidRPr="00554B85">
              <w:t xml:space="preserve"> </w:t>
            </w:r>
            <w:proofErr w:type="spellStart"/>
            <w:r w:rsidRPr="00554B85">
              <w:t>Auth</w:t>
            </w:r>
            <w:proofErr w:type="spellEnd"/>
            <w:r w:rsidRPr="00554B85">
              <w:t xml:space="preserve"> (recomendado) + middleware customizado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64410" w14:textId="77777777" w:rsidR="00554B85" w:rsidRPr="00554B85" w:rsidRDefault="00554B85" w:rsidP="00554B85">
            <w:r w:rsidRPr="00554B85">
              <w:t>Controlar acessos e criptografar dados sensíveis</w:t>
            </w:r>
          </w:p>
        </w:tc>
      </w:tr>
      <w:tr w:rsidR="00554B85" w:rsidRPr="00554B85" w14:paraId="7E092B13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F361B" w14:textId="77777777" w:rsidR="00554B85" w:rsidRPr="00554B85" w:rsidRDefault="00554B85" w:rsidP="00554B85">
            <w:r w:rsidRPr="00554B85">
              <w:t>Testes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593E" w14:textId="77777777" w:rsidR="00554B85" w:rsidRPr="00554B85" w:rsidRDefault="00554B85" w:rsidP="00554B85">
            <w:r w:rsidRPr="00554B85">
              <w:t>Escrever testes unitários e integração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B522D" w14:textId="77777777" w:rsidR="00554B85" w:rsidRPr="00554B85" w:rsidRDefault="00554B85" w:rsidP="00554B85">
            <w:proofErr w:type="spellStart"/>
            <w:r w:rsidRPr="00554B85">
              <w:t>Jest</w:t>
            </w:r>
            <w:proofErr w:type="spellEnd"/>
            <w:r w:rsidRPr="00554B85">
              <w:t xml:space="preserve">, </w:t>
            </w:r>
            <w:proofErr w:type="spellStart"/>
            <w:r w:rsidRPr="00554B85">
              <w:t>firebase-functions-test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C5A18" w14:textId="77777777" w:rsidR="00554B85" w:rsidRPr="00554B85" w:rsidRDefault="00554B85" w:rsidP="00554B85">
            <w:r w:rsidRPr="00554B85">
              <w:t>Garantir alta cobertura e confiabilidade</w:t>
            </w:r>
          </w:p>
        </w:tc>
      </w:tr>
      <w:tr w:rsidR="00554B85" w:rsidRPr="00554B85" w14:paraId="08EADE75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685F" w14:textId="77777777" w:rsidR="00554B85" w:rsidRPr="00554B85" w:rsidRDefault="00554B85" w:rsidP="00554B85">
            <w:proofErr w:type="spellStart"/>
            <w:r w:rsidRPr="00554B85">
              <w:t>Deploy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ED0B7" w14:textId="77777777" w:rsidR="00554B85" w:rsidRPr="00554B85" w:rsidRDefault="00554B85" w:rsidP="00554B85">
            <w:r w:rsidRPr="00554B85">
              <w:t>Automatizar com CI/CD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9CBE7" w14:textId="77777777" w:rsidR="00554B85" w:rsidRPr="00554B85" w:rsidRDefault="00554B85" w:rsidP="00554B85">
            <w:r w:rsidRPr="00554B85">
              <w:t xml:space="preserve">GitHub </w:t>
            </w:r>
            <w:proofErr w:type="spellStart"/>
            <w:r w:rsidRPr="00554B85">
              <w:t>Actions</w:t>
            </w:r>
            <w:proofErr w:type="spellEnd"/>
            <w:r w:rsidRPr="00554B85">
              <w:t xml:space="preserve">, </w:t>
            </w:r>
            <w:proofErr w:type="spellStart"/>
            <w:r w:rsidRPr="00554B85">
              <w:t>Firebase</w:t>
            </w:r>
            <w:proofErr w:type="spellEnd"/>
            <w:r w:rsidRPr="00554B85">
              <w:t xml:space="preserve"> CLI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04B70" w14:textId="77777777" w:rsidR="00554B85" w:rsidRPr="00554B85" w:rsidRDefault="00554B85" w:rsidP="00554B85">
            <w:r w:rsidRPr="00554B85">
              <w:t>Testar antes de passar para produção</w:t>
            </w:r>
          </w:p>
        </w:tc>
      </w:tr>
      <w:tr w:rsidR="00554B85" w:rsidRPr="00554B85" w14:paraId="14D20BB2" w14:textId="77777777" w:rsidTr="00554B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4EF05" w14:textId="77777777" w:rsidR="00554B85" w:rsidRPr="00554B85" w:rsidRDefault="00554B85" w:rsidP="00554B85">
            <w:r w:rsidRPr="00554B85">
              <w:t>Monitoramento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25559" w14:textId="77777777" w:rsidR="00554B85" w:rsidRPr="00554B85" w:rsidRDefault="00554B85" w:rsidP="00554B85">
            <w:r w:rsidRPr="00554B85">
              <w:t xml:space="preserve">Integrar </w:t>
            </w:r>
            <w:proofErr w:type="spellStart"/>
            <w:r w:rsidRPr="00554B85">
              <w:t>Firebase</w:t>
            </w:r>
            <w:proofErr w:type="spellEnd"/>
            <w:r w:rsidRPr="00554B85">
              <w:t xml:space="preserve"> Performance +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142ED" w14:textId="77777777" w:rsidR="00554B85" w:rsidRPr="00554B85" w:rsidRDefault="00554B85" w:rsidP="00554B85">
            <w:proofErr w:type="spellStart"/>
            <w:r w:rsidRPr="00554B85">
              <w:t>Firebase</w:t>
            </w:r>
            <w:proofErr w:type="spellEnd"/>
            <w:r w:rsidRPr="00554B85">
              <w:t xml:space="preserve"> Console + Cloud </w:t>
            </w:r>
            <w:proofErr w:type="spellStart"/>
            <w:r w:rsidRPr="00554B85">
              <w:t>Monitoring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140DB" w14:textId="77777777" w:rsidR="00554B85" w:rsidRPr="00554B85" w:rsidRDefault="00554B85" w:rsidP="00554B85">
            <w:r w:rsidRPr="00554B85">
              <w:t>Acompanhar latência, erros e uso</w:t>
            </w:r>
          </w:p>
        </w:tc>
      </w:tr>
    </w:tbl>
    <w:p w14:paraId="59176223" w14:textId="77777777" w:rsidR="00554B85" w:rsidRPr="00554B85" w:rsidRDefault="00554B85" w:rsidP="00554B85">
      <w:r w:rsidRPr="00554B85">
        <w:pict w14:anchorId="13E10C5C">
          <v:rect id="_x0000_i1165" style="width:0;height:1.5pt" o:hralign="center" o:hrstd="t" o:hr="t" fillcolor="#a0a0a0" stroked="f"/>
        </w:pict>
      </w:r>
    </w:p>
    <w:p w14:paraId="711CB493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12. Considerações finais</w:t>
      </w:r>
    </w:p>
    <w:p w14:paraId="75485FC3" w14:textId="77777777" w:rsidR="00554B85" w:rsidRPr="00554B85" w:rsidRDefault="00554B85" w:rsidP="00554B85">
      <w:pPr>
        <w:numPr>
          <w:ilvl w:val="0"/>
          <w:numId w:val="30"/>
        </w:numPr>
      </w:pPr>
      <w:r w:rsidRPr="00554B85">
        <w:rPr>
          <w:b/>
          <w:bCs/>
        </w:rPr>
        <w:t>Importante:</w:t>
      </w:r>
    </w:p>
    <w:p w14:paraId="748EBF7C" w14:textId="77777777" w:rsidR="00554B85" w:rsidRPr="00554B85" w:rsidRDefault="00554B85" w:rsidP="00554B85">
      <w:pPr>
        <w:numPr>
          <w:ilvl w:val="1"/>
          <w:numId w:val="30"/>
        </w:numPr>
      </w:pPr>
      <w:r w:rsidRPr="00554B85">
        <w:t xml:space="preserve">Priorize a validação de dados (CPF, </w:t>
      </w:r>
      <w:proofErr w:type="spellStart"/>
      <w:r w:rsidRPr="00554B85">
        <w:t>schema</w:t>
      </w:r>
      <w:proofErr w:type="spellEnd"/>
      <w:r w:rsidRPr="00554B85">
        <w:t xml:space="preserve"> XML).</w:t>
      </w:r>
    </w:p>
    <w:p w14:paraId="2354FDCC" w14:textId="77777777" w:rsidR="00554B85" w:rsidRPr="00554B85" w:rsidRDefault="00554B85" w:rsidP="00554B85">
      <w:pPr>
        <w:numPr>
          <w:ilvl w:val="1"/>
          <w:numId w:val="30"/>
        </w:numPr>
      </w:pPr>
      <w:r w:rsidRPr="00554B85">
        <w:t>Garanta que todas as operações estejam protegidas por controle de acesso adequado.</w:t>
      </w:r>
    </w:p>
    <w:p w14:paraId="0E99376E" w14:textId="77777777" w:rsidR="00554B85" w:rsidRPr="00554B85" w:rsidRDefault="00554B85" w:rsidP="00554B85">
      <w:pPr>
        <w:numPr>
          <w:ilvl w:val="1"/>
          <w:numId w:val="30"/>
        </w:numPr>
      </w:pPr>
      <w:r w:rsidRPr="00554B85">
        <w:t>Mantenha a documentação atualizada e os testes em dia.</w:t>
      </w:r>
    </w:p>
    <w:p w14:paraId="26F032E8" w14:textId="77777777" w:rsidR="00554B85" w:rsidRPr="00554B85" w:rsidRDefault="00554B85" w:rsidP="00554B85">
      <w:pPr>
        <w:numPr>
          <w:ilvl w:val="0"/>
          <w:numId w:val="30"/>
        </w:numPr>
      </w:pPr>
      <w:r w:rsidRPr="00554B85">
        <w:rPr>
          <w:b/>
          <w:bCs/>
        </w:rPr>
        <w:t>Comunicação com a equipe:</w:t>
      </w:r>
    </w:p>
    <w:p w14:paraId="67DDADBE" w14:textId="77777777" w:rsidR="00554B85" w:rsidRPr="00554B85" w:rsidRDefault="00554B85" w:rsidP="00554B85">
      <w:pPr>
        <w:numPr>
          <w:ilvl w:val="1"/>
          <w:numId w:val="30"/>
        </w:numPr>
      </w:pPr>
      <w:r w:rsidRPr="00554B85">
        <w:t>Documente todos os pontos feitos para facilitar futuras manutenções e auditorias.</w:t>
      </w:r>
    </w:p>
    <w:p w14:paraId="3E5F4C75" w14:textId="77777777" w:rsidR="00554B85" w:rsidRPr="00554B85" w:rsidRDefault="00554B85" w:rsidP="00554B85">
      <w:pPr>
        <w:numPr>
          <w:ilvl w:val="0"/>
          <w:numId w:val="30"/>
        </w:numPr>
      </w:pPr>
      <w:r w:rsidRPr="00554B85">
        <w:rPr>
          <w:b/>
          <w:bCs/>
        </w:rPr>
        <w:t>Conformidade com LGPD:</w:t>
      </w:r>
    </w:p>
    <w:p w14:paraId="6904F6B3" w14:textId="77777777" w:rsidR="00554B85" w:rsidRPr="00554B85" w:rsidRDefault="00554B85" w:rsidP="00554B85">
      <w:pPr>
        <w:numPr>
          <w:ilvl w:val="1"/>
          <w:numId w:val="30"/>
        </w:numPr>
      </w:pPr>
      <w:r w:rsidRPr="00554B85">
        <w:t>Garanta que os dados pessoais sejam tratados com privacidade e que o sistema permita a revogação de consentimento, se necessário, seguindo boas práticas recomendadas.</w:t>
      </w:r>
    </w:p>
    <w:p w14:paraId="7E7914D4" w14:textId="77777777" w:rsidR="00554B85" w:rsidRPr="00554B85" w:rsidRDefault="00554B85" w:rsidP="00554B85">
      <w:r w:rsidRPr="00554B85">
        <w:pict w14:anchorId="3BA3DB39">
          <v:rect id="_x0000_i1166" style="width:0;height:1.5pt" o:hralign="center" o:hrstd="t" o:hr="t" fillcolor="#a0a0a0" stroked="f"/>
        </w:pict>
      </w:r>
    </w:p>
    <w:p w14:paraId="06210720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Finalizando:</w:t>
      </w:r>
    </w:p>
    <w:p w14:paraId="3C1AFEB6" w14:textId="77777777" w:rsidR="00554B85" w:rsidRPr="00554B85" w:rsidRDefault="00554B85" w:rsidP="00554B85">
      <w:r w:rsidRPr="00554B85">
        <w:t xml:space="preserve">Você pode consolidar todo esse conteúdo em um único arquivo </w:t>
      </w:r>
      <w:proofErr w:type="spellStart"/>
      <w:r w:rsidRPr="00554B85">
        <w:t>Markdown</w:t>
      </w:r>
      <w:proofErr w:type="spellEnd"/>
      <w:r w:rsidRPr="00554B85">
        <w:t xml:space="preserve"> (integracao_esocial_dom_instrucoes.md) e hospedá-lo usando uma plataforma de sua preferência (Google Drive, GitHub, Dropbox) para que o programador júnior tenha acesso completo às orientações.</w:t>
      </w:r>
    </w:p>
    <w:p w14:paraId="72AA6CC6" w14:textId="77777777" w:rsidR="00554B85" w:rsidRPr="00554B85" w:rsidRDefault="00554B85" w:rsidP="00554B85">
      <w:r w:rsidRPr="00554B85">
        <w:t>Se desejar, posso montar a versão final do arquivo e fornecer um link para download em algum serviço externo, bastando solicitar.</w:t>
      </w:r>
    </w:p>
    <w:p w14:paraId="0F1BCDE9" w14:textId="77777777" w:rsidR="00554B85" w:rsidRPr="00554B85" w:rsidRDefault="00554B85" w:rsidP="00554B85">
      <w:r w:rsidRPr="00554B85">
        <w:pict w14:anchorId="181DDD38">
          <v:rect id="_x0000_i1167" style="width:0;height:1.5pt" o:hralign="center" o:hrstd="t" o:hr="t" fillcolor="#a0a0a0" stroked="f"/>
        </w:pict>
      </w:r>
    </w:p>
    <w:p w14:paraId="38B71F5D" w14:textId="77777777" w:rsidR="00554B85" w:rsidRPr="00554B85" w:rsidRDefault="00554B85" w:rsidP="00554B85">
      <w:r w:rsidRPr="00554B85">
        <w:lastRenderedPageBreak/>
        <w:t>Posso ajudá-lo a gerar o arquivo estruturado, se desejar — basta indicar!</w:t>
      </w:r>
    </w:p>
    <w:p w14:paraId="643B03B5" w14:textId="4374AFA5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4CBC7A12" wp14:editId="3CC3ED55">
                <wp:extent cx="304800" cy="304800"/>
                <wp:effectExtent l="0" t="0" r="0" b="0"/>
                <wp:docPr id="315487142" name="Retângulo 11" descr="Ícone d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0E638" id="Retângulo 11" o:spid="_x0000_s1026" alt="Ícone do Mode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4B85">
        <w:t>ChatGPT 4.1 nano</w:t>
      </w:r>
    </w:p>
    <w:p w14:paraId="470A1730" w14:textId="77777777" w:rsidR="00554B85" w:rsidRPr="00554B85" w:rsidRDefault="00554B85" w:rsidP="00554B85">
      <w:r w:rsidRPr="00554B85">
        <w:t xml:space="preserve">gerar o arquivo estruturado </w:t>
      </w:r>
    </w:p>
    <w:p w14:paraId="69285D82" w14:textId="7AA1AC8C" w:rsidR="00554B85" w:rsidRPr="00554B85" w:rsidRDefault="00554B85" w:rsidP="00554B85">
      <w:r w:rsidRPr="00554B85">
        <mc:AlternateContent>
          <mc:Choice Requires="wps">
            <w:drawing>
              <wp:inline distT="0" distB="0" distL="0" distR="0" wp14:anchorId="75A3DE60" wp14:editId="36D73F3C">
                <wp:extent cx="304800" cy="304800"/>
                <wp:effectExtent l="0" t="0" r="0" b="0"/>
                <wp:docPr id="277881287" name="Retângulo 10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C3E43" id="Retângulo 10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983298" w14:textId="77777777" w:rsidR="00554B85" w:rsidRPr="00554B85" w:rsidRDefault="00554B85" w:rsidP="00554B85">
      <w:pPr>
        <w:rPr>
          <w:b/>
          <w:bCs/>
          <w:lang w:val="en-US"/>
        </w:rPr>
      </w:pPr>
      <w:r w:rsidRPr="00554B85">
        <w:rPr>
          <w:b/>
          <w:bCs/>
          <w:lang w:val="en-US"/>
        </w:rPr>
        <w:t>GestorDOM</w:t>
      </w:r>
    </w:p>
    <w:p w14:paraId="05D9E06B" w14:textId="77777777" w:rsidR="00554B85" w:rsidRPr="00554B85" w:rsidRDefault="00554B85" w:rsidP="00554B85">
      <w:pPr>
        <w:rPr>
          <w:lang w:val="en-US"/>
        </w:rPr>
      </w:pPr>
      <w:r w:rsidRPr="00554B85">
        <w:rPr>
          <w:lang w:val="en-US"/>
        </w:rPr>
        <w:t xml:space="preserve">Created memory on collection </w:t>
      </w:r>
      <w:r w:rsidRPr="00554B85">
        <w:rPr>
          <w:b/>
          <w:bCs/>
          <w:lang w:val="en-US"/>
        </w:rPr>
        <w:t>My Memories</w:t>
      </w:r>
    </w:p>
    <w:p w14:paraId="12830B44" w14:textId="77777777" w:rsidR="00554B85" w:rsidRPr="00554B85" w:rsidRDefault="00554B85" w:rsidP="00554B85">
      <w:r w:rsidRPr="00554B85">
        <w:t>O documento foi gerado com sucesso! Você pode baixá-lo através do link abaixo:</w:t>
      </w:r>
    </w:p>
    <w:p w14:paraId="4853F17D" w14:textId="77777777" w:rsidR="00554B85" w:rsidRPr="00554B85" w:rsidRDefault="00554B85" w:rsidP="00554B85">
      <w:hyperlink r:id="rId7" w:tgtFrame="_blank" w:history="1">
        <w:r w:rsidRPr="00554B85">
          <w:rPr>
            <w:rStyle w:val="Hyperlink"/>
            <w:b/>
            <w:bCs/>
          </w:rPr>
          <w:t>Baixar Documento: Integração eSocial - Sistema DOM</w:t>
        </w:r>
      </w:hyperlink>
    </w:p>
    <w:p w14:paraId="576434AE" w14:textId="77777777" w:rsidR="00554B85" w:rsidRPr="00554B85" w:rsidRDefault="00554B85" w:rsidP="00554B85">
      <w:pPr>
        <w:rPr>
          <w:b/>
          <w:bCs/>
        </w:rPr>
      </w:pPr>
      <w:r w:rsidRPr="00554B85">
        <w:rPr>
          <w:b/>
          <w:bCs/>
        </w:rPr>
        <w:t>Conteúdo do Documento:</w:t>
      </w:r>
    </w:p>
    <w:p w14:paraId="3A45E31C" w14:textId="77777777" w:rsidR="00554B85" w:rsidRPr="00554B85" w:rsidRDefault="00554B85" w:rsidP="00554B85">
      <w:r w:rsidRPr="00554B85">
        <w:t>O documento inclui:</w:t>
      </w:r>
    </w:p>
    <w:p w14:paraId="2626723B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Arquitetura Geral do Sistema</w:t>
      </w:r>
    </w:p>
    <w:p w14:paraId="2BF8F8BB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Abordagem de Microsserviços</w:t>
      </w:r>
    </w:p>
    <w:p w14:paraId="096AF9B9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Stack Tecnológica Sugerida</w:t>
      </w:r>
    </w:p>
    <w:p w14:paraId="67FAF53D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Estrutura do Banco de Dados (PostgreSQL)</w:t>
      </w:r>
    </w:p>
    <w:p w14:paraId="219F067F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 xml:space="preserve">Criação do </w:t>
      </w:r>
      <w:proofErr w:type="spellStart"/>
      <w:r w:rsidRPr="00554B85">
        <w:t>Schema</w:t>
      </w:r>
      <w:proofErr w:type="spellEnd"/>
      <w:r w:rsidRPr="00554B85">
        <w:t xml:space="preserve"> e Tabelas</w:t>
      </w:r>
    </w:p>
    <w:p w14:paraId="6CC8E7BD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Vínculos entre Tabelas</w:t>
      </w:r>
    </w:p>
    <w:p w14:paraId="726F20F0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Melhores Práticas</w:t>
      </w:r>
    </w:p>
    <w:p w14:paraId="2C4F8AF4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Desenvolvimento da API</w:t>
      </w:r>
    </w:p>
    <w:p w14:paraId="02927E8C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Arquitetura da API</w:t>
      </w:r>
    </w:p>
    <w:p w14:paraId="490D7469" w14:textId="77777777" w:rsidR="00554B85" w:rsidRPr="00554B85" w:rsidRDefault="00554B85" w:rsidP="00554B85">
      <w:pPr>
        <w:numPr>
          <w:ilvl w:val="1"/>
          <w:numId w:val="31"/>
        </w:numPr>
      </w:pPr>
      <w:proofErr w:type="spellStart"/>
      <w:r w:rsidRPr="00554B85">
        <w:t>Endpoints</w:t>
      </w:r>
      <w:proofErr w:type="spellEnd"/>
      <w:r w:rsidRPr="00554B85">
        <w:t xml:space="preserve"> Sugeridos</w:t>
      </w:r>
    </w:p>
    <w:p w14:paraId="2437B8CA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Desenvolvimento da Lógica de Negócio</w:t>
      </w:r>
    </w:p>
    <w:p w14:paraId="08B8E34B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Desenvolvimento do XML e Validação</w:t>
      </w:r>
    </w:p>
    <w:p w14:paraId="37F479C8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Gerando o XML</w:t>
      </w:r>
    </w:p>
    <w:p w14:paraId="38F0B6B6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Validação do XML</w:t>
      </w:r>
    </w:p>
    <w:p w14:paraId="059E41C8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Segurança e Conformidade (LGPD e Acessos)</w:t>
      </w:r>
    </w:p>
    <w:p w14:paraId="234E4B15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Controle de Acesso</w:t>
      </w:r>
    </w:p>
    <w:p w14:paraId="0DA32BAA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Tratamento de Dados Sensíveis</w:t>
      </w:r>
    </w:p>
    <w:p w14:paraId="47CED3BA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Melhores Práticas de LGPD</w:t>
      </w:r>
    </w:p>
    <w:p w14:paraId="649D5E89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Instruções para a Implementação pelo Programador Júnior</w:t>
      </w:r>
    </w:p>
    <w:p w14:paraId="0440910E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lastRenderedPageBreak/>
        <w:t>Passos detalhados para implementação e desenvolvimento.</w:t>
      </w:r>
    </w:p>
    <w:p w14:paraId="3C096D0D" w14:textId="77777777" w:rsidR="00554B85" w:rsidRPr="00554B85" w:rsidRDefault="00554B85" w:rsidP="00554B85">
      <w:pPr>
        <w:numPr>
          <w:ilvl w:val="0"/>
          <w:numId w:val="31"/>
        </w:numPr>
      </w:pPr>
      <w:r w:rsidRPr="00554B85">
        <w:rPr>
          <w:b/>
          <w:bCs/>
        </w:rPr>
        <w:t>Conclusão</w:t>
      </w:r>
    </w:p>
    <w:p w14:paraId="50A95095" w14:textId="77777777" w:rsidR="00554B85" w:rsidRPr="00554B85" w:rsidRDefault="00554B85" w:rsidP="00554B85">
      <w:pPr>
        <w:numPr>
          <w:ilvl w:val="1"/>
          <w:numId w:val="31"/>
        </w:numPr>
      </w:pPr>
      <w:r w:rsidRPr="00554B85">
        <w:t>Resumo e próximos passos para a equipe.</w:t>
      </w:r>
    </w:p>
    <w:p w14:paraId="0A853B33" w14:textId="77777777" w:rsidR="00554B85" w:rsidRPr="00554B85" w:rsidRDefault="00554B85" w:rsidP="00554B85">
      <w:r w:rsidRPr="00554B85">
        <w:t>Sinta-se à vontade para compartilhar o link ou solicitar ajustes adicionais no conteúdo do documento!</w:t>
      </w:r>
    </w:p>
    <w:p w14:paraId="4B6D4AD0" w14:textId="77777777" w:rsidR="00C91BB4" w:rsidRPr="00DE08E7" w:rsidRDefault="00C91BB4" w:rsidP="00554B85"/>
    <w:sectPr w:rsidR="00C91BB4" w:rsidRPr="00DE08E7" w:rsidSect="00BF6EE3">
      <w:headerReference w:type="default" r:id="rId8"/>
      <w:footerReference w:type="default" r:id="rId9"/>
      <w:pgSz w:w="11906" w:h="16838"/>
      <w:pgMar w:top="1418" w:right="1134" w:bottom="1134" w:left="1134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1F068" w14:textId="77777777" w:rsidR="001D18B2" w:rsidRDefault="001D18B2" w:rsidP="004148E4">
      <w:pPr>
        <w:spacing w:after="0" w:line="240" w:lineRule="auto"/>
      </w:pPr>
      <w:r>
        <w:separator/>
      </w:r>
    </w:p>
  </w:endnote>
  <w:endnote w:type="continuationSeparator" w:id="0">
    <w:p w14:paraId="47FB4227" w14:textId="77777777" w:rsidR="001D18B2" w:rsidRDefault="001D18B2" w:rsidP="0041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6763" w14:textId="77777777" w:rsidR="002D6517" w:rsidRPr="00D05E86" w:rsidRDefault="00D05E86" w:rsidP="00D05E86">
    <w:pPr>
      <w:pStyle w:val="Rodap"/>
      <w:tabs>
        <w:tab w:val="clear" w:pos="4252"/>
        <w:tab w:val="center" w:pos="3828"/>
      </w:tabs>
      <w:rPr>
        <w:b/>
        <w:bCs/>
        <w:color w:val="45A18C"/>
        <w:sz w:val="18"/>
        <w:szCs w:val="18"/>
        <w:lang w:val="en-US"/>
      </w:rPr>
    </w:pPr>
    <w:r w:rsidRPr="00D05E86">
      <w:rPr>
        <w:b/>
        <w:bCs/>
        <w:noProof/>
        <w:color w:val="45A18C"/>
      </w:rPr>
      <w:drawing>
        <wp:anchor distT="0" distB="0" distL="114300" distR="114300" simplePos="0" relativeHeight="251669504" behindDoc="0" locked="0" layoutInCell="1" allowOverlap="1" wp14:anchorId="2116F1C5" wp14:editId="0845D016">
          <wp:simplePos x="0" y="0"/>
          <wp:positionH relativeFrom="column">
            <wp:posOffset>0</wp:posOffset>
          </wp:positionH>
          <wp:positionV relativeFrom="paragraph">
            <wp:posOffset>-47625</wp:posOffset>
          </wp:positionV>
          <wp:extent cx="230400" cy="230400"/>
          <wp:effectExtent l="0" t="0" r="0" b="0"/>
          <wp:wrapNone/>
          <wp:docPr id="1026" name="Picture 2" descr="o email grátis ícone">
            <a:extLst xmlns:a="http://schemas.openxmlformats.org/drawingml/2006/main">
              <a:ext uri="{FF2B5EF4-FFF2-40B4-BE49-F238E27FC236}">
                <a16:creationId xmlns:a16="http://schemas.microsoft.com/office/drawing/2014/main" id="{286BE842-86B6-AEE4-0715-AE04B41F0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o email grátis ícone">
                    <a:extLst>
                      <a:ext uri="{FF2B5EF4-FFF2-40B4-BE49-F238E27FC236}">
                        <a16:creationId xmlns:a16="http://schemas.microsoft.com/office/drawing/2014/main" id="{286BE842-86B6-AEE4-0715-AE04B41F0A5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8E7" w:rsidRPr="00D05E86">
      <w:rPr>
        <w:b/>
        <w:bCs/>
        <w:noProof/>
        <w:color w:val="45A18C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4C9456" wp14:editId="09E397DD">
              <wp:simplePos x="0" y="0"/>
              <wp:positionH relativeFrom="column">
                <wp:posOffset>0</wp:posOffset>
              </wp:positionH>
              <wp:positionV relativeFrom="paragraph">
                <wp:posOffset>-85725</wp:posOffset>
              </wp:positionV>
              <wp:extent cx="6120000" cy="0"/>
              <wp:effectExtent l="0" t="0" r="0" b="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403A04" id="Conector re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.75pt" to="481.9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" strokecolor="#72c6b3" strokeweight=".5pt">
              <v:stroke joinstyle="miter"/>
            </v:line>
          </w:pict>
        </mc:Fallback>
      </mc:AlternateContent>
    </w:r>
    <w:r w:rsidR="00E333FB" w:rsidRPr="00D05E86">
      <w:rPr>
        <w:b/>
        <w:bCs/>
        <w:noProof/>
        <w:color w:val="45A18C"/>
      </w:rPr>
      <w:drawing>
        <wp:anchor distT="0" distB="0" distL="114300" distR="114300" simplePos="0" relativeHeight="251664384" behindDoc="1" locked="0" layoutInCell="1" allowOverlap="1" wp14:anchorId="7B45AD0F" wp14:editId="3B0D05FF">
          <wp:simplePos x="0" y="0"/>
          <wp:positionH relativeFrom="column">
            <wp:posOffset>4826571</wp:posOffset>
          </wp:positionH>
          <wp:positionV relativeFrom="paragraph">
            <wp:posOffset>-9525</wp:posOffset>
          </wp:positionV>
          <wp:extent cx="175895" cy="178435"/>
          <wp:effectExtent l="0" t="0" r="0" b="0"/>
          <wp:wrapTight wrapText="bothSides">
            <wp:wrapPolygon edited="0">
              <wp:start x="0" y="0"/>
              <wp:lineTo x="0" y="18448"/>
              <wp:lineTo x="18715" y="18448"/>
              <wp:lineTo x="18715" y="0"/>
              <wp:lineTo x="0" y="0"/>
            </wp:wrapPolygon>
          </wp:wrapTight>
          <wp:docPr id="6" name="Imagem 6" descr="TSE fica cada vez mais descarado | Jornalistas Liv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SE fica cada vez mais descarado | Jornalistas Livres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36" b="22024"/>
                  <a:stretch/>
                </pic:blipFill>
                <pic:spPr bwMode="auto">
                  <a:xfrm>
                    <a:off x="0" y="0"/>
                    <a:ext cx="175895" cy="1784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05E86">
      <w:rPr>
        <w:b/>
        <w:bCs/>
        <w:color w:val="45A18C"/>
      </w:rPr>
      <w:t xml:space="preserve">           </w:t>
    </w:r>
    <w:hyperlink r:id="rId3" w:history="1">
      <w:r w:rsidR="00E17C0C" w:rsidRPr="00D05E86">
        <w:rPr>
          <w:rStyle w:val="Hyperlink"/>
          <w:b/>
          <w:bCs/>
          <w:color w:val="45A18C"/>
          <w:sz w:val="18"/>
          <w:szCs w:val="18"/>
          <w:lang w:val="en-US"/>
        </w:rPr>
        <w:t>flp-business.strategy@outlook.com</w:t>
      </w:r>
    </w:hyperlink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                                                                                                                               +5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5 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(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11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)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 xml:space="preserve"> 97648</w:t>
    </w:r>
    <w:r w:rsidR="00E333FB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-</w:t>
    </w:r>
    <w:r w:rsidR="008945C4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706</w:t>
    </w:r>
    <w:r w:rsidR="002D6517" w:rsidRPr="00D05E86">
      <w:rPr>
        <w:rStyle w:val="Hyperlink"/>
        <w:b/>
        <w:bCs/>
        <w:color w:val="45A18C"/>
        <w:sz w:val="18"/>
        <w:szCs w:val="18"/>
        <w:u w:val="none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8D66C" w14:textId="77777777" w:rsidR="001D18B2" w:rsidRDefault="001D18B2" w:rsidP="004148E4">
      <w:pPr>
        <w:spacing w:after="0" w:line="240" w:lineRule="auto"/>
      </w:pPr>
      <w:r>
        <w:separator/>
      </w:r>
    </w:p>
  </w:footnote>
  <w:footnote w:type="continuationSeparator" w:id="0">
    <w:p w14:paraId="2A67A295" w14:textId="77777777" w:rsidR="001D18B2" w:rsidRDefault="001D18B2" w:rsidP="0041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E085A" w14:textId="77777777" w:rsidR="004148E4" w:rsidRDefault="001C1D46" w:rsidP="00367DDC">
    <w:pPr>
      <w:pStyle w:val="Cabealho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CE9E5" wp14:editId="3835BA9A">
              <wp:simplePos x="0" y="0"/>
              <wp:positionH relativeFrom="column">
                <wp:posOffset>0</wp:posOffset>
              </wp:positionH>
              <wp:positionV relativeFrom="paragraph">
                <wp:posOffset>840105</wp:posOffset>
              </wp:positionV>
              <wp:extent cx="612000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72C6B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55700A" id="Conector re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15pt" to="481.9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" strokecolor="#72c6b3" strokeweight=".5pt">
              <v:stroke joinstyle="miter"/>
            </v:line>
          </w:pict>
        </mc:Fallback>
      </mc:AlternateContent>
    </w:r>
    <w:r w:rsidR="00367DDC">
      <w:rPr>
        <w:noProof/>
      </w:rPr>
      <w:drawing>
        <wp:inline distT="0" distB="0" distL="0" distR="0" wp14:anchorId="00447992" wp14:editId="5DF87E6D">
          <wp:extent cx="1605600" cy="7056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600" cy="70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11F"/>
    <w:multiLevelType w:val="multilevel"/>
    <w:tmpl w:val="FD4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1571"/>
    <w:multiLevelType w:val="multilevel"/>
    <w:tmpl w:val="9DE0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F3769"/>
    <w:multiLevelType w:val="multilevel"/>
    <w:tmpl w:val="07DA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815D2"/>
    <w:multiLevelType w:val="multilevel"/>
    <w:tmpl w:val="A36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65F11"/>
    <w:multiLevelType w:val="multilevel"/>
    <w:tmpl w:val="C658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01EE1"/>
    <w:multiLevelType w:val="multilevel"/>
    <w:tmpl w:val="CA1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5829"/>
    <w:multiLevelType w:val="multilevel"/>
    <w:tmpl w:val="B35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C3C15"/>
    <w:multiLevelType w:val="multilevel"/>
    <w:tmpl w:val="69F8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1F74"/>
    <w:multiLevelType w:val="multilevel"/>
    <w:tmpl w:val="C75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30E41"/>
    <w:multiLevelType w:val="multilevel"/>
    <w:tmpl w:val="2E5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56F5A"/>
    <w:multiLevelType w:val="multilevel"/>
    <w:tmpl w:val="27A8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25F38"/>
    <w:multiLevelType w:val="multilevel"/>
    <w:tmpl w:val="77A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872F4"/>
    <w:multiLevelType w:val="multilevel"/>
    <w:tmpl w:val="821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B1CBE"/>
    <w:multiLevelType w:val="multilevel"/>
    <w:tmpl w:val="99DC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419F2"/>
    <w:multiLevelType w:val="multilevel"/>
    <w:tmpl w:val="39EC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873A2F"/>
    <w:multiLevelType w:val="multilevel"/>
    <w:tmpl w:val="B000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50282"/>
    <w:multiLevelType w:val="multilevel"/>
    <w:tmpl w:val="A68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00093"/>
    <w:multiLevelType w:val="multilevel"/>
    <w:tmpl w:val="4EA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4791B"/>
    <w:multiLevelType w:val="multilevel"/>
    <w:tmpl w:val="80E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829EC"/>
    <w:multiLevelType w:val="multilevel"/>
    <w:tmpl w:val="0CB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63132"/>
    <w:multiLevelType w:val="multilevel"/>
    <w:tmpl w:val="F29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B1BDD"/>
    <w:multiLevelType w:val="multilevel"/>
    <w:tmpl w:val="44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05289"/>
    <w:multiLevelType w:val="multilevel"/>
    <w:tmpl w:val="56E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E2CDB"/>
    <w:multiLevelType w:val="multilevel"/>
    <w:tmpl w:val="1D6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B4A78"/>
    <w:multiLevelType w:val="multilevel"/>
    <w:tmpl w:val="36E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975AB"/>
    <w:multiLevelType w:val="hybridMultilevel"/>
    <w:tmpl w:val="1E8C47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230CB"/>
    <w:multiLevelType w:val="multilevel"/>
    <w:tmpl w:val="4CF2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639A1"/>
    <w:multiLevelType w:val="multilevel"/>
    <w:tmpl w:val="0A2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573533">
    <w:abstractNumId w:val="25"/>
  </w:num>
  <w:num w:numId="2" w16cid:durableId="761225260">
    <w:abstractNumId w:val="11"/>
  </w:num>
  <w:num w:numId="3" w16cid:durableId="2009402245">
    <w:abstractNumId w:val="19"/>
  </w:num>
  <w:num w:numId="4" w16cid:durableId="958415678">
    <w:abstractNumId w:val="6"/>
  </w:num>
  <w:num w:numId="5" w16cid:durableId="131870906">
    <w:abstractNumId w:val="24"/>
  </w:num>
  <w:num w:numId="6" w16cid:durableId="628438930">
    <w:abstractNumId w:val="27"/>
  </w:num>
  <w:num w:numId="7" w16cid:durableId="129052760">
    <w:abstractNumId w:val="4"/>
  </w:num>
  <w:num w:numId="8" w16cid:durableId="356778477">
    <w:abstractNumId w:val="22"/>
  </w:num>
  <w:num w:numId="9" w16cid:durableId="172914942">
    <w:abstractNumId w:val="5"/>
  </w:num>
  <w:num w:numId="10" w16cid:durableId="1428312533">
    <w:abstractNumId w:val="3"/>
  </w:num>
  <w:num w:numId="11" w16cid:durableId="2101946491">
    <w:abstractNumId w:val="15"/>
  </w:num>
  <w:num w:numId="12" w16cid:durableId="238056364">
    <w:abstractNumId w:val="13"/>
  </w:num>
  <w:num w:numId="13" w16cid:durableId="822625587">
    <w:abstractNumId w:val="21"/>
  </w:num>
  <w:num w:numId="14" w16cid:durableId="1522427977">
    <w:abstractNumId w:val="23"/>
  </w:num>
  <w:num w:numId="15" w16cid:durableId="643387105">
    <w:abstractNumId w:val="8"/>
  </w:num>
  <w:num w:numId="16" w16cid:durableId="752629850">
    <w:abstractNumId w:val="20"/>
  </w:num>
  <w:num w:numId="17" w16cid:durableId="1549146204">
    <w:abstractNumId w:val="2"/>
  </w:num>
  <w:num w:numId="18" w16cid:durableId="794520026">
    <w:abstractNumId w:val="1"/>
  </w:num>
  <w:num w:numId="19" w16cid:durableId="1170876849">
    <w:abstractNumId w:val="1"/>
    <w:lvlOverride w:ilvl="2">
      <w:lvl w:ilvl="2">
        <w:numFmt w:val="decimal"/>
        <w:lvlText w:val="%3."/>
        <w:lvlJc w:val="left"/>
      </w:lvl>
    </w:lvlOverride>
  </w:num>
  <w:num w:numId="20" w16cid:durableId="1886596936">
    <w:abstractNumId w:val="1"/>
    <w:lvlOverride w:ilvl="2">
      <w:lvl w:ilvl="2">
        <w:numFmt w:val="decimal"/>
        <w:lvlText w:val="%3."/>
        <w:lvlJc w:val="left"/>
      </w:lvl>
    </w:lvlOverride>
  </w:num>
  <w:num w:numId="21" w16cid:durableId="949432068">
    <w:abstractNumId w:val="1"/>
    <w:lvlOverride w:ilvl="2">
      <w:lvl w:ilvl="2">
        <w:numFmt w:val="decimal"/>
        <w:lvlText w:val="%3."/>
        <w:lvlJc w:val="left"/>
      </w:lvl>
    </w:lvlOverride>
  </w:num>
  <w:num w:numId="22" w16cid:durableId="1560827837">
    <w:abstractNumId w:val="0"/>
  </w:num>
  <w:num w:numId="23" w16cid:durableId="534537643">
    <w:abstractNumId w:val="16"/>
  </w:num>
  <w:num w:numId="24" w16cid:durableId="1518041811">
    <w:abstractNumId w:val="12"/>
  </w:num>
  <w:num w:numId="25" w16cid:durableId="1967545732">
    <w:abstractNumId w:val="17"/>
  </w:num>
  <w:num w:numId="26" w16cid:durableId="1398046181">
    <w:abstractNumId w:val="18"/>
  </w:num>
  <w:num w:numId="27" w16cid:durableId="78914139">
    <w:abstractNumId w:val="9"/>
  </w:num>
  <w:num w:numId="28" w16cid:durableId="2123379655">
    <w:abstractNumId w:val="14"/>
  </w:num>
  <w:num w:numId="29" w16cid:durableId="256141300">
    <w:abstractNumId w:val="26"/>
  </w:num>
  <w:num w:numId="30" w16cid:durableId="2058966332">
    <w:abstractNumId w:val="7"/>
  </w:num>
  <w:num w:numId="31" w16cid:durableId="1723677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85"/>
    <w:rsid w:val="000524F0"/>
    <w:rsid w:val="000B756D"/>
    <w:rsid w:val="000E6E94"/>
    <w:rsid w:val="00102ED0"/>
    <w:rsid w:val="0013096E"/>
    <w:rsid w:val="001845B7"/>
    <w:rsid w:val="00184D40"/>
    <w:rsid w:val="00191488"/>
    <w:rsid w:val="001C1D46"/>
    <w:rsid w:val="001D18B2"/>
    <w:rsid w:val="001E3070"/>
    <w:rsid w:val="00201191"/>
    <w:rsid w:val="002271FD"/>
    <w:rsid w:val="00270E2A"/>
    <w:rsid w:val="002D6517"/>
    <w:rsid w:val="003316FB"/>
    <w:rsid w:val="0035644B"/>
    <w:rsid w:val="00367DDC"/>
    <w:rsid w:val="00391D15"/>
    <w:rsid w:val="004148E4"/>
    <w:rsid w:val="00477061"/>
    <w:rsid w:val="00554B85"/>
    <w:rsid w:val="005D6334"/>
    <w:rsid w:val="00601F53"/>
    <w:rsid w:val="006A5843"/>
    <w:rsid w:val="00720AD4"/>
    <w:rsid w:val="00726E04"/>
    <w:rsid w:val="0078766E"/>
    <w:rsid w:val="00814CD1"/>
    <w:rsid w:val="008945C4"/>
    <w:rsid w:val="008C2DD4"/>
    <w:rsid w:val="008F0012"/>
    <w:rsid w:val="009444C7"/>
    <w:rsid w:val="00967D4A"/>
    <w:rsid w:val="00A07F53"/>
    <w:rsid w:val="00A24846"/>
    <w:rsid w:val="00A33D34"/>
    <w:rsid w:val="00AC3CAF"/>
    <w:rsid w:val="00AE0E38"/>
    <w:rsid w:val="00B53358"/>
    <w:rsid w:val="00BD06CD"/>
    <w:rsid w:val="00BD3C6B"/>
    <w:rsid w:val="00BF6EE3"/>
    <w:rsid w:val="00C30119"/>
    <w:rsid w:val="00C91BB4"/>
    <w:rsid w:val="00D05E86"/>
    <w:rsid w:val="00D81527"/>
    <w:rsid w:val="00DE08E7"/>
    <w:rsid w:val="00E17C0C"/>
    <w:rsid w:val="00E333FB"/>
    <w:rsid w:val="00EA6E8E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1F3F6"/>
  <w15:chartTrackingRefBased/>
  <w15:docId w15:val="{C27E0E50-AE38-430A-8508-B74D2504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4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8E4"/>
  </w:style>
  <w:style w:type="paragraph" w:styleId="Rodap">
    <w:name w:val="footer"/>
    <w:basedOn w:val="Normal"/>
    <w:link w:val="RodapChar"/>
    <w:uiPriority w:val="99"/>
    <w:unhideWhenUsed/>
    <w:rsid w:val="004148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8E4"/>
  </w:style>
  <w:style w:type="character" w:styleId="Hyperlink">
    <w:name w:val="Hyperlink"/>
    <w:basedOn w:val="Fontepargpadro"/>
    <w:uiPriority w:val="99"/>
    <w:unhideWhenUsed/>
    <w:rsid w:val="008945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7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30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07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4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77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7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6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2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79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0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3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515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709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71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56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771827707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49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3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6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922253406">
          <w:marLeft w:val="0"/>
          <w:marRight w:val="0"/>
          <w:marTop w:val="0"/>
          <w:marBottom w:val="150"/>
          <w:divBdr>
            <w:top w:val="single" w:sz="6" w:space="0" w:color="E4E4E4"/>
            <w:left w:val="single" w:sz="6" w:space="0" w:color="E4E4E4"/>
            <w:bottom w:val="single" w:sz="6" w:space="11" w:color="E4E4E4"/>
            <w:right w:val="single" w:sz="6" w:space="0" w:color="E4E4E4"/>
          </w:divBdr>
          <w:divsChild>
            <w:div w:id="204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15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11" w:color="E4E4E4"/>
            <w:bottom w:val="single" w:sz="6" w:space="0" w:color="E4E4E4"/>
            <w:right w:val="single" w:sz="6" w:space="11" w:color="E4E4E4"/>
          </w:divBdr>
        </w:div>
        <w:div w:id="1091852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sandbox://home/user/integracao_esocial_dom_instruco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lp-business.strategy@outlook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OneDrive\Documentos\Modelos%20Personalizados%20do%20Office\0%20CartaModelo%20FLP%20Business%20Strategy%202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 CartaModelo FLP Business Strategy 2.dotx</Template>
  <TotalTime>4</TotalTime>
  <Pages>26</Pages>
  <Words>6248</Words>
  <Characters>33743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1</cp:revision>
  <cp:lastPrinted>2018-11-09T19:35:00Z</cp:lastPrinted>
  <dcterms:created xsi:type="dcterms:W3CDTF">2025-05-26T00:13:00Z</dcterms:created>
  <dcterms:modified xsi:type="dcterms:W3CDTF">2025-05-26T00:19:00Z</dcterms:modified>
</cp:coreProperties>
</file>