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F3B07" w14:textId="77777777" w:rsidR="00E62A9D" w:rsidRPr="00E62A9D" w:rsidRDefault="00E62A9D" w:rsidP="00E62A9D">
      <w:r w:rsidRPr="00E62A9D">
        <w:rPr>
          <w:b/>
          <w:bCs/>
        </w:rPr>
        <w:t>Histórias de Usuário Revisadas:</w:t>
      </w:r>
    </w:p>
    <w:p w14:paraId="26E870A8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I. Requisitos Funcionais</w:t>
      </w:r>
    </w:p>
    <w:p w14:paraId="3E36B346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1. Controle de Acesso, Autenticação e Validação de Dados</w:t>
      </w:r>
    </w:p>
    <w:p w14:paraId="538860E4" w14:textId="633011CA" w:rsidR="00E62A9D" w:rsidRPr="00E62A9D" w:rsidRDefault="00E62A9D" w:rsidP="00E62A9D">
      <w:pPr>
        <w:numPr>
          <w:ilvl w:val="0"/>
          <w:numId w:val="71"/>
        </w:numPr>
      </w:pPr>
      <w:r w:rsidRPr="00E62A9D">
        <w:rPr>
          <w:b/>
          <w:bCs/>
        </w:rPr>
        <w:t>Cadastro Inicial pelo Empregador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</w:t>
      </w:r>
      <w:r w:rsidRPr="00E62A9D">
        <w:rPr>
          <w:i/>
          <w:iCs/>
        </w:rPr>
        <w:t>, eu quero realizar o cadastro inicial no Sistema DOM utilizando meu CPF, e-mail (obrigatório) e número de celular, para que eu possa cadastrar os usuários do meu grupo/núcleo (empregados e familiares). Todas as validações (CPF, e-mail via API, celular com SMS) devem ser aplicadas</w:t>
      </w:r>
      <w:r w:rsidRPr="00E62A9D">
        <w:br/>
      </w:r>
      <w:r w:rsidRPr="00E62A9D">
        <w:rPr>
          <w:b/>
          <w:bCs/>
        </w:rPr>
        <w:t>Critérios de Aceitação:</w:t>
      </w:r>
    </w:p>
    <w:p w14:paraId="31F9EA37" w14:textId="77777777" w:rsidR="00E62A9D" w:rsidRPr="00E62A9D" w:rsidRDefault="00E62A9D" w:rsidP="00E62A9D">
      <w:pPr>
        <w:numPr>
          <w:ilvl w:val="1"/>
          <w:numId w:val="71"/>
        </w:numPr>
      </w:pPr>
      <w:r w:rsidRPr="00E62A9D">
        <w:t>O cadastro inicial só pode ser iniciado pelo Empregador.</w:t>
      </w:r>
    </w:p>
    <w:p w14:paraId="5B9AFC39" w14:textId="77777777" w:rsidR="00E62A9D" w:rsidRDefault="00E62A9D" w:rsidP="00E62A9D">
      <w:pPr>
        <w:numPr>
          <w:ilvl w:val="1"/>
          <w:numId w:val="71"/>
        </w:numPr>
      </w:pPr>
      <w:r w:rsidRPr="00E62A9D">
        <w:t>Após o cadastro, o Empregador pode adicionar empregados e familiares, mantendo as validações.</w:t>
      </w:r>
    </w:p>
    <w:p w14:paraId="0E1A52D4" w14:textId="2D155DF5" w:rsidR="00ED1FBC" w:rsidRDefault="00ED1FBC" w:rsidP="00E62A9D">
      <w:pPr>
        <w:numPr>
          <w:ilvl w:val="1"/>
          <w:numId w:val="71"/>
        </w:numPr>
      </w:pPr>
      <w:r>
        <w:t>O CPF será único por grupo/núcleo. Podendo o usuário fazer parte de mais de um grupo</w:t>
      </w:r>
    </w:p>
    <w:p w14:paraId="65FD8523" w14:textId="6E580FFC" w:rsidR="00ED1FBC" w:rsidRPr="00E62A9D" w:rsidRDefault="00ED1FBC" w:rsidP="00E62A9D">
      <w:pPr>
        <w:numPr>
          <w:ilvl w:val="1"/>
          <w:numId w:val="71"/>
        </w:numPr>
      </w:pPr>
      <w:r>
        <w:t>O grupo/núcleo deve estar associado a um Parceiro</w:t>
      </w:r>
    </w:p>
    <w:p w14:paraId="63CAF20B" w14:textId="77777777" w:rsidR="00E62A9D" w:rsidRDefault="00E62A9D" w:rsidP="00E62A9D">
      <w:pPr>
        <w:numPr>
          <w:ilvl w:val="1"/>
          <w:numId w:val="71"/>
        </w:numPr>
      </w:pPr>
      <w:r w:rsidRPr="00E62A9D">
        <w:t>Exibição de mensagens de erro amigáveis para dados inválidos.</w:t>
      </w:r>
    </w:p>
    <w:p w14:paraId="21F9AD65" w14:textId="77777777" w:rsidR="005B0B23" w:rsidRDefault="005B0B23" w:rsidP="005B0B23">
      <w:pPr>
        <w:numPr>
          <w:ilvl w:val="0"/>
          <w:numId w:val="71"/>
        </w:numPr>
      </w:pPr>
      <w:r w:rsidRPr="00E62A9D">
        <w:rPr>
          <w:b/>
          <w:bCs/>
        </w:rPr>
        <w:t xml:space="preserve">Cadastro Inicial </w:t>
      </w:r>
      <w:r>
        <w:rPr>
          <w:b/>
          <w:bCs/>
        </w:rPr>
        <w:t>do</w:t>
      </w:r>
      <w:r w:rsidRPr="00E62A9D">
        <w:rPr>
          <w:b/>
          <w:bCs/>
        </w:rPr>
        <w:t xml:space="preserve"> Empregador</w:t>
      </w:r>
      <w:r w:rsidRPr="00E62A9D">
        <w:t xml:space="preserve"> </w:t>
      </w:r>
      <w:r>
        <w:t>pelo Parceiro</w:t>
      </w:r>
    </w:p>
    <w:p w14:paraId="1AD2FFB3" w14:textId="77777777" w:rsidR="005B0B23" w:rsidRPr="00E62A9D" w:rsidRDefault="005B0B23" w:rsidP="005B0B23">
      <w:pPr>
        <w:ind w:left="720"/>
      </w:pPr>
      <w:r w:rsidRPr="00E62A9D">
        <w:rPr>
          <w:b/>
          <w:bCs/>
        </w:rPr>
        <w:t>Critérios de Aceitação:</w:t>
      </w:r>
    </w:p>
    <w:p w14:paraId="2BA832CC" w14:textId="4D5C0DF6" w:rsidR="005B0B23" w:rsidRPr="00E62A9D" w:rsidRDefault="005B0B23" w:rsidP="005B0B23">
      <w:pPr>
        <w:numPr>
          <w:ilvl w:val="1"/>
          <w:numId w:val="71"/>
        </w:numPr>
      </w:pPr>
      <w:r w:rsidRPr="00E62A9D">
        <w:t xml:space="preserve">O cadastro inicial </w:t>
      </w:r>
      <w:r>
        <w:t>do Empregador será feito pelo Parceiro</w:t>
      </w:r>
    </w:p>
    <w:p w14:paraId="6EB17B7F" w14:textId="77777777" w:rsidR="005B0B23" w:rsidRDefault="005B0B23" w:rsidP="005B0B23">
      <w:pPr>
        <w:numPr>
          <w:ilvl w:val="1"/>
          <w:numId w:val="71"/>
        </w:numPr>
      </w:pPr>
      <w:r w:rsidRPr="00E62A9D">
        <w:t>Após o cadastro, o Empregador pode adicionar empregados e familiares, mantendo as validações.</w:t>
      </w:r>
    </w:p>
    <w:p w14:paraId="29DBAA9A" w14:textId="77777777" w:rsidR="005B0B23" w:rsidRDefault="005B0B23" w:rsidP="005B0B23">
      <w:pPr>
        <w:numPr>
          <w:ilvl w:val="1"/>
          <w:numId w:val="71"/>
        </w:numPr>
      </w:pPr>
      <w:r>
        <w:t>O CPF será único por grupo/núcleo. Podendo o usuário fazer parte de mais de um grupo</w:t>
      </w:r>
    </w:p>
    <w:p w14:paraId="6B2CAC56" w14:textId="705963FD" w:rsidR="005B0B23" w:rsidRPr="00E62A9D" w:rsidRDefault="005B0B23" w:rsidP="005B0B23">
      <w:pPr>
        <w:numPr>
          <w:ilvl w:val="1"/>
          <w:numId w:val="71"/>
        </w:numPr>
      </w:pPr>
      <w:r>
        <w:t>O grupo/núcleo deve estar associado a</w:t>
      </w:r>
      <w:r>
        <w:t>o</w:t>
      </w:r>
      <w:r>
        <w:t xml:space="preserve"> Parceiro</w:t>
      </w:r>
    </w:p>
    <w:p w14:paraId="2BDC49A4" w14:textId="77777777" w:rsidR="005B0B23" w:rsidRDefault="005B0B23" w:rsidP="005B0B23">
      <w:pPr>
        <w:numPr>
          <w:ilvl w:val="1"/>
          <w:numId w:val="71"/>
        </w:numPr>
      </w:pPr>
      <w:r w:rsidRPr="00E62A9D">
        <w:t>Exibição de mensagens de erro amigáveis para dados inválidos.</w:t>
      </w:r>
    </w:p>
    <w:p w14:paraId="7CF5CEB6" w14:textId="305DCA8F" w:rsidR="005B0B23" w:rsidRPr="00E62A9D" w:rsidRDefault="005B0B23" w:rsidP="005B0B23">
      <w:pPr>
        <w:ind w:left="1440"/>
      </w:pPr>
    </w:p>
    <w:p w14:paraId="7BB479F1" w14:textId="77777777" w:rsidR="00E62A9D" w:rsidRPr="00E62A9D" w:rsidRDefault="00E62A9D" w:rsidP="00E62A9D">
      <w:pPr>
        <w:numPr>
          <w:ilvl w:val="0"/>
          <w:numId w:val="71"/>
        </w:numPr>
      </w:pPr>
      <w:r w:rsidRPr="00E62A9D">
        <w:rPr>
          <w:b/>
          <w:bCs/>
        </w:rPr>
        <w:t>Cadastro de Parceiros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Administrador do Sistema</w:t>
      </w:r>
      <w:r w:rsidRPr="00E62A9D">
        <w:rPr>
          <w:i/>
          <w:iCs/>
        </w:rPr>
        <w:t>, eu quero cadastrar os Parceiros (criados por mim), garantindo que todas as validações sejam aplicadas (CPF, e-mail, celular), para manter a integridade dos dados dos parceiros no sistema.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55B70C9C" w14:textId="77777777" w:rsidR="00E62A9D" w:rsidRPr="00E62A9D" w:rsidRDefault="00E62A9D" w:rsidP="00E62A9D">
      <w:pPr>
        <w:numPr>
          <w:ilvl w:val="1"/>
          <w:numId w:val="71"/>
        </w:numPr>
      </w:pPr>
      <w:r w:rsidRPr="00E62A9D">
        <w:t>O cadastro dos Parceiros é realizado pelo Administrador.</w:t>
      </w:r>
    </w:p>
    <w:p w14:paraId="6A6B9276" w14:textId="77777777" w:rsidR="00E62A9D" w:rsidRPr="00E62A9D" w:rsidRDefault="00E62A9D" w:rsidP="00E62A9D">
      <w:pPr>
        <w:numPr>
          <w:ilvl w:val="1"/>
          <w:numId w:val="71"/>
        </w:numPr>
      </w:pPr>
      <w:r w:rsidRPr="00E62A9D">
        <w:t>Todas as validações aplicáveis são executadas.</w:t>
      </w:r>
    </w:p>
    <w:p w14:paraId="3BDEB83F" w14:textId="77777777" w:rsidR="00E62A9D" w:rsidRPr="00E62A9D" w:rsidRDefault="00E62A9D" w:rsidP="00E62A9D">
      <w:pPr>
        <w:numPr>
          <w:ilvl w:val="0"/>
          <w:numId w:val="71"/>
        </w:numPr>
      </w:pPr>
      <w:r w:rsidRPr="00E62A9D">
        <w:rPr>
          <w:b/>
          <w:bCs/>
        </w:rPr>
        <w:t>Login Exclusivo com CPF e Gerenciamento de Sessões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 Autenticado</w:t>
      </w:r>
      <w:r w:rsidRPr="00E62A9D">
        <w:rPr>
          <w:i/>
          <w:iCs/>
        </w:rPr>
        <w:t xml:space="preserve">, eu quero realizar o login utilizando apenas meu CPF, com autenticação baseada em tokens JWT (acompanhados de </w:t>
      </w:r>
      <w:proofErr w:type="spellStart"/>
      <w:r w:rsidRPr="00E62A9D">
        <w:rPr>
          <w:i/>
          <w:iCs/>
        </w:rPr>
        <w:t>refresh</w:t>
      </w:r>
      <w:proofErr w:type="spellEnd"/>
      <w:r w:rsidRPr="00E62A9D">
        <w:rPr>
          <w:i/>
          <w:iCs/>
        </w:rPr>
        <w:t xml:space="preserve"> tokens), para que minha sessão seja segura e rotas sensíveis sejam devidamente protegidas.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6A4F1AA2" w14:textId="48A3CD66" w:rsidR="00E62A9D" w:rsidRPr="00E62A9D" w:rsidRDefault="00E62A9D" w:rsidP="00E62A9D">
      <w:pPr>
        <w:numPr>
          <w:ilvl w:val="1"/>
          <w:numId w:val="71"/>
        </w:numPr>
      </w:pPr>
      <w:r w:rsidRPr="00E62A9D">
        <w:lastRenderedPageBreak/>
        <w:t xml:space="preserve">O CPF </w:t>
      </w:r>
      <w:r w:rsidR="00ED1FBC">
        <w:t xml:space="preserve">e senha ou reconhecimento facial ou digital são </w:t>
      </w:r>
      <w:r w:rsidRPr="00E62A9D">
        <w:t>o</w:t>
      </w:r>
      <w:r w:rsidR="00ED1FBC">
        <w:t>s</w:t>
      </w:r>
      <w:r w:rsidRPr="00E62A9D">
        <w:t xml:space="preserve"> único</w:t>
      </w:r>
      <w:r w:rsidR="00ED1FBC">
        <w:t>s</w:t>
      </w:r>
      <w:r w:rsidRPr="00E62A9D">
        <w:t xml:space="preserve"> dado</w:t>
      </w:r>
      <w:r w:rsidR="00ED1FBC">
        <w:t>s</w:t>
      </w:r>
      <w:r w:rsidRPr="00E62A9D">
        <w:t xml:space="preserve"> utilizado</w:t>
      </w:r>
      <w:r w:rsidR="00ED1FBC">
        <w:t>s</w:t>
      </w:r>
      <w:r w:rsidRPr="00E62A9D">
        <w:t xml:space="preserve"> para login.</w:t>
      </w:r>
    </w:p>
    <w:p w14:paraId="77BD9935" w14:textId="77777777" w:rsidR="00E62A9D" w:rsidRPr="00E62A9D" w:rsidRDefault="00E62A9D" w:rsidP="00E62A9D">
      <w:pPr>
        <w:numPr>
          <w:ilvl w:val="1"/>
          <w:numId w:val="71"/>
        </w:numPr>
      </w:pPr>
      <w:r w:rsidRPr="00E62A9D">
        <w:t>Tokens JWT são gerados e validados com tempo de expiração configurado.</w:t>
      </w:r>
    </w:p>
    <w:p w14:paraId="3FAB76B9" w14:textId="77777777" w:rsidR="00E62A9D" w:rsidRPr="00E62A9D" w:rsidRDefault="00E62A9D" w:rsidP="00E62A9D">
      <w:pPr>
        <w:numPr>
          <w:ilvl w:val="1"/>
          <w:numId w:val="71"/>
        </w:numPr>
      </w:pPr>
      <w:r w:rsidRPr="00E62A9D">
        <w:t>Rotas sensíveis requerem token válido.</w:t>
      </w:r>
    </w:p>
    <w:p w14:paraId="2FF66369" w14:textId="77777777" w:rsidR="00E62A9D" w:rsidRPr="00E62A9D" w:rsidRDefault="00E62A9D" w:rsidP="00E62A9D">
      <w:pPr>
        <w:numPr>
          <w:ilvl w:val="0"/>
          <w:numId w:val="71"/>
        </w:numPr>
      </w:pPr>
      <w:r w:rsidRPr="00E62A9D">
        <w:rPr>
          <w:b/>
          <w:bCs/>
        </w:rPr>
        <w:t>Proteção e Auditoria de Dados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Administrador/Responsável pela Conformidade</w:t>
      </w:r>
      <w:r w:rsidRPr="00E62A9D">
        <w:rPr>
          <w:i/>
          <w:iCs/>
        </w:rPr>
        <w:t>, eu quero que todas as modificações em dados críticos sejam registradas em logs de auditoria, possibilitando assim a verificação de acessos e alterações, conforme os requisitos da LGPD.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1A508292" w14:textId="77777777" w:rsidR="00E62A9D" w:rsidRPr="00E62A9D" w:rsidRDefault="00E62A9D" w:rsidP="00E62A9D">
      <w:pPr>
        <w:numPr>
          <w:ilvl w:val="1"/>
          <w:numId w:val="71"/>
        </w:numPr>
      </w:pPr>
      <w:r w:rsidRPr="00E62A9D">
        <w:t>Alterações críticas geram registros de auditoria.</w:t>
      </w:r>
    </w:p>
    <w:p w14:paraId="1DADE333" w14:textId="77777777" w:rsidR="00E62A9D" w:rsidRPr="00E62A9D" w:rsidRDefault="00E62A9D" w:rsidP="00E62A9D">
      <w:pPr>
        <w:numPr>
          <w:ilvl w:val="1"/>
          <w:numId w:val="71"/>
        </w:numPr>
      </w:pPr>
      <w:r w:rsidRPr="00E62A9D">
        <w:t>Os usuários podem consultar seu histórico de consentimentos e acessos.</w:t>
      </w:r>
    </w:p>
    <w:p w14:paraId="32F1CBEF" w14:textId="77777777" w:rsidR="00E62A9D" w:rsidRPr="00E62A9D" w:rsidRDefault="00E62A9D" w:rsidP="00E62A9D">
      <w:r w:rsidRPr="00E62A9D">
        <w:pict w14:anchorId="001BC8DC">
          <v:rect id="_x0000_i2087" style="width:0;height:1.5pt" o:hralign="center" o:hrstd="t" o:hrnoshade="t" o:hr="t" fillcolor="#101828" stroked="f"/>
        </w:pict>
      </w:r>
    </w:p>
    <w:p w14:paraId="01295057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2. Dashboard Personalizado</w:t>
      </w:r>
    </w:p>
    <w:p w14:paraId="6AF71C64" w14:textId="1AC5A642" w:rsidR="005B0B23" w:rsidRPr="005B0B23" w:rsidRDefault="00E62A9D" w:rsidP="00E62A9D">
      <w:pPr>
        <w:numPr>
          <w:ilvl w:val="0"/>
          <w:numId w:val="72"/>
        </w:numPr>
      </w:pPr>
      <w:r w:rsidRPr="00E62A9D">
        <w:rPr>
          <w:b/>
          <w:bCs/>
        </w:rPr>
        <w:t>Dashboard para Empregadores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</w:t>
      </w:r>
      <w:r w:rsidRPr="00E62A9D">
        <w:rPr>
          <w:i/>
          <w:iCs/>
        </w:rPr>
        <w:t xml:space="preserve">, eu quero um dashboard que </w:t>
      </w:r>
      <w:r w:rsidR="0012512C" w:rsidRPr="0012512C">
        <w:rPr>
          <w:i/>
          <w:iCs/>
        </w:rPr>
        <w:t xml:space="preserve">mostre um calendário de eventos (integrado ao Google </w:t>
      </w:r>
      <w:proofErr w:type="spellStart"/>
      <w:r w:rsidR="0012512C" w:rsidRPr="0012512C">
        <w:rPr>
          <w:i/>
          <w:iCs/>
        </w:rPr>
        <w:t>Calendar</w:t>
      </w:r>
      <w:proofErr w:type="spellEnd"/>
      <w:r w:rsidR="0012512C" w:rsidRPr="0012512C">
        <w:rPr>
          <w:i/>
          <w:iCs/>
        </w:rPr>
        <w:t xml:space="preserve"> ou similar), lista de compras com indicadores de prioridade, tarefas domésticas pendentes e um resumo do orçamento familiar, para colaborar na gestão financeira e organizacional do lar</w:t>
      </w:r>
      <w:r w:rsidR="006810F6">
        <w:rPr>
          <w:i/>
          <w:iCs/>
        </w:rPr>
        <w:t>,</w:t>
      </w:r>
      <w:r w:rsidR="0012512C" w:rsidRPr="0012512C">
        <w:rPr>
          <w:i/>
          <w:iCs/>
        </w:rPr>
        <w:t xml:space="preserve"> </w:t>
      </w:r>
      <w:r w:rsidRPr="00E62A9D">
        <w:rPr>
          <w:i/>
          <w:iCs/>
        </w:rPr>
        <w:t>tarefas pendentes, próximos pagamentos, alertas de documentos, resumo do controle de ponto e avaliações dos empregados, para obter uma visão abrangente da gestão do meu grupo/núcleo.</w:t>
      </w:r>
    </w:p>
    <w:p w14:paraId="25090C0F" w14:textId="77777777" w:rsidR="005B0B23" w:rsidRPr="00291490" w:rsidRDefault="005B0B23" w:rsidP="005B0B23">
      <w:pPr>
        <w:ind w:left="720"/>
      </w:pPr>
      <w:r w:rsidRPr="00291490">
        <w:t xml:space="preserve">Como um </w:t>
      </w:r>
      <w:r w:rsidRPr="00291490">
        <w:rPr>
          <w:b/>
          <w:bCs/>
        </w:rPr>
        <w:t>Empregador</w:t>
      </w:r>
      <w:r w:rsidRPr="00291490">
        <w:t>, eu quero um dashboard que exiba:</w:t>
      </w:r>
    </w:p>
    <w:p w14:paraId="08D8A148" w14:textId="77777777" w:rsidR="006810F6" w:rsidRPr="00291490" w:rsidRDefault="006810F6" w:rsidP="006810F6">
      <w:pPr>
        <w:numPr>
          <w:ilvl w:val="1"/>
          <w:numId w:val="72"/>
        </w:numPr>
      </w:pPr>
      <w:r w:rsidRPr="00291490">
        <w:t xml:space="preserve">Um calendário de eventos (integrado ao Google </w:t>
      </w:r>
      <w:proofErr w:type="spellStart"/>
      <w:r w:rsidRPr="00291490">
        <w:t>Calendar</w:t>
      </w:r>
      <w:proofErr w:type="spellEnd"/>
      <w:r w:rsidRPr="00291490">
        <w:t xml:space="preserve"> ou similar),</w:t>
      </w:r>
    </w:p>
    <w:p w14:paraId="79AFEBF1" w14:textId="77777777" w:rsidR="006810F6" w:rsidRPr="00291490" w:rsidRDefault="006810F6" w:rsidP="006810F6">
      <w:pPr>
        <w:numPr>
          <w:ilvl w:val="1"/>
          <w:numId w:val="72"/>
        </w:numPr>
      </w:pPr>
      <w:r w:rsidRPr="00291490">
        <w:t>Lista de compras com categorização visual (por prioridade),</w:t>
      </w:r>
    </w:p>
    <w:p w14:paraId="67206C4B" w14:textId="66458970" w:rsidR="005B0B23" w:rsidRPr="00291490" w:rsidRDefault="005B0B23" w:rsidP="006810F6">
      <w:pPr>
        <w:numPr>
          <w:ilvl w:val="1"/>
          <w:numId w:val="72"/>
        </w:numPr>
      </w:pPr>
      <w:r w:rsidRPr="00291490">
        <w:t>Tarefas pendentes,</w:t>
      </w:r>
    </w:p>
    <w:p w14:paraId="61E77912" w14:textId="77777777" w:rsidR="005B0B23" w:rsidRPr="00291490" w:rsidRDefault="005B0B23" w:rsidP="005B0B23">
      <w:pPr>
        <w:numPr>
          <w:ilvl w:val="1"/>
          <w:numId w:val="72"/>
        </w:numPr>
      </w:pPr>
      <w:r w:rsidRPr="00291490">
        <w:t>Próximos pagamentos (próximos 7 dias),</w:t>
      </w:r>
    </w:p>
    <w:p w14:paraId="081CA319" w14:textId="77777777" w:rsidR="005B0B23" w:rsidRPr="00291490" w:rsidRDefault="005B0B23" w:rsidP="005B0B23">
      <w:pPr>
        <w:numPr>
          <w:ilvl w:val="1"/>
          <w:numId w:val="72"/>
        </w:numPr>
      </w:pPr>
      <w:r w:rsidRPr="00291490">
        <w:t>Alertas de documentos (vencimento até 30 dias),</w:t>
      </w:r>
    </w:p>
    <w:p w14:paraId="3A48D72F" w14:textId="77777777" w:rsidR="006810F6" w:rsidRDefault="005B0B23" w:rsidP="005B0B23">
      <w:pPr>
        <w:numPr>
          <w:ilvl w:val="1"/>
          <w:numId w:val="72"/>
        </w:numPr>
      </w:pPr>
      <w:r w:rsidRPr="00291490">
        <w:t>Resumo do controle de ponto (horas trabalhadas, extras e faltas</w:t>
      </w:r>
      <w:r>
        <w:t xml:space="preserve"> totalizadas por semana e mês</w:t>
      </w:r>
      <w:r w:rsidRPr="00291490">
        <w:t>) e</w:t>
      </w:r>
      <w:r>
        <w:t xml:space="preserve"> </w:t>
      </w:r>
    </w:p>
    <w:p w14:paraId="28FBDC25" w14:textId="14B68CEB" w:rsidR="00E62A9D" w:rsidRPr="00E62A9D" w:rsidRDefault="005B0B23" w:rsidP="005B0B23">
      <w:pPr>
        <w:numPr>
          <w:ilvl w:val="1"/>
          <w:numId w:val="72"/>
        </w:numPr>
      </w:pPr>
      <w:r w:rsidRPr="00291490">
        <w:t>Avaliações de empregados,</w:t>
      </w:r>
      <w:r>
        <w:t xml:space="preserve"> </w:t>
      </w:r>
      <w:r w:rsidRPr="00291490">
        <w:t>para ter uma visão rápida e completa da gestão doméstica.</w:t>
      </w:r>
      <w:r w:rsidRPr="00291490">
        <w:br/>
      </w:r>
      <w:r w:rsidR="00E62A9D" w:rsidRPr="00E62A9D">
        <w:t xml:space="preserve"> </w:t>
      </w:r>
      <w:r w:rsidR="00E62A9D" w:rsidRPr="00E62A9D">
        <w:br/>
      </w:r>
      <w:r w:rsidR="00E62A9D" w:rsidRPr="00E62A9D">
        <w:rPr>
          <w:b/>
          <w:bCs/>
        </w:rPr>
        <w:t>Critérios de Aceitação:</w:t>
      </w:r>
    </w:p>
    <w:p w14:paraId="6139364E" w14:textId="7924C745" w:rsidR="00E62A9D" w:rsidRPr="00E62A9D" w:rsidRDefault="00E62A9D" w:rsidP="0012512C">
      <w:pPr>
        <w:pStyle w:val="PargrafodaLista"/>
        <w:numPr>
          <w:ilvl w:val="1"/>
          <w:numId w:val="72"/>
        </w:numPr>
      </w:pPr>
      <w:r w:rsidRPr="00E62A9D">
        <w:t>Seções separadas para cada tipo de informação.</w:t>
      </w:r>
      <w:r w:rsidR="005B0B23">
        <w:t xml:space="preserve"> </w:t>
      </w:r>
      <w:r w:rsidR="005B0B23" w:rsidRPr="005B0B23">
        <w:t>Dados organizados em seções claramente definidas.</w:t>
      </w:r>
    </w:p>
    <w:p w14:paraId="6AE542E2" w14:textId="77777777" w:rsidR="00E62A9D" w:rsidRPr="00E62A9D" w:rsidRDefault="00E62A9D" w:rsidP="00E62A9D">
      <w:pPr>
        <w:numPr>
          <w:ilvl w:val="1"/>
          <w:numId w:val="72"/>
        </w:numPr>
      </w:pPr>
      <w:r w:rsidRPr="00E62A9D">
        <w:t>Atualização dos dados em tempo real ou em intervalos configurados.</w:t>
      </w:r>
    </w:p>
    <w:p w14:paraId="7843D9E0" w14:textId="77777777" w:rsidR="00E62A9D" w:rsidRPr="00E62A9D" w:rsidRDefault="00E62A9D" w:rsidP="00E62A9D">
      <w:pPr>
        <w:numPr>
          <w:ilvl w:val="1"/>
          <w:numId w:val="72"/>
        </w:numPr>
      </w:pPr>
      <w:r w:rsidRPr="00E62A9D">
        <w:t>Possibilidade de personalizar widgets.</w:t>
      </w:r>
    </w:p>
    <w:p w14:paraId="294D185D" w14:textId="61516226" w:rsidR="0012512C" w:rsidRPr="0012512C" w:rsidRDefault="00E62A9D" w:rsidP="00E62A9D">
      <w:pPr>
        <w:numPr>
          <w:ilvl w:val="0"/>
          <w:numId w:val="72"/>
        </w:numPr>
      </w:pPr>
      <w:r w:rsidRPr="00E62A9D">
        <w:rPr>
          <w:b/>
          <w:bCs/>
        </w:rPr>
        <w:t>Dashboard para Empregados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</w:t>
      </w:r>
      <w:r w:rsidRPr="00E62A9D">
        <w:rPr>
          <w:i/>
          <w:iCs/>
        </w:rPr>
        <w:t xml:space="preserve">, eu quero um dashboard que exiba minhas tarefas diárias, horários (entrada, </w:t>
      </w:r>
      <w:r w:rsidRPr="00E62A9D">
        <w:rPr>
          <w:i/>
          <w:iCs/>
        </w:rPr>
        <w:lastRenderedPageBreak/>
        <w:t>saída, total) e minha folha de pagamento, além de notificações de mensagens, para acompanhar minhas obrigações e desempenho</w:t>
      </w:r>
      <w:r w:rsidR="0012512C">
        <w:rPr>
          <w:i/>
          <w:iCs/>
        </w:rPr>
        <w:t>, exibindo:</w:t>
      </w:r>
    </w:p>
    <w:p w14:paraId="26B9F5BC" w14:textId="77777777" w:rsidR="0012512C" w:rsidRPr="00291490" w:rsidRDefault="0012512C" w:rsidP="0012512C">
      <w:pPr>
        <w:numPr>
          <w:ilvl w:val="1"/>
          <w:numId w:val="72"/>
        </w:numPr>
      </w:pPr>
      <w:r w:rsidRPr="00291490">
        <w:t>Minhas tarefas do dia,</w:t>
      </w:r>
    </w:p>
    <w:p w14:paraId="3C4D64F1" w14:textId="77777777" w:rsidR="0012512C" w:rsidRDefault="0012512C" w:rsidP="0012512C">
      <w:pPr>
        <w:numPr>
          <w:ilvl w:val="1"/>
          <w:numId w:val="72"/>
        </w:numPr>
      </w:pPr>
      <w:r w:rsidRPr="00291490">
        <w:t>Horários de trabalho (entrada, saída</w:t>
      </w:r>
      <w:r>
        <w:t>, intervalos, horas extras</w:t>
      </w:r>
      <w:r w:rsidRPr="00291490">
        <w:t xml:space="preserve"> e tota</w:t>
      </w:r>
      <w:r>
        <w:t>is semanais e mensais</w:t>
      </w:r>
      <w:r w:rsidRPr="00291490">
        <w:t>),</w:t>
      </w:r>
      <w:r>
        <w:t>’</w:t>
      </w:r>
    </w:p>
    <w:p w14:paraId="3069E234" w14:textId="134AEC06" w:rsidR="0012512C" w:rsidRDefault="0012512C" w:rsidP="0012512C">
      <w:pPr>
        <w:numPr>
          <w:ilvl w:val="1"/>
          <w:numId w:val="72"/>
        </w:numPr>
      </w:pPr>
      <w:r w:rsidRPr="00291490">
        <w:t>Folha de pagamento do mês corrente e</w:t>
      </w:r>
    </w:p>
    <w:p w14:paraId="5E0A574A" w14:textId="4C64E6FB" w:rsidR="00E62A9D" w:rsidRPr="00E62A9D" w:rsidRDefault="0012512C" w:rsidP="0012512C">
      <w:pPr>
        <w:numPr>
          <w:ilvl w:val="1"/>
          <w:numId w:val="72"/>
        </w:numPr>
      </w:pPr>
      <w:r w:rsidRPr="00291490">
        <w:t>Notificações de mensagens não lidas,</w:t>
      </w:r>
      <w:r>
        <w:t xml:space="preserve"> </w:t>
      </w:r>
      <w:r w:rsidRPr="00291490">
        <w:t xml:space="preserve">para que eu possa acompanhar minhas obrigações e </w:t>
      </w:r>
      <w:proofErr w:type="gramStart"/>
      <w:r w:rsidRPr="00291490">
        <w:t>desempenho.*</w:t>
      </w:r>
      <w:proofErr w:type="gramEnd"/>
      <w:r w:rsidRPr="00291490">
        <w:br/>
      </w:r>
      <w:r w:rsidR="00E62A9D" w:rsidRPr="00E62A9D">
        <w:t xml:space="preserve"> </w:t>
      </w:r>
      <w:r w:rsidR="00E62A9D" w:rsidRPr="00E62A9D">
        <w:br/>
      </w:r>
      <w:r w:rsidR="00E62A9D" w:rsidRPr="00E62A9D">
        <w:rPr>
          <w:b/>
          <w:bCs/>
        </w:rPr>
        <w:t>Critérios de Aceitação:</w:t>
      </w:r>
    </w:p>
    <w:p w14:paraId="4DC3A7E5" w14:textId="77777777" w:rsidR="00E62A9D" w:rsidRPr="00E62A9D" w:rsidRDefault="00E62A9D" w:rsidP="00E62A9D">
      <w:pPr>
        <w:numPr>
          <w:ilvl w:val="1"/>
          <w:numId w:val="72"/>
        </w:numPr>
      </w:pPr>
      <w:r w:rsidRPr="00E62A9D">
        <w:t>Blocos de informação organizados e intuitivos.</w:t>
      </w:r>
    </w:p>
    <w:p w14:paraId="660CD940" w14:textId="77777777" w:rsidR="00E62A9D" w:rsidRPr="00E62A9D" w:rsidRDefault="00E62A9D" w:rsidP="00E62A9D">
      <w:pPr>
        <w:numPr>
          <w:ilvl w:val="1"/>
          <w:numId w:val="72"/>
        </w:numPr>
      </w:pPr>
      <w:r w:rsidRPr="00E62A9D">
        <w:t>Notificações de mensagens não lidas destacadas.</w:t>
      </w:r>
    </w:p>
    <w:p w14:paraId="15F75D05" w14:textId="65B12E9A" w:rsidR="00E62A9D" w:rsidRPr="00E62A9D" w:rsidRDefault="00E62A9D" w:rsidP="00E62A9D">
      <w:pPr>
        <w:numPr>
          <w:ilvl w:val="1"/>
          <w:numId w:val="72"/>
        </w:numPr>
      </w:pPr>
      <w:r w:rsidRPr="00E62A9D">
        <w:t>Interface responsiva para mobile</w:t>
      </w:r>
      <w:r w:rsidR="0012512C">
        <w:t xml:space="preserve"> (IOS e Android)</w:t>
      </w:r>
      <w:r w:rsidRPr="00E62A9D">
        <w:t>.</w:t>
      </w:r>
    </w:p>
    <w:p w14:paraId="4DB84A74" w14:textId="77777777" w:rsidR="00E62A9D" w:rsidRPr="00E62A9D" w:rsidRDefault="00E62A9D" w:rsidP="00E62A9D">
      <w:pPr>
        <w:numPr>
          <w:ilvl w:val="0"/>
          <w:numId w:val="72"/>
        </w:numPr>
      </w:pPr>
      <w:r w:rsidRPr="00E62A9D">
        <w:rPr>
          <w:b/>
          <w:bCs/>
        </w:rPr>
        <w:t>Dashboard para Familiares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Familiar</w:t>
      </w:r>
      <w:r w:rsidRPr="00E62A9D">
        <w:rPr>
          <w:i/>
          <w:iCs/>
        </w:rPr>
        <w:t xml:space="preserve">, eu desejo um dashboard que </w:t>
      </w:r>
      <w:bookmarkStart w:id="0" w:name="_Hlk198263616"/>
      <w:r w:rsidRPr="00E62A9D">
        <w:rPr>
          <w:i/>
          <w:iCs/>
        </w:rPr>
        <w:t xml:space="preserve">mostre um calendário de eventos (integrado ao Google </w:t>
      </w:r>
      <w:proofErr w:type="spellStart"/>
      <w:r w:rsidRPr="00E62A9D">
        <w:rPr>
          <w:i/>
          <w:iCs/>
        </w:rPr>
        <w:t>Calendar</w:t>
      </w:r>
      <w:proofErr w:type="spellEnd"/>
      <w:r w:rsidRPr="00E62A9D">
        <w:rPr>
          <w:i/>
          <w:iCs/>
        </w:rPr>
        <w:t xml:space="preserve"> ou similar), lista de compras com indicadores de prioridade, tarefas domésticas pendentes e um resumo do orçamento familiar, para colaborar na gestão financeira e organizacional do lar.</w:t>
      </w:r>
      <w:r w:rsidRPr="00E62A9D">
        <w:t xml:space="preserve"> </w:t>
      </w:r>
      <w:r w:rsidRPr="00E62A9D">
        <w:br/>
      </w:r>
      <w:bookmarkEnd w:id="0"/>
      <w:r w:rsidRPr="00E62A9D">
        <w:rPr>
          <w:b/>
          <w:bCs/>
        </w:rPr>
        <w:t>Critérios de Aceitação:</w:t>
      </w:r>
    </w:p>
    <w:p w14:paraId="38190C2B" w14:textId="77777777" w:rsidR="0083211B" w:rsidRPr="00291490" w:rsidRDefault="0083211B" w:rsidP="0083211B">
      <w:pPr>
        <w:numPr>
          <w:ilvl w:val="1"/>
          <w:numId w:val="72"/>
        </w:numPr>
      </w:pPr>
      <w:r w:rsidRPr="00291490">
        <w:t xml:space="preserve">Um calendário de eventos (integrado ao Google </w:t>
      </w:r>
      <w:proofErr w:type="spellStart"/>
      <w:r w:rsidRPr="00291490">
        <w:t>Calendar</w:t>
      </w:r>
      <w:proofErr w:type="spellEnd"/>
      <w:r w:rsidRPr="00291490">
        <w:t xml:space="preserve"> ou similar),</w:t>
      </w:r>
    </w:p>
    <w:p w14:paraId="33F48E6F" w14:textId="77777777" w:rsidR="0083211B" w:rsidRPr="00291490" w:rsidRDefault="0083211B" w:rsidP="0083211B">
      <w:pPr>
        <w:numPr>
          <w:ilvl w:val="1"/>
          <w:numId w:val="72"/>
        </w:numPr>
      </w:pPr>
      <w:r w:rsidRPr="00291490">
        <w:t>Lista de compras com categorização visual (por prioridade),</w:t>
      </w:r>
    </w:p>
    <w:p w14:paraId="36C35876" w14:textId="77777777" w:rsidR="0083211B" w:rsidRDefault="0083211B" w:rsidP="0083211B">
      <w:pPr>
        <w:numPr>
          <w:ilvl w:val="1"/>
          <w:numId w:val="72"/>
        </w:numPr>
      </w:pPr>
      <w:r w:rsidRPr="00291490">
        <w:t>Tarefas domésticas pendentes</w:t>
      </w:r>
      <w:r w:rsidRPr="00E62A9D">
        <w:t xml:space="preserve"> </w:t>
      </w:r>
    </w:p>
    <w:p w14:paraId="320D227A" w14:textId="511BE8EB" w:rsidR="00E62A9D" w:rsidRPr="00E62A9D" w:rsidRDefault="00E62A9D" w:rsidP="0083211B">
      <w:pPr>
        <w:numPr>
          <w:ilvl w:val="1"/>
          <w:numId w:val="72"/>
        </w:numPr>
      </w:pPr>
      <w:r w:rsidRPr="00E62A9D">
        <w:t>Integração adequada com o calendário.</w:t>
      </w:r>
    </w:p>
    <w:p w14:paraId="3CF07019" w14:textId="77777777" w:rsidR="00E62A9D" w:rsidRPr="00E62A9D" w:rsidRDefault="00E62A9D" w:rsidP="00E62A9D">
      <w:pPr>
        <w:numPr>
          <w:ilvl w:val="1"/>
          <w:numId w:val="72"/>
        </w:numPr>
      </w:pPr>
      <w:r w:rsidRPr="00E62A9D">
        <w:t>Exibição organizada da lista de compras com códigos de cores.</w:t>
      </w:r>
    </w:p>
    <w:p w14:paraId="4F9EB5AB" w14:textId="77777777" w:rsidR="00E62A9D" w:rsidRPr="00E62A9D" w:rsidRDefault="00E62A9D" w:rsidP="00E62A9D">
      <w:pPr>
        <w:numPr>
          <w:ilvl w:val="0"/>
          <w:numId w:val="72"/>
        </w:numPr>
      </w:pPr>
      <w:r w:rsidRPr="00E62A9D">
        <w:rPr>
          <w:b/>
          <w:bCs/>
        </w:rPr>
        <w:t>Dashboard para Administradores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Administrador</w:t>
      </w:r>
      <w:r w:rsidRPr="00E62A9D">
        <w:rPr>
          <w:i/>
          <w:iCs/>
        </w:rPr>
        <w:t>, eu quero um dashboard que apresente KPIs do sistema (número de acessos, status de integrações, alertas e logs de auditoria), para monitorar a performance e segurança da plataforma.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16AC3FC2" w14:textId="77777777" w:rsidR="00E62A9D" w:rsidRPr="00E62A9D" w:rsidRDefault="00E62A9D" w:rsidP="00E62A9D">
      <w:pPr>
        <w:numPr>
          <w:ilvl w:val="1"/>
          <w:numId w:val="72"/>
        </w:numPr>
      </w:pPr>
      <w:r w:rsidRPr="00E62A9D">
        <w:t>Apresentação clara de indicadores de performance e segurança.</w:t>
      </w:r>
    </w:p>
    <w:p w14:paraId="4A135F29" w14:textId="77777777" w:rsidR="0083211B" w:rsidRDefault="0083211B" w:rsidP="0083211B">
      <w:pPr>
        <w:numPr>
          <w:ilvl w:val="1"/>
          <w:numId w:val="72"/>
        </w:numPr>
      </w:pPr>
      <w:r w:rsidRPr="00E62A9D">
        <w:t>Possibilidade de filtrar informações por período.</w:t>
      </w:r>
    </w:p>
    <w:p w14:paraId="6436803C" w14:textId="77777777" w:rsidR="0083211B" w:rsidRDefault="0083211B" w:rsidP="0083211B">
      <w:pPr>
        <w:numPr>
          <w:ilvl w:val="1"/>
          <w:numId w:val="72"/>
        </w:numPr>
      </w:pPr>
      <w:r>
        <w:t>Valores recebidos, valores em atraso</w:t>
      </w:r>
    </w:p>
    <w:p w14:paraId="19E25D8F" w14:textId="77777777" w:rsidR="0083211B" w:rsidRPr="00E62A9D" w:rsidRDefault="0083211B" w:rsidP="0083211B">
      <w:pPr>
        <w:numPr>
          <w:ilvl w:val="1"/>
          <w:numId w:val="72"/>
        </w:numPr>
      </w:pPr>
      <w:r>
        <w:t xml:space="preserve">Quantidade de </w:t>
      </w:r>
      <w:proofErr w:type="gramStart"/>
      <w:r>
        <w:t>clientes ,</w:t>
      </w:r>
      <w:proofErr w:type="gramEnd"/>
      <w:r>
        <w:t xml:space="preserve"> quantidade de clientes em atraso, </w:t>
      </w:r>
    </w:p>
    <w:p w14:paraId="6916B8C3" w14:textId="77777777" w:rsidR="00E62A9D" w:rsidRPr="00E62A9D" w:rsidRDefault="00E62A9D" w:rsidP="00E62A9D">
      <w:pPr>
        <w:numPr>
          <w:ilvl w:val="1"/>
          <w:numId w:val="72"/>
        </w:numPr>
      </w:pPr>
      <w:r w:rsidRPr="00E62A9D">
        <w:t>Interface para detalhar informações por período e categoria.</w:t>
      </w:r>
    </w:p>
    <w:p w14:paraId="27BAEF07" w14:textId="77777777" w:rsidR="00E62A9D" w:rsidRPr="00E62A9D" w:rsidRDefault="00E62A9D" w:rsidP="00E62A9D">
      <w:pPr>
        <w:numPr>
          <w:ilvl w:val="0"/>
          <w:numId w:val="72"/>
        </w:numPr>
      </w:pPr>
      <w:r w:rsidRPr="00E62A9D">
        <w:rPr>
          <w:b/>
          <w:bCs/>
        </w:rPr>
        <w:t>Dashboard para Parceiros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Parceiro</w:t>
      </w:r>
      <w:r w:rsidRPr="00E62A9D">
        <w:rPr>
          <w:i/>
          <w:iCs/>
        </w:rPr>
        <w:t xml:space="preserve">, eu desejo um dashboard que exiba indicadores estratégicos (volume de transações, status de assinaturas e desempenho contratual), para que eu tenha visibilidade sobre </w:t>
      </w:r>
      <w:r w:rsidRPr="00E62A9D">
        <w:rPr>
          <w:i/>
          <w:iCs/>
        </w:rPr>
        <w:lastRenderedPageBreak/>
        <w:t>meu desempenho e possa ajustar minhas estratégias.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49709F62" w14:textId="77777777" w:rsidR="00E62A9D" w:rsidRPr="00E62A9D" w:rsidRDefault="00E62A9D" w:rsidP="00E62A9D">
      <w:pPr>
        <w:numPr>
          <w:ilvl w:val="1"/>
          <w:numId w:val="72"/>
        </w:numPr>
      </w:pPr>
      <w:r w:rsidRPr="00E62A9D">
        <w:t>Gráficos e métricas relevantes são exibidos.</w:t>
      </w:r>
    </w:p>
    <w:p w14:paraId="009F4327" w14:textId="77777777" w:rsidR="00E62A9D" w:rsidRDefault="00E62A9D" w:rsidP="00E62A9D">
      <w:pPr>
        <w:numPr>
          <w:ilvl w:val="1"/>
          <w:numId w:val="72"/>
        </w:numPr>
      </w:pPr>
      <w:bookmarkStart w:id="1" w:name="_Hlk198365602"/>
      <w:r w:rsidRPr="00E62A9D">
        <w:t>Possibilidade de filtrar informações por período.</w:t>
      </w:r>
    </w:p>
    <w:p w14:paraId="54A40E6B" w14:textId="622B1DC8" w:rsidR="006810F6" w:rsidRDefault="006810F6" w:rsidP="00E62A9D">
      <w:pPr>
        <w:numPr>
          <w:ilvl w:val="1"/>
          <w:numId w:val="72"/>
        </w:numPr>
      </w:pPr>
      <w:r>
        <w:t>Valores recebidos, valores em atraso</w:t>
      </w:r>
    </w:p>
    <w:p w14:paraId="60FD1EB8" w14:textId="235279C1" w:rsidR="006810F6" w:rsidRPr="00E62A9D" w:rsidRDefault="006810F6" w:rsidP="00E62A9D">
      <w:pPr>
        <w:numPr>
          <w:ilvl w:val="1"/>
          <w:numId w:val="72"/>
        </w:numPr>
      </w:pPr>
      <w:r>
        <w:t xml:space="preserve">Quantidade de </w:t>
      </w:r>
      <w:proofErr w:type="gramStart"/>
      <w:r>
        <w:t>clientes ,</w:t>
      </w:r>
      <w:proofErr w:type="gramEnd"/>
      <w:r>
        <w:t xml:space="preserve"> quantidade de clientes em atraso, </w:t>
      </w:r>
    </w:p>
    <w:bookmarkEnd w:id="1"/>
    <w:p w14:paraId="78DFECC2" w14:textId="77777777" w:rsidR="00E62A9D" w:rsidRPr="00E62A9D" w:rsidRDefault="00E62A9D" w:rsidP="00E62A9D">
      <w:r w:rsidRPr="00E62A9D">
        <w:pict w14:anchorId="44F55126">
          <v:rect id="_x0000_i2088" style="width:0;height:1.5pt" o:hralign="center" o:hrstd="t" o:hrnoshade="t" o:hr="t" fillcolor="#101828" stroked="f"/>
        </w:pict>
      </w:r>
    </w:p>
    <w:p w14:paraId="418AB428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3. Tela de Controle de Ponto Inteligente</w:t>
      </w:r>
    </w:p>
    <w:p w14:paraId="78FAFBC4" w14:textId="77777777" w:rsidR="00E62A9D" w:rsidRDefault="00E62A9D" w:rsidP="00E62A9D">
      <w:pPr>
        <w:numPr>
          <w:ilvl w:val="0"/>
          <w:numId w:val="73"/>
        </w:numPr>
      </w:pPr>
      <w:r w:rsidRPr="00E62A9D">
        <w:rPr>
          <w:b/>
          <w:bCs/>
        </w:rPr>
        <w:t>Registro de Ponto Completo</w:t>
      </w:r>
      <w:r w:rsidRPr="00E62A9D">
        <w:t xml:space="preserve"> </w:t>
      </w:r>
    </w:p>
    <w:p w14:paraId="604A1BA4" w14:textId="77777777" w:rsidR="00E62A9D" w:rsidRDefault="00E62A9D" w:rsidP="00E62A9D">
      <w:pPr>
        <w:ind w:left="720"/>
      </w:pPr>
      <w:r>
        <w:t xml:space="preserve">Como um Empregado, eu quero registrar meu ponto com um único toque, para que a marcação de entrada e saída seja rápida e sem complicações.  </w:t>
      </w:r>
    </w:p>
    <w:p w14:paraId="012E3448" w14:textId="73BA42E0" w:rsidR="00E62A9D" w:rsidRPr="00E62A9D" w:rsidRDefault="00174083" w:rsidP="00E62A9D">
      <w:pPr>
        <w:ind w:left="720"/>
      </w:pPr>
      <w:r>
        <w:t>E</w:t>
      </w:r>
      <w:r w:rsidR="00E62A9D" w:rsidRPr="00E62A9D">
        <w:t>u quero registrar meu ponto informando:</w:t>
      </w:r>
    </w:p>
    <w:p w14:paraId="64986826" w14:textId="77777777" w:rsidR="00E62A9D" w:rsidRPr="00E62A9D" w:rsidRDefault="00E62A9D" w:rsidP="00E62A9D">
      <w:pPr>
        <w:numPr>
          <w:ilvl w:val="1"/>
          <w:numId w:val="73"/>
        </w:numPr>
      </w:pPr>
      <w:r w:rsidRPr="00E62A9D">
        <w:t>Entrada</w:t>
      </w:r>
    </w:p>
    <w:p w14:paraId="45E06A46" w14:textId="77777777" w:rsidR="00E62A9D" w:rsidRPr="00E62A9D" w:rsidRDefault="00E62A9D" w:rsidP="00E62A9D">
      <w:pPr>
        <w:numPr>
          <w:ilvl w:val="1"/>
          <w:numId w:val="73"/>
        </w:numPr>
      </w:pPr>
      <w:r w:rsidRPr="00E62A9D">
        <w:t>Início do intervalo de descanso</w:t>
      </w:r>
    </w:p>
    <w:p w14:paraId="4D59D705" w14:textId="77777777" w:rsidR="00E62A9D" w:rsidRPr="00E62A9D" w:rsidRDefault="00E62A9D" w:rsidP="00E62A9D">
      <w:pPr>
        <w:numPr>
          <w:ilvl w:val="1"/>
          <w:numId w:val="73"/>
        </w:numPr>
      </w:pPr>
      <w:r w:rsidRPr="00E62A9D">
        <w:t>Fim do intervalo</w:t>
      </w:r>
    </w:p>
    <w:p w14:paraId="0A9AC19F" w14:textId="77777777" w:rsidR="00E62A9D" w:rsidRPr="00E62A9D" w:rsidRDefault="00E62A9D" w:rsidP="00E62A9D">
      <w:pPr>
        <w:numPr>
          <w:ilvl w:val="1"/>
          <w:numId w:val="73"/>
        </w:numPr>
      </w:pPr>
      <w:r w:rsidRPr="00E62A9D">
        <w:t>Saída</w:t>
      </w:r>
    </w:p>
    <w:p w14:paraId="6E02AC54" w14:textId="77777777" w:rsidR="00E62A9D" w:rsidRPr="00E62A9D" w:rsidRDefault="00E62A9D" w:rsidP="00E62A9D">
      <w:pPr>
        <w:numPr>
          <w:ilvl w:val="1"/>
          <w:numId w:val="73"/>
        </w:numPr>
      </w:pPr>
      <w:r w:rsidRPr="00E62A9D">
        <w:t>Início da hora extra</w:t>
      </w:r>
    </w:p>
    <w:p w14:paraId="7799FBDD" w14:textId="77777777" w:rsidR="00E62A9D" w:rsidRPr="00E62A9D" w:rsidRDefault="00E62A9D" w:rsidP="00E62A9D">
      <w:pPr>
        <w:numPr>
          <w:ilvl w:val="1"/>
          <w:numId w:val="73"/>
        </w:numPr>
      </w:pPr>
      <w:r w:rsidRPr="00E62A9D">
        <w:t>Fim da hora extra</w:t>
      </w:r>
    </w:p>
    <w:p w14:paraId="6960361C" w14:textId="77777777" w:rsidR="00E62A9D" w:rsidRPr="00E62A9D" w:rsidRDefault="00E62A9D" w:rsidP="00E62A9D">
      <w:pPr>
        <w:numPr>
          <w:ilvl w:val="1"/>
          <w:numId w:val="73"/>
        </w:numPr>
      </w:pPr>
      <w:r w:rsidRPr="00E62A9D">
        <w:t>Observações</w:t>
      </w:r>
    </w:p>
    <w:p w14:paraId="2B08AE82" w14:textId="77777777" w:rsidR="00E62A9D" w:rsidRDefault="00E62A9D" w:rsidP="00E62A9D">
      <w:pPr>
        <w:numPr>
          <w:ilvl w:val="1"/>
          <w:numId w:val="73"/>
        </w:numPr>
      </w:pPr>
      <w:r w:rsidRPr="00E62A9D">
        <w:t xml:space="preserve">Ocorrência (ex.: falta, atraso, folga, </w:t>
      </w:r>
      <w:proofErr w:type="gramStart"/>
      <w:r w:rsidRPr="00E62A9D">
        <w:t>atestado, etc.</w:t>
      </w:r>
      <w:proofErr w:type="gramEnd"/>
      <w:r w:rsidRPr="00E62A9D">
        <w:t>)</w:t>
      </w:r>
    </w:p>
    <w:p w14:paraId="599A59A9" w14:textId="77777777" w:rsidR="00174083" w:rsidRDefault="00174083" w:rsidP="00E62A9D">
      <w:pPr>
        <w:numPr>
          <w:ilvl w:val="1"/>
          <w:numId w:val="73"/>
        </w:numPr>
      </w:pPr>
      <w:r>
        <w:t>Total de horas trabalhadas no dia</w:t>
      </w:r>
    </w:p>
    <w:p w14:paraId="21A3E905" w14:textId="3C4DF301" w:rsidR="00174083" w:rsidRPr="00E62A9D" w:rsidRDefault="00174083" w:rsidP="00E62A9D">
      <w:pPr>
        <w:numPr>
          <w:ilvl w:val="1"/>
          <w:numId w:val="73"/>
        </w:numPr>
      </w:pPr>
      <w:r>
        <w:t>Totalizadores de horas trabalhadas por semana e mês</w:t>
      </w:r>
    </w:p>
    <w:p w14:paraId="13638ABC" w14:textId="77777777" w:rsidR="0083211B" w:rsidRDefault="00E62A9D" w:rsidP="00E62A9D">
      <w:pPr>
        <w:numPr>
          <w:ilvl w:val="1"/>
          <w:numId w:val="73"/>
        </w:numPr>
      </w:pPr>
      <w:r w:rsidRPr="00E62A9D">
        <w:t xml:space="preserve">Upload de arquivos (atestados, </w:t>
      </w:r>
      <w:proofErr w:type="gramStart"/>
      <w:r w:rsidRPr="00E62A9D">
        <w:t>documentos, etc.</w:t>
      </w:r>
      <w:proofErr w:type="gramEnd"/>
      <w:r w:rsidRPr="00E62A9D">
        <w:t>),</w:t>
      </w:r>
      <w:r w:rsidRPr="00E62A9D">
        <w:br/>
        <w:t>para que o registro da minha jornada seja completo e reflita toda a movimentação do meu dia de trabalho.</w:t>
      </w:r>
    </w:p>
    <w:p w14:paraId="5FF2DD80" w14:textId="30320818" w:rsidR="0083211B" w:rsidRDefault="0083211B" w:rsidP="00E62A9D">
      <w:pPr>
        <w:numPr>
          <w:ilvl w:val="1"/>
          <w:numId w:val="73"/>
        </w:numPr>
      </w:pPr>
      <w:r>
        <w:t>Aprovado pelo empregador (sim/não – data e hora)</w:t>
      </w:r>
    </w:p>
    <w:p w14:paraId="071B7F02" w14:textId="228EEBA5" w:rsidR="00E62A9D" w:rsidRPr="00E62A9D" w:rsidRDefault="00E62A9D" w:rsidP="0083211B">
      <w:pPr>
        <w:ind w:left="1440"/>
      </w:pPr>
      <w:r w:rsidRPr="00E62A9D">
        <w:br/>
      </w:r>
      <w:r w:rsidRPr="00E62A9D">
        <w:rPr>
          <w:b/>
          <w:bCs/>
        </w:rPr>
        <w:t>Critérios de Aceitação:</w:t>
      </w:r>
    </w:p>
    <w:p w14:paraId="404497A4" w14:textId="77777777" w:rsidR="00174083" w:rsidRDefault="00E62A9D" w:rsidP="00E62A9D">
      <w:pPr>
        <w:numPr>
          <w:ilvl w:val="1"/>
          <w:numId w:val="73"/>
        </w:numPr>
      </w:pPr>
      <w:r w:rsidRPr="00E62A9D">
        <w:t>Interface com todos os campos e ícone para upload de arquivos</w:t>
      </w:r>
    </w:p>
    <w:p w14:paraId="2090B1D4" w14:textId="77777777" w:rsidR="00174083" w:rsidRDefault="00174083" w:rsidP="00E62A9D">
      <w:pPr>
        <w:numPr>
          <w:ilvl w:val="1"/>
          <w:numId w:val="73"/>
        </w:numPr>
      </w:pPr>
      <w:r w:rsidRPr="00174083">
        <w:t>Botão de registro de ponto visível e de fácil acesso.</w:t>
      </w:r>
      <w:r>
        <w:t xml:space="preserve"> </w:t>
      </w:r>
    </w:p>
    <w:p w14:paraId="44E411AB" w14:textId="4675C1CF" w:rsidR="00E62A9D" w:rsidRDefault="00174083" w:rsidP="00E62A9D">
      <w:pPr>
        <w:numPr>
          <w:ilvl w:val="1"/>
          <w:numId w:val="73"/>
        </w:numPr>
      </w:pPr>
      <w:r w:rsidRPr="00174083">
        <w:t xml:space="preserve">Ao registrar, o sistema captura a </w:t>
      </w:r>
      <w:r>
        <w:t xml:space="preserve">data e </w:t>
      </w:r>
      <w:r w:rsidRPr="00174083">
        <w:t>hora, geolocalização (com precisão de até 10 metros) e rede Wi-Fi conectada.</w:t>
      </w:r>
    </w:p>
    <w:p w14:paraId="3FCA4921" w14:textId="5B4D4CC0" w:rsidR="00174083" w:rsidRPr="00E62A9D" w:rsidRDefault="00174083" w:rsidP="00E62A9D">
      <w:pPr>
        <w:numPr>
          <w:ilvl w:val="1"/>
          <w:numId w:val="73"/>
        </w:numPr>
      </w:pPr>
      <w:r>
        <w:t>O sistema deve garantir a data e hora efetiva evitando fraude</w:t>
      </w:r>
    </w:p>
    <w:p w14:paraId="053A7DA3" w14:textId="77777777" w:rsidR="00174083" w:rsidRDefault="00E62A9D" w:rsidP="00E62A9D">
      <w:pPr>
        <w:numPr>
          <w:ilvl w:val="1"/>
          <w:numId w:val="73"/>
        </w:numPr>
      </w:pPr>
      <w:r w:rsidRPr="00E62A9D">
        <w:lastRenderedPageBreak/>
        <w:t>Registro com feedback visual e sonoro, e histórico detalhado</w:t>
      </w:r>
    </w:p>
    <w:p w14:paraId="7C86B1D2" w14:textId="4B294EA0" w:rsidR="00E62A9D" w:rsidRPr="00E62A9D" w:rsidRDefault="00174083" w:rsidP="00E62A9D">
      <w:pPr>
        <w:numPr>
          <w:ilvl w:val="1"/>
          <w:numId w:val="73"/>
        </w:numPr>
      </w:pPr>
      <w:r w:rsidRPr="00174083">
        <w:t xml:space="preserve">Relatórios completos e filtráveis </w:t>
      </w:r>
      <w:r>
        <w:t>por</w:t>
      </w:r>
      <w:r w:rsidRPr="00174083">
        <w:t xml:space="preserve"> período</w:t>
      </w:r>
      <w:r w:rsidR="00E62A9D" w:rsidRPr="00E62A9D">
        <w:t>.</w:t>
      </w:r>
    </w:p>
    <w:p w14:paraId="5660CA49" w14:textId="77777777" w:rsidR="00E62A9D" w:rsidRPr="00E62A9D" w:rsidRDefault="00E62A9D" w:rsidP="00E62A9D">
      <w:pPr>
        <w:numPr>
          <w:ilvl w:val="0"/>
          <w:numId w:val="73"/>
        </w:numPr>
      </w:pPr>
      <w:r w:rsidRPr="00E62A9D">
        <w:rPr>
          <w:b/>
          <w:bCs/>
        </w:rPr>
        <w:t>Visualização de Registros de Ponto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</w:t>
      </w:r>
      <w:r w:rsidRPr="00E62A9D">
        <w:rPr>
          <w:i/>
          <w:iCs/>
        </w:rPr>
        <w:t>, eu desejo visualizar um relatório detalhado dos registros de ponto dos empregados (com todas as informações: datas, horários, localizações, ocorrências e uploads), para monitorar a jornada e identificar possíveis irregularidades.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61EC9AA5" w14:textId="77777777" w:rsidR="00B063A0" w:rsidRPr="00291490" w:rsidRDefault="00B063A0" w:rsidP="00B063A0">
      <w:pPr>
        <w:numPr>
          <w:ilvl w:val="1"/>
          <w:numId w:val="73"/>
        </w:numPr>
      </w:pPr>
      <w:bookmarkStart w:id="2" w:name="_Hlk198261648"/>
      <w:r w:rsidRPr="00291490">
        <w:t>Relatório inclui data, hora, localização e status dos registros (normal, atraso, falta).</w:t>
      </w:r>
    </w:p>
    <w:p w14:paraId="5A3D3C3E" w14:textId="5FC299D5" w:rsidR="00E62A9D" w:rsidRPr="00E62A9D" w:rsidRDefault="00B063A0" w:rsidP="00B063A0">
      <w:pPr>
        <w:numPr>
          <w:ilvl w:val="1"/>
          <w:numId w:val="73"/>
        </w:numPr>
      </w:pPr>
      <w:r w:rsidRPr="00291490">
        <w:t xml:space="preserve">Possibilidade de filtrar ou ordenar os registros por </w:t>
      </w:r>
      <w:r>
        <w:t xml:space="preserve">status, localização, </w:t>
      </w:r>
      <w:r w:rsidRPr="00291490">
        <w:t>funcionário ou período</w:t>
      </w:r>
      <w:r>
        <w:t xml:space="preserve"> e aprovação</w:t>
      </w:r>
      <w:r w:rsidRPr="00291490">
        <w:t>.</w:t>
      </w:r>
      <w:bookmarkEnd w:id="2"/>
    </w:p>
    <w:p w14:paraId="7A3CFBAC" w14:textId="77777777" w:rsidR="00E62A9D" w:rsidRPr="00E62A9D" w:rsidRDefault="00E62A9D" w:rsidP="00E62A9D">
      <w:r w:rsidRPr="00E62A9D">
        <w:pict w14:anchorId="1237059C">
          <v:rect id="_x0000_i2146" style="width:0;height:1.5pt" o:hralign="center" o:hrstd="t" o:hrnoshade="t" o:hr="t" fillcolor="#101828" stroked="f"/>
        </w:pict>
      </w:r>
    </w:p>
    <w:p w14:paraId="108FFDEF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4. Gestão de Tarefas Colaborativa</w:t>
      </w:r>
    </w:p>
    <w:p w14:paraId="7F0D6474" w14:textId="77777777" w:rsidR="00E62A9D" w:rsidRPr="00E62A9D" w:rsidRDefault="00E62A9D" w:rsidP="00E62A9D">
      <w:pPr>
        <w:numPr>
          <w:ilvl w:val="0"/>
          <w:numId w:val="74"/>
        </w:numPr>
      </w:pPr>
      <w:r w:rsidRPr="00E62A9D">
        <w:rPr>
          <w:b/>
          <w:bCs/>
        </w:rPr>
        <w:t>Criação e Atribuição de Tarefas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 ou Familiar</w:t>
      </w:r>
      <w:r w:rsidRPr="00E62A9D">
        <w:rPr>
          <w:i/>
          <w:iCs/>
        </w:rPr>
        <w:t>, eu quero criar tarefas com descrição, data de vencimento e prioridade, e atribuí-las aos usuários do meu grupo, para organizar e monitorar as atividades do dia a dia.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3FD3C3E8" w14:textId="77777777" w:rsidR="00E62A9D" w:rsidRPr="00E62A9D" w:rsidRDefault="00E62A9D" w:rsidP="00E62A9D">
      <w:pPr>
        <w:numPr>
          <w:ilvl w:val="1"/>
          <w:numId w:val="74"/>
        </w:numPr>
      </w:pPr>
      <w:r w:rsidRPr="00E62A9D">
        <w:t>Formulário de criação com campos obrigatórios e seleção de usuários.</w:t>
      </w:r>
    </w:p>
    <w:p w14:paraId="0EA6E2A5" w14:textId="77777777" w:rsidR="00B063A0" w:rsidRPr="00291490" w:rsidRDefault="00B063A0" w:rsidP="00B063A0">
      <w:pPr>
        <w:numPr>
          <w:ilvl w:val="1"/>
          <w:numId w:val="74"/>
        </w:numPr>
      </w:pPr>
      <w:r w:rsidRPr="00291490">
        <w:t>Lista de usuários disponível para atribuição.</w:t>
      </w:r>
    </w:p>
    <w:p w14:paraId="33519FD8" w14:textId="77777777" w:rsidR="00B063A0" w:rsidRPr="00291490" w:rsidRDefault="00B063A0" w:rsidP="00B063A0">
      <w:pPr>
        <w:numPr>
          <w:ilvl w:val="1"/>
          <w:numId w:val="74"/>
        </w:numPr>
      </w:pPr>
      <w:r w:rsidRPr="00291490">
        <w:t>Confirmação de criação de tarefa com feedback visual.</w:t>
      </w:r>
    </w:p>
    <w:p w14:paraId="3A0F683C" w14:textId="77777777" w:rsidR="00E62A9D" w:rsidRPr="00E62A9D" w:rsidRDefault="00E62A9D" w:rsidP="00E62A9D">
      <w:pPr>
        <w:numPr>
          <w:ilvl w:val="1"/>
          <w:numId w:val="74"/>
        </w:numPr>
      </w:pPr>
      <w:r w:rsidRPr="00E62A9D">
        <w:t>Feedback imediato após a criação.</w:t>
      </w:r>
    </w:p>
    <w:p w14:paraId="7C1E8E2D" w14:textId="77777777" w:rsidR="00E62A9D" w:rsidRPr="00E62A9D" w:rsidRDefault="00E62A9D" w:rsidP="00E62A9D">
      <w:pPr>
        <w:numPr>
          <w:ilvl w:val="0"/>
          <w:numId w:val="74"/>
        </w:numPr>
      </w:pPr>
      <w:r w:rsidRPr="00E62A9D">
        <w:rPr>
          <w:b/>
          <w:bCs/>
        </w:rPr>
        <w:t>Gestão de Tarefas pelo Empregado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</w:t>
      </w:r>
      <w:r w:rsidRPr="00E62A9D">
        <w:rPr>
          <w:i/>
          <w:iCs/>
        </w:rPr>
        <w:t>, eu quero visualizar e gerenciar as tarefas atribuídas a mim (atualizar status, adicionar comentários ou checklists), para acompanhar e concluir minhas atividades de forma eficaz.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3B414005" w14:textId="77777777" w:rsidR="00E62A9D" w:rsidRPr="00E62A9D" w:rsidRDefault="00E62A9D" w:rsidP="00E62A9D">
      <w:pPr>
        <w:numPr>
          <w:ilvl w:val="1"/>
          <w:numId w:val="74"/>
        </w:numPr>
      </w:pPr>
      <w:r w:rsidRPr="00E62A9D">
        <w:t>Lista de tarefas específica com opções para atualizar o status e inserir comentários/checklists.</w:t>
      </w:r>
    </w:p>
    <w:p w14:paraId="5141DA67" w14:textId="77777777" w:rsidR="00E62A9D" w:rsidRDefault="00E62A9D" w:rsidP="00E62A9D">
      <w:pPr>
        <w:numPr>
          <w:ilvl w:val="1"/>
          <w:numId w:val="74"/>
        </w:numPr>
      </w:pPr>
      <w:r w:rsidRPr="00E62A9D">
        <w:t>Notificações sobre atualizações relevantes.</w:t>
      </w:r>
    </w:p>
    <w:p w14:paraId="0A348107" w14:textId="77777777" w:rsidR="00B063A0" w:rsidRPr="00291490" w:rsidRDefault="00B063A0" w:rsidP="00B063A0">
      <w:pPr>
        <w:numPr>
          <w:ilvl w:val="0"/>
          <w:numId w:val="74"/>
        </w:numPr>
      </w:pPr>
      <w:r w:rsidRPr="00291490">
        <w:rPr>
          <w:b/>
          <w:bCs/>
        </w:rPr>
        <w:t>Colaboração e Monitoramento de Tarefas</w:t>
      </w:r>
      <w:r w:rsidRPr="00291490">
        <w:t xml:space="preserve"> </w:t>
      </w:r>
      <w:r w:rsidRPr="00291490">
        <w:br/>
      </w:r>
      <w:r w:rsidRPr="00291490">
        <w:rPr>
          <w:i/>
          <w:iCs/>
        </w:rPr>
        <w:t xml:space="preserve">Como um </w:t>
      </w:r>
      <w:r w:rsidRPr="00291490">
        <w:rPr>
          <w:b/>
          <w:bCs/>
          <w:i/>
          <w:iCs/>
        </w:rPr>
        <w:t>Usuário (Empregador, Empregado ou Familiar)</w:t>
      </w:r>
      <w:r w:rsidRPr="00291490">
        <w:rPr>
          <w:i/>
          <w:iCs/>
        </w:rPr>
        <w:t>, eu quero adicionar comentários e checklists a cada tarefa, para discutir detalhes e acompanhar o progresso até a conclusão.</w:t>
      </w:r>
      <w:r w:rsidRPr="00291490">
        <w:t xml:space="preserve"> </w:t>
      </w:r>
      <w:r w:rsidRPr="00291490">
        <w:br/>
      </w:r>
      <w:r w:rsidRPr="00291490">
        <w:rPr>
          <w:b/>
          <w:bCs/>
        </w:rPr>
        <w:t>Critérios de Aceitação:</w:t>
      </w:r>
    </w:p>
    <w:p w14:paraId="1B469E25" w14:textId="77777777" w:rsidR="00B063A0" w:rsidRPr="00291490" w:rsidRDefault="00B063A0" w:rsidP="00B063A0">
      <w:pPr>
        <w:numPr>
          <w:ilvl w:val="1"/>
          <w:numId w:val="74"/>
        </w:numPr>
      </w:pPr>
      <w:r w:rsidRPr="00291490">
        <w:t>Possibilidade de inserir, editar e visualizar comentários em ordem cronológica.</w:t>
      </w:r>
    </w:p>
    <w:p w14:paraId="7F2DB88B" w14:textId="77777777" w:rsidR="00B063A0" w:rsidRPr="00291490" w:rsidRDefault="00B063A0" w:rsidP="00B063A0">
      <w:pPr>
        <w:numPr>
          <w:ilvl w:val="1"/>
          <w:numId w:val="74"/>
        </w:numPr>
      </w:pPr>
      <w:r w:rsidRPr="00291490">
        <w:t>Checklist que permite marcar itens individualmente.</w:t>
      </w:r>
    </w:p>
    <w:p w14:paraId="180DBB2A" w14:textId="77777777" w:rsidR="00B063A0" w:rsidRPr="00291490" w:rsidRDefault="00B063A0" w:rsidP="00B063A0">
      <w:pPr>
        <w:numPr>
          <w:ilvl w:val="1"/>
          <w:numId w:val="74"/>
        </w:numPr>
      </w:pPr>
      <w:r w:rsidRPr="00291490">
        <w:t>Notificações (</w:t>
      </w:r>
      <w:proofErr w:type="spellStart"/>
      <w:r w:rsidRPr="00291490">
        <w:t>push</w:t>
      </w:r>
      <w:proofErr w:type="spellEnd"/>
      <w:r w:rsidRPr="00291490">
        <w:t xml:space="preserve"> e/ou e-mail) enviadas quando houver atualizações.</w:t>
      </w:r>
    </w:p>
    <w:p w14:paraId="51E646BC" w14:textId="77777777" w:rsidR="00B063A0" w:rsidRPr="00E62A9D" w:rsidRDefault="00B063A0" w:rsidP="00E62A9D">
      <w:pPr>
        <w:numPr>
          <w:ilvl w:val="1"/>
          <w:numId w:val="74"/>
        </w:numPr>
      </w:pPr>
    </w:p>
    <w:p w14:paraId="66649268" w14:textId="77777777" w:rsidR="00E62A9D" w:rsidRPr="00E62A9D" w:rsidRDefault="00E62A9D" w:rsidP="00E62A9D">
      <w:r w:rsidRPr="00E62A9D">
        <w:lastRenderedPageBreak/>
        <w:pict w14:anchorId="63DEFBA0">
          <v:rect id="_x0000_i2090" style="width:0;height:1.5pt" o:hralign="center" o:hrstd="t" o:hrnoshade="t" o:hr="t" fillcolor="#101828" stroked="f"/>
        </w:pict>
      </w:r>
    </w:p>
    <w:p w14:paraId="3B519CB0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5. Comunicação Unificada</w:t>
      </w:r>
    </w:p>
    <w:p w14:paraId="44F4DDE9" w14:textId="77777777" w:rsidR="00E62A9D" w:rsidRPr="00E62A9D" w:rsidRDefault="00E62A9D" w:rsidP="00E62A9D">
      <w:pPr>
        <w:numPr>
          <w:ilvl w:val="0"/>
          <w:numId w:val="75"/>
        </w:numPr>
      </w:pPr>
      <w:r w:rsidRPr="00E62A9D">
        <w:rPr>
          <w:b/>
          <w:bCs/>
        </w:rPr>
        <w:t>Mensagens Instantâneas com Anexos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</w:t>
      </w:r>
      <w:r w:rsidRPr="00E62A9D">
        <w:rPr>
          <w:i/>
          <w:iCs/>
        </w:rPr>
        <w:t xml:space="preserve"> (seja Empregador, Empregado, Familiar, Administrador ou Parceiro), eu quero enviar e receber mensagens de texto com a opção de anexar arquivos, para facilitar a comunicação interna de forma rápida e eficiente.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00F2028C" w14:textId="77777777" w:rsidR="00E62A9D" w:rsidRPr="00E62A9D" w:rsidRDefault="00E62A9D" w:rsidP="00E62A9D">
      <w:pPr>
        <w:numPr>
          <w:ilvl w:val="1"/>
          <w:numId w:val="75"/>
        </w:numPr>
      </w:pPr>
      <w:r w:rsidRPr="00E62A9D">
        <w:t>Interface de chat com envio de texto e anexos.</w:t>
      </w:r>
    </w:p>
    <w:p w14:paraId="5F587299" w14:textId="77777777" w:rsidR="00E62A9D" w:rsidRPr="00E62A9D" w:rsidRDefault="00E62A9D" w:rsidP="00E62A9D">
      <w:pPr>
        <w:numPr>
          <w:ilvl w:val="1"/>
          <w:numId w:val="75"/>
        </w:numPr>
      </w:pPr>
      <w:r w:rsidRPr="00E62A9D">
        <w:t xml:space="preserve">Notificações via </w:t>
      </w:r>
      <w:proofErr w:type="spellStart"/>
      <w:r w:rsidRPr="00E62A9D">
        <w:t>push</w:t>
      </w:r>
      <w:proofErr w:type="spellEnd"/>
      <w:r w:rsidRPr="00E62A9D">
        <w:t xml:space="preserve"> para mensagens novas.</w:t>
      </w:r>
    </w:p>
    <w:p w14:paraId="5F314B32" w14:textId="77777777" w:rsidR="00E62A9D" w:rsidRPr="00E62A9D" w:rsidRDefault="00E62A9D" w:rsidP="00E62A9D">
      <w:pPr>
        <w:numPr>
          <w:ilvl w:val="1"/>
          <w:numId w:val="75"/>
        </w:numPr>
      </w:pPr>
      <w:r w:rsidRPr="00E62A9D">
        <w:t>Histórico de conversas acessível.</w:t>
      </w:r>
    </w:p>
    <w:p w14:paraId="011EACE3" w14:textId="77777777" w:rsidR="00E62A9D" w:rsidRPr="00E62A9D" w:rsidRDefault="00E62A9D" w:rsidP="00E62A9D">
      <w:pPr>
        <w:numPr>
          <w:ilvl w:val="0"/>
          <w:numId w:val="75"/>
        </w:numPr>
      </w:pPr>
      <w:r w:rsidRPr="00E62A9D">
        <w:rPr>
          <w:b/>
          <w:bCs/>
        </w:rPr>
        <w:t>Chamadas de Voz/Vídeo e Criação de Grupos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</w:t>
      </w:r>
      <w:r w:rsidRPr="00E62A9D">
        <w:rPr>
          <w:i/>
          <w:iCs/>
        </w:rPr>
        <w:t xml:space="preserve"> (principalmente Empregador e Empregado), eu quero realizar chamadas de voz e vídeo e criar grupos de discussão temáticos, para facilitar reuniões e tomada de decisão em tempo real.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10DB2D46" w14:textId="77777777" w:rsidR="00E62A9D" w:rsidRPr="00E62A9D" w:rsidRDefault="00E62A9D" w:rsidP="00E62A9D">
      <w:pPr>
        <w:numPr>
          <w:ilvl w:val="1"/>
          <w:numId w:val="75"/>
        </w:numPr>
      </w:pPr>
      <w:r w:rsidRPr="00E62A9D">
        <w:t>Qualidade adequada de áudio e vídeo nas chamadas.</w:t>
      </w:r>
    </w:p>
    <w:p w14:paraId="159E6040" w14:textId="1C0F66D8" w:rsidR="00986D0D" w:rsidRPr="00291490" w:rsidRDefault="00986D0D" w:rsidP="00986D0D">
      <w:pPr>
        <w:numPr>
          <w:ilvl w:val="1"/>
          <w:numId w:val="75"/>
        </w:numPr>
      </w:pPr>
      <w:r w:rsidRPr="00291490">
        <w:t xml:space="preserve">Possibilidade de criar </w:t>
      </w:r>
      <w:r>
        <w:t xml:space="preserve">e gerenciar </w:t>
      </w:r>
      <w:r w:rsidRPr="00291490">
        <w:t>grupos com múltiplos participantes.</w:t>
      </w:r>
    </w:p>
    <w:p w14:paraId="77DF2CF8" w14:textId="77777777" w:rsidR="00986D0D" w:rsidRPr="00291490" w:rsidRDefault="00986D0D" w:rsidP="00986D0D">
      <w:pPr>
        <w:numPr>
          <w:ilvl w:val="1"/>
          <w:numId w:val="75"/>
        </w:numPr>
      </w:pPr>
      <w:r w:rsidRPr="00291490">
        <w:t>Integração de notificações para novas mensagens nos grupos.</w:t>
      </w:r>
    </w:p>
    <w:p w14:paraId="069D7D55" w14:textId="77777777" w:rsidR="00E62A9D" w:rsidRPr="00E62A9D" w:rsidRDefault="00E62A9D" w:rsidP="00E62A9D">
      <w:r w:rsidRPr="00E62A9D">
        <w:pict w14:anchorId="7C680DAD">
          <v:rect id="_x0000_i2091" style="width:0;height:1.5pt" o:hralign="center" o:hrstd="t" o:hrnoshade="t" o:hr="t" fillcolor="#101828" stroked="f"/>
        </w:pict>
      </w:r>
    </w:p>
    <w:p w14:paraId="62DDE15F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6. Gestão Financeira Simplificada</w:t>
      </w:r>
    </w:p>
    <w:p w14:paraId="751BDBE4" w14:textId="77777777" w:rsidR="00E62A9D" w:rsidRPr="00E62A9D" w:rsidRDefault="00E62A9D" w:rsidP="00E62A9D">
      <w:pPr>
        <w:numPr>
          <w:ilvl w:val="0"/>
          <w:numId w:val="76"/>
        </w:numPr>
      </w:pPr>
      <w:r w:rsidRPr="00E62A9D">
        <w:rPr>
          <w:b/>
          <w:bCs/>
        </w:rPr>
        <w:t>Registro e Organização Financeira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</w:t>
      </w:r>
      <w:r w:rsidRPr="00E62A9D">
        <w:rPr>
          <w:i/>
          <w:iCs/>
        </w:rPr>
        <w:t>, eu quero registrar receitas e despesas, categorizá-las e visualizar gráficos financeiros, para ter controle total do fluxo de caixa do meu núcleo.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48CFA6A0" w14:textId="77777777" w:rsidR="00E62A9D" w:rsidRPr="00E62A9D" w:rsidRDefault="00E62A9D" w:rsidP="00E62A9D">
      <w:pPr>
        <w:numPr>
          <w:ilvl w:val="1"/>
          <w:numId w:val="76"/>
        </w:numPr>
      </w:pPr>
      <w:r w:rsidRPr="00E62A9D">
        <w:t>Formulário de registro financeiro com categorias pré-definidas e customizáveis.</w:t>
      </w:r>
    </w:p>
    <w:p w14:paraId="61381812" w14:textId="77777777" w:rsidR="00E62A9D" w:rsidRPr="00E62A9D" w:rsidRDefault="00E62A9D" w:rsidP="00E62A9D">
      <w:pPr>
        <w:numPr>
          <w:ilvl w:val="1"/>
          <w:numId w:val="76"/>
        </w:numPr>
      </w:pPr>
      <w:r w:rsidRPr="00E62A9D">
        <w:t xml:space="preserve">Exibição imediata de gráficos (barras, </w:t>
      </w:r>
      <w:proofErr w:type="gramStart"/>
      <w:r w:rsidRPr="00E62A9D">
        <w:t>pizza, etc.</w:t>
      </w:r>
      <w:proofErr w:type="gramEnd"/>
      <w:r w:rsidRPr="00E62A9D">
        <w:t>) e relatórios periódicos.</w:t>
      </w:r>
    </w:p>
    <w:p w14:paraId="40006379" w14:textId="77777777" w:rsidR="00E62A9D" w:rsidRPr="00E62A9D" w:rsidRDefault="00E62A9D" w:rsidP="00E62A9D">
      <w:pPr>
        <w:numPr>
          <w:ilvl w:val="1"/>
          <w:numId w:val="76"/>
        </w:numPr>
      </w:pPr>
      <w:r w:rsidRPr="00E62A9D">
        <w:t>Geração de alertas caso o orçamento seja ultrapassado.</w:t>
      </w:r>
    </w:p>
    <w:p w14:paraId="69F4F93D" w14:textId="77777777" w:rsidR="00E62A9D" w:rsidRPr="00E62A9D" w:rsidRDefault="00E62A9D" w:rsidP="00E62A9D">
      <w:pPr>
        <w:numPr>
          <w:ilvl w:val="0"/>
          <w:numId w:val="76"/>
        </w:numPr>
      </w:pPr>
      <w:r w:rsidRPr="00E62A9D">
        <w:rPr>
          <w:b/>
          <w:bCs/>
        </w:rPr>
        <w:t>Cálculos Salariais e Emissão de Recibos/Holerites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</w:t>
      </w:r>
      <w:r w:rsidRPr="00E62A9D">
        <w:rPr>
          <w:i/>
          <w:iCs/>
        </w:rPr>
        <w:t>, eu quero acessar minha folha de pagamento detalhada – que inclua salário base, horas extras, descontos – e emitir recibos/holerites, para acompanhar e validar meu rendimento mensal.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760A82A8" w14:textId="77777777" w:rsidR="00E62A9D" w:rsidRPr="00E62A9D" w:rsidRDefault="00E62A9D" w:rsidP="00E62A9D">
      <w:pPr>
        <w:numPr>
          <w:ilvl w:val="1"/>
          <w:numId w:val="76"/>
        </w:numPr>
      </w:pPr>
      <w:r w:rsidRPr="00E62A9D">
        <w:t>Dashboard pessoal que exiba o resumo da folha de pagamento.</w:t>
      </w:r>
    </w:p>
    <w:p w14:paraId="0C435DA5" w14:textId="77777777" w:rsidR="00E62A9D" w:rsidRPr="00E62A9D" w:rsidRDefault="00E62A9D" w:rsidP="00E62A9D">
      <w:pPr>
        <w:numPr>
          <w:ilvl w:val="1"/>
          <w:numId w:val="76"/>
        </w:numPr>
      </w:pPr>
      <w:r w:rsidRPr="00E62A9D">
        <w:t>Funcionalidade para exportar ou imprimir holerites.</w:t>
      </w:r>
    </w:p>
    <w:p w14:paraId="0F6C4B1A" w14:textId="77777777" w:rsidR="00E62A9D" w:rsidRPr="00E62A9D" w:rsidRDefault="00E62A9D" w:rsidP="00E62A9D">
      <w:pPr>
        <w:numPr>
          <w:ilvl w:val="0"/>
          <w:numId w:val="76"/>
        </w:numPr>
      </w:pPr>
      <w:r w:rsidRPr="00E62A9D">
        <w:rPr>
          <w:b/>
          <w:bCs/>
        </w:rPr>
        <w:t>Gestão de Empréstimos e Adiantamentos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 ou Administrador</w:t>
      </w:r>
      <w:r w:rsidRPr="00E62A9D">
        <w:rPr>
          <w:i/>
          <w:iCs/>
        </w:rPr>
        <w:t xml:space="preserve">, eu quero gerenciar solicitações e aprovações de empréstimos e adiantamentos, integrando esses dados ao cálculo salarial (incluindo férias e 13º), </w:t>
      </w:r>
      <w:r w:rsidRPr="00E62A9D">
        <w:rPr>
          <w:i/>
          <w:iCs/>
        </w:rPr>
        <w:lastRenderedPageBreak/>
        <w:t>para controlar o saldo devedor e oferecer suporte financeiro aos usuários do meu núcleo.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4889D4D9" w14:textId="77777777" w:rsidR="00E62A9D" w:rsidRPr="00E62A9D" w:rsidRDefault="00E62A9D" w:rsidP="00E62A9D">
      <w:pPr>
        <w:numPr>
          <w:ilvl w:val="1"/>
          <w:numId w:val="76"/>
        </w:numPr>
      </w:pPr>
      <w:r w:rsidRPr="00E62A9D">
        <w:t>Interface para solicitação, aprovação e acompanhamento de empréstimos/adiantamentos.</w:t>
      </w:r>
    </w:p>
    <w:p w14:paraId="6AB76FB5" w14:textId="77777777" w:rsidR="00E62A9D" w:rsidRPr="00E62A9D" w:rsidRDefault="00E62A9D" w:rsidP="00E62A9D">
      <w:pPr>
        <w:numPr>
          <w:ilvl w:val="1"/>
          <w:numId w:val="76"/>
        </w:numPr>
      </w:pPr>
      <w:r w:rsidRPr="00E62A9D">
        <w:t>Atualização automática do saldo devedor no cálculo salarial.</w:t>
      </w:r>
    </w:p>
    <w:p w14:paraId="1A455BA8" w14:textId="77777777" w:rsidR="00E62A9D" w:rsidRPr="00E62A9D" w:rsidRDefault="00E62A9D" w:rsidP="00E62A9D">
      <w:r w:rsidRPr="00E62A9D">
        <w:pict w14:anchorId="3EE19CE9">
          <v:rect id="_x0000_i2092" style="width:0;height:1.5pt" o:hralign="center" o:hrstd="t" o:hrnoshade="t" o:hr="t" fillcolor="#101828" stroked="f"/>
        </w:pict>
      </w:r>
    </w:p>
    <w:p w14:paraId="71D9FAE5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7. Assistente Virtual</w:t>
      </w:r>
    </w:p>
    <w:p w14:paraId="527B0C3D" w14:textId="77777777" w:rsidR="00E62A9D" w:rsidRPr="00E62A9D" w:rsidRDefault="00E62A9D" w:rsidP="00E62A9D">
      <w:pPr>
        <w:numPr>
          <w:ilvl w:val="0"/>
          <w:numId w:val="77"/>
        </w:numPr>
      </w:pPr>
      <w:r w:rsidRPr="00E62A9D">
        <w:rPr>
          <w:b/>
          <w:bCs/>
        </w:rPr>
        <w:t>Interação via Comando de Voz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</w:t>
      </w:r>
      <w:r w:rsidRPr="00E62A9D">
        <w:rPr>
          <w:i/>
          <w:iCs/>
        </w:rPr>
        <w:t xml:space="preserve"> (Empregador, Empregado ou Familiar), eu quero utilizar comandos de voz (através de </w:t>
      </w:r>
      <w:proofErr w:type="spellStart"/>
      <w:r w:rsidRPr="00E62A9D">
        <w:rPr>
          <w:i/>
          <w:iCs/>
        </w:rPr>
        <w:t>Alexa</w:t>
      </w:r>
      <w:proofErr w:type="spellEnd"/>
      <w:r w:rsidRPr="00E62A9D">
        <w:rPr>
          <w:i/>
          <w:iCs/>
        </w:rPr>
        <w:t xml:space="preserve"> ou Google </w:t>
      </w:r>
      <w:proofErr w:type="spellStart"/>
      <w:r w:rsidRPr="00E62A9D">
        <w:rPr>
          <w:i/>
          <w:iCs/>
        </w:rPr>
        <w:t>Assistant</w:t>
      </w:r>
      <w:proofErr w:type="spellEnd"/>
      <w:r w:rsidRPr="00E62A9D">
        <w:rPr>
          <w:i/>
          <w:iCs/>
        </w:rPr>
        <w:t>) para criar e consultar informações, permitindo uma interação prática sem a necessidade de digitar.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55917379" w14:textId="77777777" w:rsidR="00E62A9D" w:rsidRPr="00E62A9D" w:rsidRDefault="00E62A9D" w:rsidP="00E62A9D">
      <w:pPr>
        <w:numPr>
          <w:ilvl w:val="1"/>
          <w:numId w:val="77"/>
        </w:numPr>
      </w:pPr>
      <w:r w:rsidRPr="00E62A9D">
        <w:t>Integração via API com assistentes de voz.</w:t>
      </w:r>
    </w:p>
    <w:p w14:paraId="4807D7B3" w14:textId="77777777" w:rsidR="00E62A9D" w:rsidRPr="00E62A9D" w:rsidRDefault="00E62A9D" w:rsidP="00E62A9D">
      <w:pPr>
        <w:numPr>
          <w:ilvl w:val="1"/>
          <w:numId w:val="77"/>
        </w:numPr>
      </w:pPr>
      <w:r w:rsidRPr="00E62A9D">
        <w:t>Reconhecimento e execução de comandos específicos (ex.: criar tarefa, consultar status).</w:t>
      </w:r>
    </w:p>
    <w:p w14:paraId="6FEAD9B2" w14:textId="77777777" w:rsidR="00E62A9D" w:rsidRPr="00E62A9D" w:rsidRDefault="00E62A9D" w:rsidP="00E62A9D">
      <w:pPr>
        <w:numPr>
          <w:ilvl w:val="1"/>
          <w:numId w:val="77"/>
        </w:numPr>
      </w:pPr>
      <w:r w:rsidRPr="00E62A9D">
        <w:t>Feedback auditivo confirmando as ações.</w:t>
      </w:r>
    </w:p>
    <w:p w14:paraId="1FAE828B" w14:textId="77777777" w:rsidR="00E62A9D" w:rsidRPr="00E62A9D" w:rsidRDefault="00E62A9D" w:rsidP="00E62A9D">
      <w:r w:rsidRPr="00E62A9D">
        <w:pict w14:anchorId="704D623F">
          <v:rect id="_x0000_i2093" style="width:0;height:1.5pt" o:hralign="center" o:hrstd="t" o:hrnoshade="t" o:hr="t" fillcolor="#101828" stroked="f"/>
        </w:pict>
      </w:r>
    </w:p>
    <w:p w14:paraId="04D2D229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8. Gamificação</w:t>
      </w:r>
    </w:p>
    <w:p w14:paraId="26D52332" w14:textId="77777777" w:rsidR="00E62A9D" w:rsidRPr="00E62A9D" w:rsidRDefault="00E62A9D" w:rsidP="00E62A9D">
      <w:pPr>
        <w:numPr>
          <w:ilvl w:val="0"/>
          <w:numId w:val="78"/>
        </w:numPr>
      </w:pPr>
      <w:r w:rsidRPr="00E62A9D">
        <w:rPr>
          <w:b/>
          <w:bCs/>
        </w:rPr>
        <w:t>Sistema de Recompensas e Ranking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 Ativo</w:t>
      </w:r>
      <w:r w:rsidRPr="00E62A9D">
        <w:rPr>
          <w:i/>
          <w:iCs/>
        </w:rPr>
        <w:t xml:space="preserve"> (qualquer perfil), eu quero participar de um sistema de recompensas que atribua pontos e conquistas por concluir tarefas e alcançar metas, exibindo um ranking para aumentar minha motivação e engajamento.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59B406C2" w14:textId="77777777" w:rsidR="00E62A9D" w:rsidRPr="00E62A9D" w:rsidRDefault="00E62A9D" w:rsidP="00E62A9D">
      <w:pPr>
        <w:numPr>
          <w:ilvl w:val="1"/>
          <w:numId w:val="78"/>
        </w:numPr>
      </w:pPr>
      <w:r w:rsidRPr="00E62A9D">
        <w:t>Registro e atualização em tempo real dos pontos e conquistas.</w:t>
      </w:r>
    </w:p>
    <w:p w14:paraId="6A743942" w14:textId="77777777" w:rsidR="00E62A9D" w:rsidRPr="00E62A9D" w:rsidRDefault="00E62A9D" w:rsidP="00E62A9D">
      <w:pPr>
        <w:numPr>
          <w:ilvl w:val="1"/>
          <w:numId w:val="78"/>
        </w:numPr>
      </w:pPr>
      <w:r w:rsidRPr="00E62A9D">
        <w:t>Visualização clara do ranking dos usuários.</w:t>
      </w:r>
    </w:p>
    <w:p w14:paraId="07C591B1" w14:textId="77777777" w:rsidR="00E62A9D" w:rsidRPr="00E62A9D" w:rsidRDefault="00E62A9D" w:rsidP="00E62A9D">
      <w:pPr>
        <w:numPr>
          <w:ilvl w:val="1"/>
          <w:numId w:val="78"/>
        </w:numPr>
      </w:pPr>
      <w:r w:rsidRPr="00E62A9D">
        <w:t>Notificações quando novas conquistas são alcançadas.</w:t>
      </w:r>
    </w:p>
    <w:p w14:paraId="4172D851" w14:textId="77777777" w:rsidR="00E62A9D" w:rsidRPr="00E62A9D" w:rsidRDefault="00E62A9D" w:rsidP="00E62A9D">
      <w:r w:rsidRPr="00E62A9D">
        <w:pict w14:anchorId="63BEEF4A">
          <v:rect id="_x0000_i2094" style="width:0;height:1.5pt" o:hralign="center" o:hrstd="t" o:hrnoshade="t" o:hr="t" fillcolor="#101828" stroked="f"/>
        </w:pict>
      </w:r>
    </w:p>
    <w:p w14:paraId="6DE16AEC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 xml:space="preserve">9. Integração com </w:t>
      </w:r>
      <w:proofErr w:type="spellStart"/>
      <w:r w:rsidRPr="00E62A9D">
        <w:rPr>
          <w:b/>
          <w:bCs/>
        </w:rPr>
        <w:t>Wearables</w:t>
      </w:r>
      <w:proofErr w:type="spellEnd"/>
    </w:p>
    <w:p w14:paraId="7BCFD538" w14:textId="77777777" w:rsidR="00E62A9D" w:rsidRPr="00E62A9D" w:rsidRDefault="00E62A9D" w:rsidP="00E62A9D">
      <w:pPr>
        <w:numPr>
          <w:ilvl w:val="0"/>
          <w:numId w:val="79"/>
        </w:numPr>
      </w:pPr>
      <w:r w:rsidRPr="00E62A9D">
        <w:rPr>
          <w:b/>
          <w:bCs/>
        </w:rPr>
        <w:t xml:space="preserve">Sincronização Automática com </w:t>
      </w:r>
      <w:proofErr w:type="spellStart"/>
      <w:r w:rsidRPr="00E62A9D">
        <w:rPr>
          <w:b/>
          <w:bCs/>
        </w:rPr>
        <w:t>Wearables</w:t>
      </w:r>
      <w:proofErr w:type="spellEnd"/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</w:t>
      </w:r>
      <w:r w:rsidRPr="00E62A9D">
        <w:rPr>
          <w:i/>
          <w:iCs/>
        </w:rPr>
        <w:t xml:space="preserve"> (Empregador, Empregado ou Familiar) que utiliza dispositivos </w:t>
      </w:r>
      <w:proofErr w:type="spellStart"/>
      <w:r w:rsidRPr="00E62A9D">
        <w:rPr>
          <w:i/>
          <w:iCs/>
        </w:rPr>
        <w:t>wearables</w:t>
      </w:r>
      <w:proofErr w:type="spellEnd"/>
      <w:r w:rsidRPr="00E62A9D">
        <w:rPr>
          <w:i/>
          <w:iCs/>
        </w:rPr>
        <w:t>, eu quero que meu smartwatch ou pulseira fitness sincronize automaticamente os dados de atividade e horários, para que os registros de ponto e indicadores de saúde sejam precisos.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6F33BE5A" w14:textId="77777777" w:rsidR="00E62A9D" w:rsidRPr="00E62A9D" w:rsidRDefault="00E62A9D" w:rsidP="00E62A9D">
      <w:pPr>
        <w:numPr>
          <w:ilvl w:val="1"/>
          <w:numId w:val="79"/>
        </w:numPr>
      </w:pPr>
      <w:r w:rsidRPr="00E62A9D">
        <w:t>Integração via API com dispositivos compatíveis (iOS/Android).</w:t>
      </w:r>
    </w:p>
    <w:p w14:paraId="2F1A6A06" w14:textId="77777777" w:rsidR="00E62A9D" w:rsidRPr="00E62A9D" w:rsidRDefault="00E62A9D" w:rsidP="00E62A9D">
      <w:pPr>
        <w:numPr>
          <w:ilvl w:val="1"/>
          <w:numId w:val="79"/>
        </w:numPr>
      </w:pPr>
      <w:r w:rsidRPr="00E62A9D">
        <w:t>Registro automático dos dados e confirmação visual no aplicativo.</w:t>
      </w:r>
    </w:p>
    <w:p w14:paraId="23622E3D" w14:textId="77777777" w:rsidR="00E62A9D" w:rsidRPr="00E62A9D" w:rsidRDefault="00E62A9D" w:rsidP="00E62A9D">
      <w:r w:rsidRPr="00E62A9D">
        <w:pict w14:anchorId="2EEED302">
          <v:rect id="_x0000_i2095" style="width:0;height:1.5pt" o:hralign="center" o:hrstd="t" o:hrnoshade="t" o:hr="t" fillcolor="#101828" stroked="f"/>
        </w:pict>
      </w:r>
    </w:p>
    <w:p w14:paraId="0894ADA2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10. Relatórios Personalizados</w:t>
      </w:r>
    </w:p>
    <w:p w14:paraId="4AD5E0AA" w14:textId="77777777" w:rsidR="00E62A9D" w:rsidRPr="00E62A9D" w:rsidRDefault="00E62A9D" w:rsidP="00E62A9D">
      <w:pPr>
        <w:numPr>
          <w:ilvl w:val="0"/>
          <w:numId w:val="80"/>
        </w:numPr>
      </w:pPr>
      <w:r w:rsidRPr="00E62A9D">
        <w:rPr>
          <w:b/>
          <w:bCs/>
        </w:rPr>
        <w:lastRenderedPageBreak/>
        <w:t>Criação de Relatórios Customizados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 ou Administrador</w:t>
      </w:r>
      <w:r w:rsidRPr="00E62A9D">
        <w:rPr>
          <w:i/>
          <w:iCs/>
        </w:rPr>
        <w:t xml:space="preserve">, eu desejo criar relatórios customizados selecionando e filtrando dados (financeiros, de ponto, </w:t>
      </w:r>
      <w:proofErr w:type="gramStart"/>
      <w:r w:rsidRPr="00E62A9D">
        <w:rPr>
          <w:i/>
          <w:iCs/>
        </w:rPr>
        <w:t>tarefas, etc.</w:t>
      </w:r>
      <w:proofErr w:type="gramEnd"/>
      <w:r w:rsidRPr="00E62A9D">
        <w:rPr>
          <w:i/>
          <w:iCs/>
        </w:rPr>
        <w:t>), para obter análises específicas conforme minhas necessidades.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0A18B82C" w14:textId="77777777" w:rsidR="00E62A9D" w:rsidRPr="00E62A9D" w:rsidRDefault="00E62A9D" w:rsidP="00E62A9D">
      <w:pPr>
        <w:numPr>
          <w:ilvl w:val="1"/>
          <w:numId w:val="80"/>
        </w:numPr>
      </w:pPr>
      <w:r w:rsidRPr="00E62A9D">
        <w:t>Interface para seleção de campos e aplicação de filtros.</w:t>
      </w:r>
    </w:p>
    <w:p w14:paraId="715E1E5D" w14:textId="77777777" w:rsidR="00E62A9D" w:rsidRPr="00E62A9D" w:rsidRDefault="00E62A9D" w:rsidP="00E62A9D">
      <w:pPr>
        <w:numPr>
          <w:ilvl w:val="1"/>
          <w:numId w:val="80"/>
        </w:numPr>
      </w:pPr>
      <w:r w:rsidRPr="00E62A9D">
        <w:t>Geração dos relatórios em diversos formatos (PDF, Excel).</w:t>
      </w:r>
    </w:p>
    <w:p w14:paraId="42BFC055" w14:textId="77777777" w:rsidR="00E62A9D" w:rsidRPr="00E62A9D" w:rsidRDefault="00E62A9D" w:rsidP="00E62A9D">
      <w:pPr>
        <w:numPr>
          <w:ilvl w:val="1"/>
          <w:numId w:val="80"/>
        </w:numPr>
      </w:pPr>
      <w:r w:rsidRPr="00E62A9D">
        <w:t>Visualização prévia dos dados selecionados antes da exportação.</w:t>
      </w:r>
    </w:p>
    <w:p w14:paraId="5142621B" w14:textId="77777777" w:rsidR="00E62A9D" w:rsidRPr="00E62A9D" w:rsidRDefault="00E62A9D" w:rsidP="00E62A9D">
      <w:r w:rsidRPr="00E62A9D">
        <w:pict w14:anchorId="1B21C780">
          <v:rect id="_x0000_i2096" style="width:0;height:1.5pt" o:hralign="center" o:hrstd="t" o:hrnoshade="t" o:hr="t" fillcolor="#101828" stroked="f"/>
        </w:pict>
      </w:r>
    </w:p>
    <w:p w14:paraId="7ABA8EDB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11. Gestão de Perfis</w:t>
      </w:r>
    </w:p>
    <w:p w14:paraId="62075AB9" w14:textId="77777777" w:rsidR="00E62A9D" w:rsidRPr="00E62A9D" w:rsidRDefault="00E62A9D" w:rsidP="00E62A9D">
      <w:pPr>
        <w:numPr>
          <w:ilvl w:val="0"/>
          <w:numId w:val="81"/>
        </w:numPr>
      </w:pPr>
      <w:r w:rsidRPr="00E62A9D">
        <w:rPr>
          <w:b/>
          <w:bCs/>
        </w:rPr>
        <w:t>Gestão de Perfis do Grupo/Núcleo e dos Parceiros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</w:t>
      </w:r>
      <w:r w:rsidRPr="00E62A9D">
        <w:rPr>
          <w:i/>
          <w:iCs/>
        </w:rPr>
        <w:t xml:space="preserve">, eu quero gerenciar os perfis dos usuários do meu grupo/núcleo (empregados e familiares), garantindo que as informações estejam centralizadas e atualizadas, enquanto um </w:t>
      </w:r>
      <w:r w:rsidRPr="00E62A9D">
        <w:rPr>
          <w:b/>
          <w:bCs/>
          <w:i/>
          <w:iCs/>
        </w:rPr>
        <w:t>Administrador</w:t>
      </w:r>
      <w:r w:rsidRPr="00E62A9D">
        <w:rPr>
          <w:i/>
          <w:iCs/>
        </w:rPr>
        <w:t xml:space="preserve"> gerencia os perfis dos Parceiros, para manter a integridade e segurança dos dados do sistema.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4F304C17" w14:textId="77777777" w:rsidR="00E62A9D" w:rsidRPr="00E62A9D" w:rsidRDefault="00E62A9D" w:rsidP="00E62A9D">
      <w:pPr>
        <w:numPr>
          <w:ilvl w:val="1"/>
          <w:numId w:val="81"/>
        </w:numPr>
      </w:pPr>
      <w:r w:rsidRPr="00E62A9D">
        <w:t>O Empregador tem acesso a uma interface de gerenciamento para editar os perfis do seu grupo.</w:t>
      </w:r>
    </w:p>
    <w:p w14:paraId="0AE3E2E1" w14:textId="77777777" w:rsidR="00E62A9D" w:rsidRPr="00E62A9D" w:rsidRDefault="00E62A9D" w:rsidP="00E62A9D">
      <w:pPr>
        <w:numPr>
          <w:ilvl w:val="1"/>
          <w:numId w:val="81"/>
        </w:numPr>
      </w:pPr>
      <w:r w:rsidRPr="00E62A9D">
        <w:t>O Administrador pode gerenciar os perfis dos Parceiros.</w:t>
      </w:r>
    </w:p>
    <w:p w14:paraId="1313890A" w14:textId="77777777" w:rsidR="00986D0D" w:rsidRDefault="00986D0D" w:rsidP="00E62A9D">
      <w:pPr>
        <w:numPr>
          <w:ilvl w:val="1"/>
          <w:numId w:val="81"/>
        </w:numPr>
      </w:pPr>
      <w:r w:rsidRPr="00291490">
        <w:t>Registro de consentimento explícito durante o cadastro, conforme LGPD.</w:t>
      </w:r>
    </w:p>
    <w:p w14:paraId="63838104" w14:textId="3F28961C" w:rsidR="00E62A9D" w:rsidRPr="00E62A9D" w:rsidRDefault="00E62A9D" w:rsidP="00E62A9D">
      <w:pPr>
        <w:numPr>
          <w:ilvl w:val="1"/>
          <w:numId w:val="81"/>
        </w:numPr>
      </w:pPr>
      <w:r w:rsidRPr="00E62A9D">
        <w:t>A remoção ou alteração de perfis é restrita aos responsáveis (Empregador para o grupo e Administrador para os Parceiros).</w:t>
      </w:r>
    </w:p>
    <w:p w14:paraId="46F967E5" w14:textId="77777777" w:rsidR="00E62A9D" w:rsidRPr="00E62A9D" w:rsidRDefault="00E62A9D" w:rsidP="00E62A9D">
      <w:pPr>
        <w:numPr>
          <w:ilvl w:val="0"/>
          <w:numId w:val="81"/>
        </w:numPr>
      </w:pPr>
      <w:r w:rsidRPr="00E62A9D">
        <w:rPr>
          <w:b/>
          <w:bCs/>
        </w:rPr>
        <w:t>Inclusão de Registros de Férias no Perfil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</w:t>
      </w:r>
      <w:r w:rsidRPr="00E62A9D">
        <w:rPr>
          <w:i/>
          <w:iCs/>
        </w:rPr>
        <w:t>, eu quero visualizar meus registros de férias (adquiridas, gozadas e vencidas) no meu perfil, para acompanhar e planejar meus períodos de descanso.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6913962E" w14:textId="77777777" w:rsidR="00E62A9D" w:rsidRPr="00E62A9D" w:rsidRDefault="00E62A9D" w:rsidP="00E62A9D">
      <w:pPr>
        <w:numPr>
          <w:ilvl w:val="1"/>
          <w:numId w:val="81"/>
        </w:numPr>
      </w:pPr>
      <w:r w:rsidRPr="00E62A9D">
        <w:t>Interface exibe claramente os registros de férias.</w:t>
      </w:r>
    </w:p>
    <w:p w14:paraId="2F754252" w14:textId="77777777" w:rsidR="00E62A9D" w:rsidRPr="00E62A9D" w:rsidRDefault="00E62A9D" w:rsidP="00E62A9D">
      <w:pPr>
        <w:numPr>
          <w:ilvl w:val="1"/>
          <w:numId w:val="81"/>
        </w:numPr>
      </w:pPr>
      <w:r w:rsidRPr="00E62A9D">
        <w:t>Atualização automática conforme os cálculos e aprovações.</w:t>
      </w:r>
    </w:p>
    <w:p w14:paraId="407E14F0" w14:textId="77777777" w:rsidR="00E62A9D" w:rsidRPr="00E62A9D" w:rsidRDefault="00E62A9D" w:rsidP="00E62A9D">
      <w:r w:rsidRPr="00E62A9D">
        <w:pict w14:anchorId="79EF2FD2">
          <v:rect id="_x0000_i2097" style="width:0;height:1.5pt" o:hralign="center" o:hrstd="t" o:hrnoshade="t" o:hr="t" fillcolor="#101828" stroked="f"/>
        </w:pict>
      </w:r>
    </w:p>
    <w:p w14:paraId="3FF60A2A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12. Gestão de Alertas</w:t>
      </w:r>
    </w:p>
    <w:p w14:paraId="5CF0B1F7" w14:textId="77777777" w:rsidR="00E62A9D" w:rsidRPr="00E62A9D" w:rsidRDefault="00E62A9D" w:rsidP="00E62A9D">
      <w:pPr>
        <w:numPr>
          <w:ilvl w:val="0"/>
          <w:numId w:val="82"/>
        </w:numPr>
      </w:pPr>
      <w:r w:rsidRPr="00E62A9D">
        <w:rPr>
          <w:b/>
          <w:bCs/>
        </w:rPr>
        <w:t>Alertas Pré-Cadastrados e Configuráveis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</w:t>
      </w:r>
      <w:r w:rsidRPr="00E62A9D">
        <w:rPr>
          <w:i/>
          <w:iCs/>
        </w:rPr>
        <w:t xml:space="preserve"> (Empregador, Empregado ou Familiar), eu quero que o sistema já venha com alertas pré-cadastrados (ex.: vencimento de pagamentos, horários, atrasos) e que eu possa criar alertas adicionais, para sempre ser informado sobre eventos críticos.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18E8403A" w14:textId="77777777" w:rsidR="00E62A9D" w:rsidRPr="00E62A9D" w:rsidRDefault="00E62A9D" w:rsidP="00E62A9D">
      <w:pPr>
        <w:numPr>
          <w:ilvl w:val="1"/>
          <w:numId w:val="82"/>
        </w:numPr>
      </w:pPr>
      <w:r w:rsidRPr="00E62A9D">
        <w:t>Sistema inicia com alertas padrão configurados.</w:t>
      </w:r>
    </w:p>
    <w:p w14:paraId="20F4AF57" w14:textId="77777777" w:rsidR="00E62A9D" w:rsidRPr="00E62A9D" w:rsidRDefault="00E62A9D" w:rsidP="00E62A9D">
      <w:pPr>
        <w:numPr>
          <w:ilvl w:val="1"/>
          <w:numId w:val="82"/>
        </w:numPr>
      </w:pPr>
      <w:r w:rsidRPr="00E62A9D">
        <w:t>Interface permite a criação e personalização de alertas.</w:t>
      </w:r>
    </w:p>
    <w:p w14:paraId="4384405A" w14:textId="6DB0FF93" w:rsidR="00986D0D" w:rsidRDefault="00E62A9D" w:rsidP="00E62A9D">
      <w:pPr>
        <w:numPr>
          <w:ilvl w:val="1"/>
          <w:numId w:val="82"/>
        </w:numPr>
      </w:pPr>
      <w:r w:rsidRPr="00E62A9D">
        <w:lastRenderedPageBreak/>
        <w:t xml:space="preserve">Notificações são enviadas via </w:t>
      </w:r>
      <w:proofErr w:type="spellStart"/>
      <w:r w:rsidRPr="00E62A9D">
        <w:t>push</w:t>
      </w:r>
      <w:proofErr w:type="spellEnd"/>
      <w:r w:rsidRPr="00E62A9D">
        <w:t>, e-mail ou internamente</w:t>
      </w:r>
      <w:r w:rsidR="00986D0D">
        <w:t>.</w:t>
      </w:r>
    </w:p>
    <w:p w14:paraId="65F74DE8" w14:textId="405F3088" w:rsidR="00E62A9D" w:rsidRPr="00E62A9D" w:rsidRDefault="00986D0D" w:rsidP="00E62A9D">
      <w:pPr>
        <w:numPr>
          <w:ilvl w:val="1"/>
          <w:numId w:val="82"/>
        </w:numPr>
      </w:pPr>
      <w:r w:rsidRPr="00291490">
        <w:t>Log de alertas disponível para auditoria.</w:t>
      </w:r>
    </w:p>
    <w:p w14:paraId="5B74AB0D" w14:textId="77777777" w:rsidR="00E62A9D" w:rsidRPr="00E62A9D" w:rsidRDefault="00E62A9D" w:rsidP="00E62A9D">
      <w:r w:rsidRPr="00E62A9D">
        <w:pict w14:anchorId="680A7F93">
          <v:rect id="_x0000_i2098" style="width:0;height:1.5pt" o:hralign="center" o:hrstd="t" o:hrnoshade="t" o:hr="t" fillcolor="#101828" stroked="f"/>
        </w:pict>
      </w:r>
    </w:p>
    <w:p w14:paraId="25D2EF89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13. Gestão de Documentos</w:t>
      </w:r>
    </w:p>
    <w:p w14:paraId="283C1E22" w14:textId="77777777" w:rsidR="00E62A9D" w:rsidRPr="00E62A9D" w:rsidRDefault="00E62A9D" w:rsidP="00E62A9D">
      <w:pPr>
        <w:numPr>
          <w:ilvl w:val="0"/>
          <w:numId w:val="83"/>
        </w:numPr>
      </w:pPr>
      <w:r w:rsidRPr="00E62A9D">
        <w:rPr>
          <w:b/>
          <w:bCs/>
        </w:rPr>
        <w:t>Upload e Gerenciamento de Documentos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</w:t>
      </w:r>
      <w:r w:rsidRPr="00E62A9D">
        <w:rPr>
          <w:i/>
          <w:iCs/>
        </w:rPr>
        <w:t xml:space="preserve">, eu quero gerenciar os documentos dos usuários do meu grupo/núcleo (upload, visualização, edição) e, como </w:t>
      </w:r>
      <w:r w:rsidRPr="00E62A9D">
        <w:rPr>
          <w:b/>
          <w:bCs/>
          <w:i/>
          <w:iCs/>
        </w:rPr>
        <w:t>Administrador</w:t>
      </w:r>
      <w:r w:rsidRPr="00E62A9D">
        <w:rPr>
          <w:i/>
          <w:iCs/>
        </w:rPr>
        <w:t>, gerenciar os documentos dos Parceiros, para manter a organização e segurança. Apenas esses responsáveis podem remover documentos.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0EC53FF3" w14:textId="77777777" w:rsidR="00986D0D" w:rsidRPr="00291490" w:rsidRDefault="00986D0D" w:rsidP="00986D0D">
      <w:pPr>
        <w:numPr>
          <w:ilvl w:val="1"/>
          <w:numId w:val="83"/>
        </w:numPr>
      </w:pPr>
      <w:r w:rsidRPr="00291490">
        <w:t>Suporte a múltiplos formatos de arquivos.</w:t>
      </w:r>
    </w:p>
    <w:p w14:paraId="73A0E255" w14:textId="77777777" w:rsidR="00986D0D" w:rsidRDefault="00986D0D" w:rsidP="00986D0D">
      <w:pPr>
        <w:numPr>
          <w:ilvl w:val="1"/>
          <w:numId w:val="83"/>
        </w:numPr>
      </w:pPr>
      <w:r w:rsidRPr="00291490">
        <w:t>Geração automática de alertas para vencimentos.</w:t>
      </w:r>
    </w:p>
    <w:p w14:paraId="255CBD25" w14:textId="1F1E9759" w:rsidR="00E62A9D" w:rsidRPr="00E62A9D" w:rsidRDefault="00E62A9D" w:rsidP="00986D0D">
      <w:pPr>
        <w:numPr>
          <w:ilvl w:val="1"/>
          <w:numId w:val="83"/>
        </w:numPr>
      </w:pPr>
      <w:r w:rsidRPr="00E62A9D">
        <w:t>Interface para upload, visualização, edição e categorização dos documentos (com metadados como data de vencimento e categoria).</w:t>
      </w:r>
    </w:p>
    <w:p w14:paraId="71D0F028" w14:textId="77777777" w:rsidR="00E62A9D" w:rsidRPr="00E62A9D" w:rsidRDefault="00E62A9D" w:rsidP="00E62A9D">
      <w:pPr>
        <w:numPr>
          <w:ilvl w:val="1"/>
          <w:numId w:val="83"/>
        </w:numPr>
      </w:pPr>
      <w:r w:rsidRPr="00E62A9D">
        <w:t>Remoção de documentos restrita aos responsáveis (Empregador e Administrador).</w:t>
      </w:r>
    </w:p>
    <w:p w14:paraId="779A25D0" w14:textId="77777777" w:rsidR="00E62A9D" w:rsidRPr="00E62A9D" w:rsidRDefault="00E62A9D" w:rsidP="00E62A9D">
      <w:r w:rsidRPr="00E62A9D">
        <w:pict w14:anchorId="75CD2701">
          <v:rect id="_x0000_i2099" style="width:0;height:1.5pt" o:hralign="center" o:hrstd="t" o:hrnoshade="t" o:hr="t" fillcolor="#101828" stroked="f"/>
        </w:pict>
      </w:r>
    </w:p>
    <w:p w14:paraId="6FA9A35B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14. Gestão de Compras</w:t>
      </w:r>
    </w:p>
    <w:p w14:paraId="59ECD191" w14:textId="77777777" w:rsidR="00E62A9D" w:rsidRPr="00E62A9D" w:rsidRDefault="00E62A9D" w:rsidP="00E62A9D">
      <w:pPr>
        <w:numPr>
          <w:ilvl w:val="0"/>
          <w:numId w:val="84"/>
        </w:numPr>
      </w:pPr>
      <w:r w:rsidRPr="00E62A9D">
        <w:rPr>
          <w:b/>
          <w:bCs/>
        </w:rPr>
        <w:t>Cadastro e Gerenciamento da Lista de Compras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</w:t>
      </w:r>
      <w:r w:rsidRPr="00E62A9D">
        <w:rPr>
          <w:i/>
          <w:iCs/>
        </w:rPr>
        <w:t xml:space="preserve"> (Empregador, Empregado ou Familiar), eu quero criar e gerenciar uma lista de compras que contenha os seguintes campos: usuário solicitante, data da solicitação, data da compra, produto, marca/modelo, foto, preço da última compra, unidade (ex.: </w:t>
      </w:r>
      <w:proofErr w:type="spellStart"/>
      <w:r w:rsidRPr="00E62A9D">
        <w:rPr>
          <w:i/>
          <w:iCs/>
        </w:rPr>
        <w:t>un</w:t>
      </w:r>
      <w:proofErr w:type="spellEnd"/>
      <w:r w:rsidRPr="00E62A9D">
        <w:rPr>
          <w:i/>
          <w:iCs/>
        </w:rPr>
        <w:t xml:space="preserve">, kg, m, kit, </w:t>
      </w:r>
      <w:proofErr w:type="spellStart"/>
      <w:r w:rsidRPr="00E62A9D">
        <w:rPr>
          <w:i/>
          <w:iCs/>
        </w:rPr>
        <w:t>pç</w:t>
      </w:r>
      <w:proofErr w:type="spellEnd"/>
      <w:r w:rsidRPr="00E62A9D">
        <w:rPr>
          <w:i/>
          <w:iCs/>
        </w:rPr>
        <w:t>) e quantidade, com a opção de adicionar observações; além disso, quero agrupar as compras (ex.: supermercado, material de manutenção, etc.) com filtros e totalização por grupo, para organizar e monitorar as compras.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0FFAE446" w14:textId="77777777" w:rsidR="00986D0D" w:rsidRPr="00291490" w:rsidRDefault="00986D0D" w:rsidP="00986D0D">
      <w:pPr>
        <w:numPr>
          <w:ilvl w:val="1"/>
          <w:numId w:val="84"/>
        </w:numPr>
      </w:pPr>
      <w:r w:rsidRPr="00291490">
        <w:t>Interface intuitiva para inserção de itens com informações de prioridade.</w:t>
      </w:r>
    </w:p>
    <w:p w14:paraId="2713FB2B" w14:textId="77777777" w:rsidR="00986D0D" w:rsidRPr="00291490" w:rsidRDefault="00986D0D" w:rsidP="00986D0D">
      <w:pPr>
        <w:numPr>
          <w:ilvl w:val="1"/>
          <w:numId w:val="84"/>
        </w:numPr>
      </w:pPr>
      <w:r w:rsidRPr="00291490">
        <w:t>Função de marcar itens como concluídos.</w:t>
      </w:r>
    </w:p>
    <w:p w14:paraId="6D309D16" w14:textId="4515C2EB" w:rsidR="00E62A9D" w:rsidRPr="00E62A9D" w:rsidRDefault="00E62A9D" w:rsidP="00986D0D">
      <w:pPr>
        <w:numPr>
          <w:ilvl w:val="1"/>
          <w:numId w:val="84"/>
        </w:numPr>
      </w:pPr>
      <w:r w:rsidRPr="00E62A9D">
        <w:t>Formulário completo com os campos especificados.</w:t>
      </w:r>
    </w:p>
    <w:p w14:paraId="7D074708" w14:textId="77777777" w:rsidR="00E62A9D" w:rsidRPr="00E62A9D" w:rsidRDefault="00E62A9D" w:rsidP="00E62A9D">
      <w:pPr>
        <w:numPr>
          <w:ilvl w:val="1"/>
          <w:numId w:val="84"/>
        </w:numPr>
      </w:pPr>
      <w:r w:rsidRPr="00E62A9D">
        <w:t>Funcionalidade para criação de grupos de compras, filtros e totalização dos grupos.</w:t>
      </w:r>
    </w:p>
    <w:p w14:paraId="1B3CE96E" w14:textId="64AD4CA4" w:rsidR="00E62A9D" w:rsidRPr="00E62A9D" w:rsidRDefault="00E62A9D" w:rsidP="00E62A9D">
      <w:pPr>
        <w:numPr>
          <w:ilvl w:val="1"/>
          <w:numId w:val="84"/>
        </w:numPr>
      </w:pPr>
      <w:r w:rsidRPr="00E62A9D">
        <w:t>Histórico e edição das listas de compras disponíveis</w:t>
      </w:r>
      <w:r w:rsidR="00986D0D">
        <w:t xml:space="preserve"> para consulta</w:t>
      </w:r>
      <w:r w:rsidRPr="00E62A9D">
        <w:t>.</w:t>
      </w:r>
    </w:p>
    <w:p w14:paraId="0AD3ED9E" w14:textId="77777777" w:rsidR="00E62A9D" w:rsidRPr="00E62A9D" w:rsidRDefault="00E62A9D" w:rsidP="00E62A9D">
      <w:r w:rsidRPr="00E62A9D">
        <w:pict w14:anchorId="5A5E5430">
          <v:rect id="_x0000_i2100" style="width:0;height:1.5pt" o:hralign="center" o:hrstd="t" o:hrnoshade="t" o:hr="t" fillcolor="#101828" stroked="f"/>
        </w:pict>
      </w:r>
    </w:p>
    <w:p w14:paraId="7F4F72E7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15. Integrações com Meios de Pagamento</w:t>
      </w:r>
    </w:p>
    <w:p w14:paraId="25F80413" w14:textId="77777777" w:rsidR="00E62A9D" w:rsidRPr="00E62A9D" w:rsidRDefault="00E62A9D" w:rsidP="00E62A9D">
      <w:pPr>
        <w:numPr>
          <w:ilvl w:val="0"/>
          <w:numId w:val="85"/>
        </w:numPr>
      </w:pPr>
      <w:r w:rsidRPr="00E62A9D">
        <w:rPr>
          <w:b/>
          <w:bCs/>
        </w:rPr>
        <w:t>Transações Seguras e Gerenciamento de Pagamentos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 ou Administrador</w:t>
      </w:r>
      <w:r w:rsidRPr="00E62A9D">
        <w:rPr>
          <w:i/>
          <w:iCs/>
        </w:rPr>
        <w:t xml:space="preserve">, eu quero processar transações financeiras de forma segura via integração com plataformas de pagamento (como </w:t>
      </w:r>
      <w:proofErr w:type="spellStart"/>
      <w:r w:rsidRPr="00E62A9D">
        <w:rPr>
          <w:i/>
          <w:iCs/>
        </w:rPr>
        <w:t>Stripe</w:t>
      </w:r>
      <w:proofErr w:type="spellEnd"/>
      <w:r w:rsidRPr="00E62A9D">
        <w:rPr>
          <w:i/>
          <w:iCs/>
        </w:rPr>
        <w:t xml:space="preserve"> e PayPal), com suporte a </w:t>
      </w:r>
      <w:proofErr w:type="spellStart"/>
      <w:r w:rsidRPr="00E62A9D">
        <w:rPr>
          <w:i/>
          <w:iCs/>
        </w:rPr>
        <w:t>webhooks</w:t>
      </w:r>
      <w:proofErr w:type="spellEnd"/>
      <w:r w:rsidRPr="00E62A9D">
        <w:rPr>
          <w:i/>
          <w:iCs/>
        </w:rPr>
        <w:t xml:space="preserve"> e conformidade PCI DSS, para garantir a integridade e segurança dos pagamentos.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36C125FE" w14:textId="77777777" w:rsidR="00E62A9D" w:rsidRPr="00E62A9D" w:rsidRDefault="00E62A9D" w:rsidP="00E62A9D">
      <w:pPr>
        <w:numPr>
          <w:ilvl w:val="1"/>
          <w:numId w:val="85"/>
        </w:numPr>
      </w:pPr>
      <w:r w:rsidRPr="00E62A9D">
        <w:lastRenderedPageBreak/>
        <w:t>Integração robusta com múltiplos gateways de pagamento.</w:t>
      </w:r>
    </w:p>
    <w:p w14:paraId="2ADB59FD" w14:textId="77777777" w:rsidR="00E62A9D" w:rsidRPr="00E62A9D" w:rsidRDefault="00E62A9D" w:rsidP="00E62A9D">
      <w:pPr>
        <w:numPr>
          <w:ilvl w:val="1"/>
          <w:numId w:val="85"/>
        </w:numPr>
      </w:pPr>
      <w:r w:rsidRPr="00E62A9D">
        <w:t>Uso de criptografia e tokens para validação.</w:t>
      </w:r>
    </w:p>
    <w:p w14:paraId="3C181B26" w14:textId="77777777" w:rsidR="00E62A9D" w:rsidRPr="00E62A9D" w:rsidRDefault="00E62A9D" w:rsidP="00E62A9D">
      <w:pPr>
        <w:numPr>
          <w:ilvl w:val="1"/>
          <w:numId w:val="85"/>
        </w:numPr>
      </w:pPr>
      <w:r w:rsidRPr="00E62A9D">
        <w:t>Feedback em tempo real do status das transações com registro para auditoria.</w:t>
      </w:r>
    </w:p>
    <w:p w14:paraId="03D64B4A" w14:textId="77777777" w:rsidR="00E62A9D" w:rsidRPr="00E62A9D" w:rsidRDefault="00E62A9D" w:rsidP="00E62A9D">
      <w:r w:rsidRPr="00E62A9D">
        <w:pict w14:anchorId="6FD094F8">
          <v:rect id="_x0000_i2101" style="width:0;height:1.5pt" o:hralign="center" o:hrstd="t" o:hrnoshade="t" o:hr="t" fillcolor="#101828" stroked="f"/>
        </w:pict>
      </w:r>
    </w:p>
    <w:p w14:paraId="4F12F820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16. Planos de Assinatura</w:t>
      </w:r>
    </w:p>
    <w:p w14:paraId="25C5BDD7" w14:textId="77777777" w:rsidR="00E62A9D" w:rsidRPr="00E62A9D" w:rsidRDefault="00E62A9D" w:rsidP="00E62A9D">
      <w:pPr>
        <w:numPr>
          <w:ilvl w:val="0"/>
          <w:numId w:val="86"/>
        </w:numPr>
      </w:pPr>
      <w:r w:rsidRPr="00E62A9D">
        <w:rPr>
          <w:b/>
          <w:bCs/>
        </w:rPr>
        <w:t>Gestão de Planos de Assinatura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</w:t>
      </w:r>
      <w:r w:rsidRPr="00E62A9D">
        <w:rPr>
          <w:i/>
          <w:iCs/>
        </w:rPr>
        <w:t xml:space="preserve"> (seja Empregador, Empregado, Familiar, Parceiro ou Administrador), eu quero acessar e gerenciar planos de assinatura para obter funcionalidades premium, personalizar minha experiência e ter acesso a recursos avançados do Sistema DOM.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2E10AF42" w14:textId="77777777" w:rsidR="00E62A9D" w:rsidRPr="00E62A9D" w:rsidRDefault="00E62A9D" w:rsidP="00E62A9D">
      <w:pPr>
        <w:numPr>
          <w:ilvl w:val="1"/>
          <w:numId w:val="86"/>
        </w:numPr>
      </w:pPr>
      <w:r w:rsidRPr="00E62A9D">
        <w:t>Exibição dos planos de assinatura disponíveis com detalhes de preços e benefícios.</w:t>
      </w:r>
    </w:p>
    <w:p w14:paraId="51203BC3" w14:textId="77777777" w:rsidR="00E62A9D" w:rsidRPr="00E62A9D" w:rsidRDefault="00E62A9D" w:rsidP="00E62A9D">
      <w:pPr>
        <w:numPr>
          <w:ilvl w:val="1"/>
          <w:numId w:val="86"/>
        </w:numPr>
      </w:pPr>
      <w:r w:rsidRPr="00E62A9D">
        <w:t>Funcionalidade para contratação, renovação e cancelamento de assinaturas.</w:t>
      </w:r>
    </w:p>
    <w:p w14:paraId="5CA177F0" w14:textId="77777777" w:rsidR="00E62A9D" w:rsidRPr="00E62A9D" w:rsidRDefault="00E62A9D" w:rsidP="00E62A9D">
      <w:pPr>
        <w:numPr>
          <w:ilvl w:val="1"/>
          <w:numId w:val="86"/>
        </w:numPr>
      </w:pPr>
      <w:r w:rsidRPr="00E62A9D">
        <w:t>Associação dos planos ao dashboard com controle de acesso a recursos premium.</w:t>
      </w:r>
    </w:p>
    <w:p w14:paraId="398312B2" w14:textId="77777777" w:rsidR="00E62A9D" w:rsidRPr="00E62A9D" w:rsidRDefault="00E62A9D" w:rsidP="00E62A9D">
      <w:r w:rsidRPr="00E62A9D">
        <w:pict w14:anchorId="2FEFDEA3">
          <v:rect id="_x0000_i2102" style="width:0;height:1.5pt" o:hralign="center" o:hrstd="t" o:hrnoshade="t" o:hr="t" fillcolor="#101828" stroked="f"/>
        </w:pict>
      </w:r>
    </w:p>
    <w:p w14:paraId="74710EB4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17. Integração com eSocial Doméstico</w:t>
      </w:r>
    </w:p>
    <w:p w14:paraId="304DF9A4" w14:textId="77777777" w:rsidR="00E62A9D" w:rsidRPr="00E62A9D" w:rsidRDefault="00E62A9D" w:rsidP="00E62A9D">
      <w:pPr>
        <w:numPr>
          <w:ilvl w:val="0"/>
          <w:numId w:val="87"/>
        </w:numPr>
      </w:pPr>
      <w:r w:rsidRPr="00E62A9D">
        <w:rPr>
          <w:b/>
          <w:bCs/>
        </w:rPr>
        <w:t>Inclusão de Informações e Eventos do eSocial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Empregador/Administrador</w:t>
      </w:r>
      <w:r w:rsidRPr="00E62A9D">
        <w:rPr>
          <w:i/>
          <w:iCs/>
        </w:rPr>
        <w:t>, eu quero que os perfis (tanto do empregador quanto do empregado) sejam enriquecidos com as informações necessárias conforme a documentação do eSocial e eSocial Doméstico, e que o sistema comunique e registre os eventos obrigatórios para conformidade legal.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3A6ED1EF" w14:textId="77777777" w:rsidR="00E62A9D" w:rsidRPr="00E62A9D" w:rsidRDefault="00E62A9D" w:rsidP="00E62A9D">
      <w:pPr>
        <w:numPr>
          <w:ilvl w:val="1"/>
          <w:numId w:val="87"/>
        </w:numPr>
      </w:pPr>
      <w:r w:rsidRPr="00E62A9D">
        <w:t>Inclusão dos dados obrigatórios a partir da pesquisa na documentação oficial do eSocial Doméstico.</w:t>
      </w:r>
    </w:p>
    <w:p w14:paraId="487890FF" w14:textId="77777777" w:rsidR="00E62A9D" w:rsidRPr="00E62A9D" w:rsidRDefault="00E62A9D" w:rsidP="00E62A9D">
      <w:pPr>
        <w:numPr>
          <w:ilvl w:val="1"/>
          <w:numId w:val="87"/>
        </w:numPr>
      </w:pPr>
      <w:r w:rsidRPr="00E62A9D">
        <w:t>Mapeamento e registro dos eventos de comunicação exigidos legalmente.</w:t>
      </w:r>
    </w:p>
    <w:p w14:paraId="545F51F0" w14:textId="77777777" w:rsidR="00E62A9D" w:rsidRPr="00E62A9D" w:rsidRDefault="00E62A9D" w:rsidP="00E62A9D">
      <w:r w:rsidRPr="00E62A9D">
        <w:pict w14:anchorId="203CE676">
          <v:rect id="_x0000_i2103" style="width:0;height:1.5pt" o:hralign="center" o:hrstd="t" o:hrnoshade="t" o:hr="t" fillcolor="#101828" stroked="f"/>
        </w:pict>
      </w:r>
    </w:p>
    <w:p w14:paraId="67D75314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18. Cálculos Salariais, Recibos e Holerites</w:t>
      </w:r>
    </w:p>
    <w:p w14:paraId="4A9B1FE0" w14:textId="77777777" w:rsidR="00E62A9D" w:rsidRPr="00E62A9D" w:rsidRDefault="00E62A9D" w:rsidP="00E62A9D">
      <w:pPr>
        <w:numPr>
          <w:ilvl w:val="0"/>
          <w:numId w:val="88"/>
        </w:numPr>
      </w:pPr>
      <w:r w:rsidRPr="00E62A9D">
        <w:rPr>
          <w:b/>
          <w:bCs/>
        </w:rPr>
        <w:t>Processamento e Emissão de Documentos Salariais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</w:t>
      </w:r>
      <w:r w:rsidRPr="00E62A9D">
        <w:rPr>
          <w:i/>
          <w:iCs/>
        </w:rPr>
        <w:t>, eu quero que o sistema realize os cálculos salariais (incluindo salário base, horas extras, descontos) e emita meus recibos/holerites, para que eu possa acompanhar e validar meu rendimento mensal.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3C22A6A6" w14:textId="77777777" w:rsidR="00E62A9D" w:rsidRPr="00E62A9D" w:rsidRDefault="00E62A9D" w:rsidP="00E62A9D">
      <w:pPr>
        <w:numPr>
          <w:ilvl w:val="1"/>
          <w:numId w:val="88"/>
        </w:numPr>
      </w:pPr>
      <w:r w:rsidRPr="00E62A9D">
        <w:t>Dashboard exibe os cálculos de forma detalhada e precisa.</w:t>
      </w:r>
    </w:p>
    <w:p w14:paraId="185FF2B8" w14:textId="77777777" w:rsidR="00E62A9D" w:rsidRPr="00E62A9D" w:rsidRDefault="00E62A9D" w:rsidP="00E62A9D">
      <w:pPr>
        <w:numPr>
          <w:ilvl w:val="1"/>
          <w:numId w:val="88"/>
        </w:numPr>
      </w:pPr>
      <w:r w:rsidRPr="00E62A9D">
        <w:t>Funcionalidade para exportação ou impressão dos holerites.</w:t>
      </w:r>
    </w:p>
    <w:p w14:paraId="33EF2A1A" w14:textId="77777777" w:rsidR="00E62A9D" w:rsidRPr="00E62A9D" w:rsidRDefault="00E62A9D" w:rsidP="00E62A9D">
      <w:r w:rsidRPr="00E62A9D">
        <w:pict w14:anchorId="5B620F23">
          <v:rect id="_x0000_i2104" style="width:0;height:1.5pt" o:hralign="center" o:hrstd="t" o:hrnoshade="t" o:hr="t" fillcolor="#101828" stroked="f"/>
        </w:pict>
      </w:r>
    </w:p>
    <w:p w14:paraId="792EF631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19. Gestão de Empréstimos e Adiantamentos</w:t>
      </w:r>
    </w:p>
    <w:p w14:paraId="19A7B256" w14:textId="77777777" w:rsidR="00E62A9D" w:rsidRPr="00E62A9D" w:rsidRDefault="00E62A9D" w:rsidP="00E62A9D">
      <w:pPr>
        <w:numPr>
          <w:ilvl w:val="0"/>
          <w:numId w:val="89"/>
        </w:numPr>
      </w:pPr>
      <w:r w:rsidRPr="00E62A9D">
        <w:rPr>
          <w:b/>
          <w:bCs/>
        </w:rPr>
        <w:lastRenderedPageBreak/>
        <w:t>Gerenciamento Integrado de Empréstimos e Adiantamentos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 ou Administrador</w:t>
      </w:r>
      <w:r w:rsidRPr="00E62A9D">
        <w:rPr>
          <w:i/>
          <w:iCs/>
        </w:rPr>
        <w:t>, eu quero gerenciar empréstimos e adiantamentos, integrando-os ao cálculo salarial (inclusive considerando férias, 13º, etc.) e atualizando o saldo devedor automaticamente, para oferecer suporte financeiro e manter a transparência dos controles.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51713C85" w14:textId="77777777" w:rsidR="00E62A9D" w:rsidRPr="00E62A9D" w:rsidRDefault="00E62A9D" w:rsidP="00E62A9D">
      <w:pPr>
        <w:numPr>
          <w:ilvl w:val="1"/>
          <w:numId w:val="89"/>
        </w:numPr>
      </w:pPr>
      <w:r w:rsidRPr="00E62A9D">
        <w:t>Interface para solicitação, aprovação e acompanhamento de empréstimos/adiantamentos.</w:t>
      </w:r>
    </w:p>
    <w:p w14:paraId="002BABC3" w14:textId="77777777" w:rsidR="00E62A9D" w:rsidRPr="00E62A9D" w:rsidRDefault="00E62A9D" w:rsidP="00E62A9D">
      <w:pPr>
        <w:numPr>
          <w:ilvl w:val="1"/>
          <w:numId w:val="89"/>
        </w:numPr>
      </w:pPr>
      <w:r w:rsidRPr="00E62A9D">
        <w:t>Integração dos dados financeiros com os cálculos salariais e atualização do saldo.</w:t>
      </w:r>
    </w:p>
    <w:p w14:paraId="26690B78" w14:textId="77777777" w:rsidR="00E62A9D" w:rsidRPr="00E62A9D" w:rsidRDefault="00E62A9D" w:rsidP="00E62A9D">
      <w:r w:rsidRPr="00E62A9D">
        <w:pict w14:anchorId="5BEB9C7C">
          <v:rect id="_x0000_i2105" style="width:0;height:1.5pt" o:hralign="center" o:hrstd="t" o:hrnoshade="t" o:hr="t" fillcolor="#101828" stroked="f"/>
        </w:pict>
      </w:r>
    </w:p>
    <w:p w14:paraId="26E9B3D8" w14:textId="77777777" w:rsidR="00E62A9D" w:rsidRPr="00E62A9D" w:rsidRDefault="00E62A9D" w:rsidP="00E62A9D">
      <w:pPr>
        <w:rPr>
          <w:b/>
          <w:bCs/>
        </w:rPr>
      </w:pPr>
      <w:r w:rsidRPr="00E62A9D">
        <w:rPr>
          <w:b/>
          <w:bCs/>
        </w:rPr>
        <w:t>20. Gestão do Termo de Uso e das Políticas de Privacidade</w:t>
      </w:r>
    </w:p>
    <w:p w14:paraId="6EA51EA3" w14:textId="77777777" w:rsidR="00E62A9D" w:rsidRPr="00E62A9D" w:rsidRDefault="00E62A9D" w:rsidP="00E62A9D">
      <w:pPr>
        <w:numPr>
          <w:ilvl w:val="0"/>
          <w:numId w:val="90"/>
        </w:numPr>
      </w:pPr>
      <w:r w:rsidRPr="00E62A9D">
        <w:rPr>
          <w:b/>
          <w:bCs/>
        </w:rPr>
        <w:t>Administração dos Termos de Uso e Políticas de Privacidade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Empregador/Administrador</w:t>
      </w:r>
      <w:r w:rsidRPr="00E62A9D">
        <w:rPr>
          <w:i/>
          <w:iCs/>
        </w:rPr>
        <w:t>, eu quero gerenciar o Termo de Uso e as Políticas de Privacidade do Sistema DOM, garantindo que os usuários sejam informados e que as versões mais atuais estejam disponíveis, para assegurar transparência e conformidade legal (incluindo LGPD).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  <w:r w:rsidRPr="00E62A9D">
        <w:t xml:space="preserve"> </w:t>
      </w:r>
    </w:p>
    <w:p w14:paraId="4F9543C2" w14:textId="77777777" w:rsidR="00E62A9D" w:rsidRPr="00E62A9D" w:rsidRDefault="00E62A9D" w:rsidP="00E62A9D">
      <w:pPr>
        <w:numPr>
          <w:ilvl w:val="1"/>
          <w:numId w:val="90"/>
        </w:numPr>
      </w:pPr>
      <w:r w:rsidRPr="00E62A9D">
        <w:t>Interface que possibilite a atualização e publicação dos Termos de Uso e Políticas de Privacidade.</w:t>
      </w:r>
    </w:p>
    <w:p w14:paraId="2C553CB9" w14:textId="77777777" w:rsidR="00E62A9D" w:rsidRPr="00E62A9D" w:rsidRDefault="00E62A9D" w:rsidP="00E62A9D">
      <w:pPr>
        <w:numPr>
          <w:ilvl w:val="1"/>
          <w:numId w:val="90"/>
        </w:numPr>
      </w:pPr>
      <w:r w:rsidRPr="00E62A9D">
        <w:t>Controle de versões para que os usuários possam consultar as datas de vigência.</w:t>
      </w:r>
    </w:p>
    <w:p w14:paraId="5D07577A" w14:textId="77777777" w:rsidR="00E62A9D" w:rsidRPr="00E62A9D" w:rsidRDefault="00E62A9D" w:rsidP="00E62A9D">
      <w:pPr>
        <w:numPr>
          <w:ilvl w:val="1"/>
          <w:numId w:val="90"/>
        </w:numPr>
      </w:pPr>
      <w:r w:rsidRPr="00E62A9D">
        <w:t>Exibição obrigatória dos documentos na primeira utilização e durante o cadastro, com registro do consentimento dos usuários.</w:t>
      </w:r>
    </w:p>
    <w:p w14:paraId="7DB3CE17" w14:textId="77777777" w:rsidR="00E62A9D" w:rsidRPr="00E62A9D" w:rsidRDefault="00E62A9D" w:rsidP="00E62A9D">
      <w:r w:rsidRPr="00E62A9D">
        <w:t>─────────────────────────────</w:t>
      </w:r>
      <w:r w:rsidRPr="00E62A9D">
        <w:br/>
      </w:r>
      <w:r w:rsidRPr="00E62A9D">
        <w:rPr>
          <w:b/>
          <w:bCs/>
        </w:rPr>
        <w:t>II. Requisitos Não Funcionais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>(Histórias já estipuladas anteriormente, reindexadas a partir de 34)</w:t>
      </w:r>
    </w:p>
    <w:p w14:paraId="75F64256" w14:textId="77777777" w:rsidR="00E62A9D" w:rsidRPr="00E62A9D" w:rsidRDefault="00E62A9D" w:rsidP="00E62A9D">
      <w:pPr>
        <w:numPr>
          <w:ilvl w:val="0"/>
          <w:numId w:val="91"/>
        </w:numPr>
      </w:pPr>
      <w:r w:rsidRPr="00E62A9D">
        <w:rPr>
          <w:b/>
          <w:bCs/>
        </w:rPr>
        <w:t>Desempenho e Tempo de Resposta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 Final</w:t>
      </w:r>
      <w:r w:rsidRPr="00E62A9D">
        <w:rPr>
          <w:i/>
          <w:iCs/>
        </w:rPr>
        <w:t>, eu quero que o sistema responda em menos de 2 segundos para 95% das requisições, garantindo uma experiência ágil.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035BD25C" w14:textId="77777777" w:rsidR="00E62A9D" w:rsidRPr="00E62A9D" w:rsidRDefault="00E62A9D" w:rsidP="00E62A9D">
      <w:pPr>
        <w:numPr>
          <w:ilvl w:val="1"/>
          <w:numId w:val="91"/>
        </w:numPr>
      </w:pPr>
      <w:r w:rsidRPr="00E62A9D">
        <w:t>Testes de performance comprovam tempo de resposta inferior a 2 segundos para 95% das operações.</w:t>
      </w:r>
    </w:p>
    <w:p w14:paraId="74A1C34C" w14:textId="77777777" w:rsidR="00E62A9D" w:rsidRPr="00E62A9D" w:rsidRDefault="00E62A9D" w:rsidP="00E62A9D">
      <w:pPr>
        <w:numPr>
          <w:ilvl w:val="0"/>
          <w:numId w:val="91"/>
        </w:numPr>
      </w:pPr>
      <w:r w:rsidRPr="00E62A9D">
        <w:rPr>
          <w:b/>
          <w:bCs/>
        </w:rPr>
        <w:t>Escalabilidade e Confiabilidade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Administrador</w:t>
      </w:r>
      <w:r w:rsidRPr="00E62A9D">
        <w:rPr>
          <w:i/>
          <w:iCs/>
        </w:rPr>
        <w:t>, eu desejo que o sistema suporte até 10.000 usuários ativos simultaneamente, garantindo estabilidade mesmo sob alta demanda.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7CCE3D6E" w14:textId="77777777" w:rsidR="00E62A9D" w:rsidRPr="00E62A9D" w:rsidRDefault="00E62A9D" w:rsidP="00E62A9D">
      <w:pPr>
        <w:numPr>
          <w:ilvl w:val="1"/>
          <w:numId w:val="91"/>
        </w:numPr>
      </w:pPr>
      <w:r w:rsidRPr="00E62A9D">
        <w:t>Testes de carga confirmam escalabilidade sem degradação perceptível.</w:t>
      </w:r>
    </w:p>
    <w:p w14:paraId="0F17AADC" w14:textId="77777777" w:rsidR="00E62A9D" w:rsidRPr="00E62A9D" w:rsidRDefault="00E62A9D" w:rsidP="00E62A9D">
      <w:pPr>
        <w:numPr>
          <w:ilvl w:val="0"/>
          <w:numId w:val="91"/>
        </w:numPr>
      </w:pPr>
      <w:r w:rsidRPr="00E62A9D">
        <w:rPr>
          <w:b/>
          <w:bCs/>
        </w:rPr>
        <w:t>Usabilidade e Acessibilidade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 com Necessidades Especiais</w:t>
      </w:r>
      <w:r w:rsidRPr="00E62A9D">
        <w:rPr>
          <w:i/>
          <w:iCs/>
        </w:rPr>
        <w:t>, eu quero que o sistema esteja em conformidade com as diretrizes WCAG 2.1 nível AA, com suporte a leitores de tela e navegação por teclado, garantindo acessibilidade em qualquer dispositivo.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1A02842E" w14:textId="04E97A6B" w:rsidR="00E62A9D" w:rsidRPr="00E62A9D" w:rsidRDefault="00C223DD" w:rsidP="00C223DD">
      <w:pPr>
        <w:numPr>
          <w:ilvl w:val="1"/>
          <w:numId w:val="91"/>
        </w:numPr>
      </w:pPr>
      <w:r w:rsidRPr="00291490">
        <w:lastRenderedPageBreak/>
        <w:t>Auditorias de acessibilidade confirmem o cumprimento das diretrizes WCAG 2.1 nível AA, com suporte a leitores de tela e navegação por teclado.</w:t>
      </w:r>
    </w:p>
    <w:p w14:paraId="6D958C69" w14:textId="77777777" w:rsidR="00E62A9D" w:rsidRPr="00E62A9D" w:rsidRDefault="00E62A9D" w:rsidP="00E62A9D">
      <w:pPr>
        <w:numPr>
          <w:ilvl w:val="0"/>
          <w:numId w:val="91"/>
        </w:numPr>
      </w:pPr>
      <w:r w:rsidRPr="00E62A9D">
        <w:rPr>
          <w:b/>
          <w:bCs/>
        </w:rPr>
        <w:t>Compatibilidade e Responsividade (Incluindo Mobile iOS/Android)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Usuário Final</w:t>
      </w:r>
      <w:r w:rsidRPr="00E62A9D">
        <w:rPr>
          <w:i/>
          <w:iCs/>
        </w:rPr>
        <w:t>, eu desejo acessar o sistema de forma consistente em diferentes navegadores (Chrome, Firefox, Safari, Edge) e dispositivos (desktop, tablet, mobile – iOS e Android), para uma experiência unificada.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1D387EB9" w14:textId="3527DF4F" w:rsidR="00E62A9D" w:rsidRPr="00E62A9D" w:rsidRDefault="00C223DD" w:rsidP="00E62A9D">
      <w:pPr>
        <w:numPr>
          <w:ilvl w:val="1"/>
          <w:numId w:val="91"/>
        </w:numPr>
      </w:pPr>
      <w:r w:rsidRPr="00291490">
        <w:t>Testes de compatibilidade mostrem funcionamento correto em todos os principais navegadores e dispositivos</w:t>
      </w:r>
      <w:r w:rsidR="00E62A9D" w:rsidRPr="00E62A9D">
        <w:t>.</w:t>
      </w:r>
    </w:p>
    <w:p w14:paraId="1B624C50" w14:textId="77777777" w:rsidR="00E62A9D" w:rsidRPr="00E62A9D" w:rsidRDefault="00E62A9D" w:rsidP="00E62A9D">
      <w:pPr>
        <w:numPr>
          <w:ilvl w:val="0"/>
          <w:numId w:val="91"/>
        </w:numPr>
      </w:pPr>
      <w:r w:rsidRPr="00E62A9D">
        <w:rPr>
          <w:b/>
          <w:bCs/>
        </w:rPr>
        <w:t xml:space="preserve">Segurança e Rate </w:t>
      </w:r>
      <w:proofErr w:type="spellStart"/>
      <w:r w:rsidRPr="00E62A9D">
        <w:rPr>
          <w:b/>
          <w:bCs/>
        </w:rPr>
        <w:t>Limiting</w:t>
      </w:r>
      <w:proofErr w:type="spellEnd"/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um </w:t>
      </w:r>
      <w:r w:rsidRPr="00E62A9D">
        <w:rPr>
          <w:b/>
          <w:bCs/>
          <w:i/>
          <w:iCs/>
        </w:rPr>
        <w:t>Administrador/Equipe de Operações</w:t>
      </w:r>
      <w:r w:rsidRPr="00E62A9D">
        <w:rPr>
          <w:i/>
          <w:iCs/>
        </w:rPr>
        <w:t xml:space="preserve">, eu desejo que as APIs e integrações implementem rate </w:t>
      </w:r>
      <w:proofErr w:type="spellStart"/>
      <w:r w:rsidRPr="00E62A9D">
        <w:rPr>
          <w:i/>
          <w:iCs/>
        </w:rPr>
        <w:t>limiting</w:t>
      </w:r>
      <w:proofErr w:type="spellEnd"/>
      <w:r w:rsidRPr="00E62A9D">
        <w:rPr>
          <w:i/>
          <w:iCs/>
        </w:rPr>
        <w:t xml:space="preserve">, prevenindo abusos e ataques </w:t>
      </w:r>
      <w:proofErr w:type="gramStart"/>
      <w:r w:rsidRPr="00E62A9D">
        <w:rPr>
          <w:i/>
          <w:iCs/>
        </w:rPr>
        <w:t xml:space="preserve">de </w:t>
      </w:r>
      <w:proofErr w:type="spellStart"/>
      <w:r w:rsidRPr="00E62A9D">
        <w:rPr>
          <w:i/>
          <w:iCs/>
        </w:rPr>
        <w:t>DoS</w:t>
      </w:r>
      <w:proofErr w:type="spellEnd"/>
      <w:proofErr w:type="gramEnd"/>
      <w:r w:rsidRPr="00E62A9D">
        <w:rPr>
          <w:i/>
          <w:iCs/>
        </w:rPr>
        <w:t>, para manter a segurança e disponibilidade do sistema.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25164905" w14:textId="3E4961FA" w:rsidR="00E62A9D" w:rsidRPr="00E62A9D" w:rsidRDefault="00C223DD" w:rsidP="00E62A9D">
      <w:pPr>
        <w:numPr>
          <w:ilvl w:val="1"/>
          <w:numId w:val="91"/>
        </w:numPr>
      </w:pPr>
      <w:r w:rsidRPr="00291490">
        <w:t xml:space="preserve">Configuração e testes de rate </w:t>
      </w:r>
      <w:proofErr w:type="spellStart"/>
      <w:r w:rsidRPr="00291490">
        <w:t>limiting</w:t>
      </w:r>
      <w:proofErr w:type="spellEnd"/>
      <w:r w:rsidRPr="00291490">
        <w:t xml:space="preserve"> estão implementados, com alertas configurados para detectar abusos</w:t>
      </w:r>
      <w:r w:rsidR="00E62A9D" w:rsidRPr="00E62A9D">
        <w:t>.</w:t>
      </w:r>
    </w:p>
    <w:p w14:paraId="62FC01E2" w14:textId="77777777" w:rsidR="00E62A9D" w:rsidRPr="00E62A9D" w:rsidRDefault="00E62A9D" w:rsidP="00E62A9D">
      <w:pPr>
        <w:numPr>
          <w:ilvl w:val="0"/>
          <w:numId w:val="91"/>
        </w:numPr>
      </w:pPr>
      <w:r w:rsidRPr="00E62A9D">
        <w:rPr>
          <w:b/>
          <w:bCs/>
        </w:rPr>
        <w:t>Monitoramento e Auditoria Contínua</w:t>
      </w:r>
      <w:r w:rsidRPr="00E62A9D">
        <w:t xml:space="preserve"> </w:t>
      </w:r>
      <w:r w:rsidRPr="00E62A9D">
        <w:br/>
      </w:r>
      <w:r w:rsidRPr="00E62A9D">
        <w:rPr>
          <w:i/>
          <w:iCs/>
        </w:rPr>
        <w:t xml:space="preserve">Como parte da </w:t>
      </w:r>
      <w:r w:rsidRPr="00E62A9D">
        <w:rPr>
          <w:b/>
          <w:bCs/>
          <w:i/>
          <w:iCs/>
        </w:rPr>
        <w:t>Equipe de Operações</w:t>
      </w:r>
      <w:r w:rsidRPr="00E62A9D">
        <w:rPr>
          <w:i/>
          <w:iCs/>
        </w:rPr>
        <w:t>, eu quero monitorar continuamente a disponibilidade e desempenho do sistema e das integrações, recebendo alertas imediatos em caso de falhas, para garantir a confiabilidade da plataforma.</w:t>
      </w:r>
      <w:r w:rsidRPr="00E62A9D">
        <w:t xml:space="preserve"> </w:t>
      </w:r>
      <w:r w:rsidRPr="00E62A9D">
        <w:br/>
      </w:r>
      <w:r w:rsidRPr="00E62A9D">
        <w:rPr>
          <w:b/>
          <w:bCs/>
        </w:rPr>
        <w:t>Critérios de Aceitação:</w:t>
      </w:r>
    </w:p>
    <w:p w14:paraId="78E1165C" w14:textId="77777777" w:rsidR="00E62A9D" w:rsidRPr="00E62A9D" w:rsidRDefault="00E62A9D" w:rsidP="00E62A9D">
      <w:pPr>
        <w:numPr>
          <w:ilvl w:val="1"/>
          <w:numId w:val="91"/>
        </w:numPr>
      </w:pPr>
      <w:r w:rsidRPr="00E62A9D">
        <w:t>Ferramentas de monitoramento estão implementadas e configuradas para gerar alertas e relatórios regulares.</w:t>
      </w:r>
    </w:p>
    <w:p w14:paraId="6E23D0C3" w14:textId="77777777" w:rsidR="00E62A9D" w:rsidRPr="00E62A9D" w:rsidRDefault="00E62A9D" w:rsidP="00E62A9D">
      <w:r w:rsidRPr="00E62A9D">
        <w:t>─────────────────────────────</w:t>
      </w:r>
      <w:r w:rsidRPr="00E62A9D">
        <w:br/>
        <w:t>Essas histórias de usuário, agora revisadas com a identificação explícita dos tipos de usuário (personas) relevantes e com as novas inclusões solicitadas, formam a base para a criação do backlog ágil e para o alinhamento das equipes de desenvolvimento, design, QA, operações e suporte. Elas serão revisadas e refinadas continuamente com o feedback das sessões de testes e da utilização real do sistema.</w:t>
      </w:r>
    </w:p>
    <w:p w14:paraId="6F0CC717" w14:textId="77777777" w:rsidR="00E62A9D" w:rsidRPr="00E62A9D" w:rsidRDefault="00E62A9D" w:rsidP="00E62A9D">
      <w:r w:rsidRPr="00E62A9D">
        <w:t>Caso haja mais ajustes ou complementos, a equipe de Produto permanecerá em contato para iterarmos essas histórias conforme necessário.</w:t>
      </w:r>
    </w:p>
    <w:p w14:paraId="73A7E972" w14:textId="77777777" w:rsidR="00C91BB4" w:rsidRPr="00DE08E7" w:rsidRDefault="00C91BB4" w:rsidP="00DE08E7"/>
    <w:sectPr w:rsidR="00C91BB4" w:rsidRPr="00DE08E7" w:rsidSect="00BF6EE3">
      <w:headerReference w:type="default" r:id="rId7"/>
      <w:footerReference w:type="default" r:id="rId8"/>
      <w:pgSz w:w="11906" w:h="16838"/>
      <w:pgMar w:top="1418" w:right="1134" w:bottom="1134" w:left="1134" w:header="56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96250" w14:textId="77777777" w:rsidR="00CC0D4E" w:rsidRDefault="00CC0D4E" w:rsidP="004148E4">
      <w:pPr>
        <w:spacing w:after="0" w:line="240" w:lineRule="auto"/>
      </w:pPr>
      <w:r>
        <w:separator/>
      </w:r>
    </w:p>
  </w:endnote>
  <w:endnote w:type="continuationSeparator" w:id="0">
    <w:p w14:paraId="2FC2739F" w14:textId="77777777" w:rsidR="00CC0D4E" w:rsidRDefault="00CC0D4E" w:rsidP="0041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18623" w14:textId="77777777" w:rsidR="002D6517" w:rsidRPr="00D05E86" w:rsidRDefault="00D05E86" w:rsidP="00D05E86">
    <w:pPr>
      <w:pStyle w:val="Rodap"/>
      <w:tabs>
        <w:tab w:val="clear" w:pos="4252"/>
        <w:tab w:val="center" w:pos="3828"/>
      </w:tabs>
      <w:rPr>
        <w:b/>
        <w:bCs/>
        <w:color w:val="45A18C"/>
        <w:sz w:val="18"/>
        <w:szCs w:val="18"/>
        <w:lang w:val="en-US"/>
      </w:rPr>
    </w:pPr>
    <w:r w:rsidRPr="00D05E86">
      <w:rPr>
        <w:b/>
        <w:bCs/>
        <w:noProof/>
        <w:color w:val="45A18C"/>
      </w:rPr>
      <w:drawing>
        <wp:anchor distT="0" distB="0" distL="114300" distR="114300" simplePos="0" relativeHeight="251669504" behindDoc="0" locked="0" layoutInCell="1" allowOverlap="1" wp14:anchorId="225E19C3" wp14:editId="0F0F1433">
          <wp:simplePos x="0" y="0"/>
          <wp:positionH relativeFrom="column">
            <wp:posOffset>0</wp:posOffset>
          </wp:positionH>
          <wp:positionV relativeFrom="paragraph">
            <wp:posOffset>-47625</wp:posOffset>
          </wp:positionV>
          <wp:extent cx="230400" cy="230400"/>
          <wp:effectExtent l="0" t="0" r="0" b="0"/>
          <wp:wrapNone/>
          <wp:docPr id="1026" name="Picture 2" descr="o email grátis ícone">
            <a:extLst xmlns:a="http://schemas.openxmlformats.org/drawingml/2006/main">
              <a:ext uri="{FF2B5EF4-FFF2-40B4-BE49-F238E27FC236}">
                <a16:creationId xmlns:a16="http://schemas.microsoft.com/office/drawing/2014/main" id="{286BE842-86B6-AEE4-0715-AE04B41F0A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o email grátis ícone">
                    <a:extLst>
                      <a:ext uri="{FF2B5EF4-FFF2-40B4-BE49-F238E27FC236}">
                        <a16:creationId xmlns:a16="http://schemas.microsoft.com/office/drawing/2014/main" id="{286BE842-86B6-AEE4-0715-AE04B41F0A5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8E7" w:rsidRPr="00D05E86">
      <w:rPr>
        <w:b/>
        <w:bCs/>
        <w:noProof/>
        <w:color w:val="45A18C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086B182" wp14:editId="5A549EEB">
              <wp:simplePos x="0" y="0"/>
              <wp:positionH relativeFrom="column">
                <wp:posOffset>0</wp:posOffset>
              </wp:positionH>
              <wp:positionV relativeFrom="paragraph">
                <wp:posOffset>-85725</wp:posOffset>
              </wp:positionV>
              <wp:extent cx="6120000" cy="0"/>
              <wp:effectExtent l="0" t="0" r="0" b="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F499A8" id="Conector re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6.75pt" to="481.9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" strokecolor="#72c6b3" strokeweight=".5pt">
              <v:stroke joinstyle="miter"/>
            </v:line>
          </w:pict>
        </mc:Fallback>
      </mc:AlternateContent>
    </w:r>
    <w:r w:rsidR="00E333FB" w:rsidRPr="00D05E86">
      <w:rPr>
        <w:b/>
        <w:bCs/>
        <w:noProof/>
        <w:color w:val="45A18C"/>
      </w:rPr>
      <w:drawing>
        <wp:anchor distT="0" distB="0" distL="114300" distR="114300" simplePos="0" relativeHeight="251664384" behindDoc="1" locked="0" layoutInCell="1" allowOverlap="1" wp14:anchorId="7B617D47" wp14:editId="660FF9D0">
          <wp:simplePos x="0" y="0"/>
          <wp:positionH relativeFrom="column">
            <wp:posOffset>4826571</wp:posOffset>
          </wp:positionH>
          <wp:positionV relativeFrom="paragraph">
            <wp:posOffset>-9525</wp:posOffset>
          </wp:positionV>
          <wp:extent cx="175895" cy="178435"/>
          <wp:effectExtent l="0" t="0" r="0" b="0"/>
          <wp:wrapTight wrapText="bothSides">
            <wp:wrapPolygon edited="0">
              <wp:start x="0" y="0"/>
              <wp:lineTo x="0" y="18448"/>
              <wp:lineTo x="18715" y="18448"/>
              <wp:lineTo x="18715" y="0"/>
              <wp:lineTo x="0" y="0"/>
            </wp:wrapPolygon>
          </wp:wrapTight>
          <wp:docPr id="6" name="Imagem 6" descr="TSE fica cada vez mais descarado | Jornalistas Liv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SE fica cada vez mais descarado | Jornalistas Livres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36" b="22024"/>
                  <a:stretch/>
                </pic:blipFill>
                <pic:spPr bwMode="auto">
                  <a:xfrm>
                    <a:off x="0" y="0"/>
                    <a:ext cx="175895" cy="1784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05E86">
      <w:rPr>
        <w:b/>
        <w:bCs/>
        <w:color w:val="45A18C"/>
      </w:rPr>
      <w:t xml:space="preserve">           </w:t>
    </w:r>
    <w:hyperlink r:id="rId3" w:history="1">
      <w:r w:rsidR="00E17C0C" w:rsidRPr="00D05E86">
        <w:rPr>
          <w:rStyle w:val="Hyperlink"/>
          <w:b/>
          <w:bCs/>
          <w:color w:val="45A18C"/>
          <w:sz w:val="18"/>
          <w:szCs w:val="18"/>
          <w:lang w:val="en-US"/>
        </w:rPr>
        <w:t>flp-business.strategy@outlook.com</w:t>
      </w:r>
    </w:hyperlink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                                                                                                                               +5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5 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(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11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)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97648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-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706</w:t>
    </w:r>
    <w:r w:rsidR="002D6517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D517D" w14:textId="77777777" w:rsidR="00CC0D4E" w:rsidRDefault="00CC0D4E" w:rsidP="004148E4">
      <w:pPr>
        <w:spacing w:after="0" w:line="240" w:lineRule="auto"/>
      </w:pPr>
      <w:r>
        <w:separator/>
      </w:r>
    </w:p>
  </w:footnote>
  <w:footnote w:type="continuationSeparator" w:id="0">
    <w:p w14:paraId="3F138EA2" w14:textId="77777777" w:rsidR="00CC0D4E" w:rsidRDefault="00CC0D4E" w:rsidP="0041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A16B0" w14:textId="77777777" w:rsidR="004148E4" w:rsidRDefault="001C1D46" w:rsidP="00367DDC">
    <w:pPr>
      <w:pStyle w:val="Cabealho"/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7003" wp14:editId="28BAEA46">
              <wp:simplePos x="0" y="0"/>
              <wp:positionH relativeFrom="column">
                <wp:posOffset>0</wp:posOffset>
              </wp:positionH>
              <wp:positionV relativeFrom="paragraph">
                <wp:posOffset>840105</wp:posOffset>
              </wp:positionV>
              <wp:extent cx="612000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F5F9B4" id="Conector re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6.15pt" to="481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" strokecolor="#72c6b3" strokeweight=".5pt">
              <v:stroke joinstyle="miter"/>
            </v:line>
          </w:pict>
        </mc:Fallback>
      </mc:AlternateContent>
    </w:r>
    <w:r w:rsidR="00367DDC">
      <w:rPr>
        <w:noProof/>
      </w:rPr>
      <w:drawing>
        <wp:inline distT="0" distB="0" distL="0" distR="0" wp14:anchorId="25BA4856" wp14:editId="7675DAF7">
          <wp:extent cx="1605600" cy="7056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600" cy="70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AF7"/>
    <w:multiLevelType w:val="multilevel"/>
    <w:tmpl w:val="88FCB1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E54F9"/>
    <w:multiLevelType w:val="multilevel"/>
    <w:tmpl w:val="1564FB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672A0"/>
    <w:multiLevelType w:val="multilevel"/>
    <w:tmpl w:val="8444B76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E54BA"/>
    <w:multiLevelType w:val="multilevel"/>
    <w:tmpl w:val="59E89F2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464"/>
    <w:multiLevelType w:val="multilevel"/>
    <w:tmpl w:val="5C52116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01FF8"/>
    <w:multiLevelType w:val="multilevel"/>
    <w:tmpl w:val="5F10837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8D3790"/>
    <w:multiLevelType w:val="multilevel"/>
    <w:tmpl w:val="8CE809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03373"/>
    <w:multiLevelType w:val="multilevel"/>
    <w:tmpl w:val="DD8A75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E63396"/>
    <w:multiLevelType w:val="multilevel"/>
    <w:tmpl w:val="8EEEE2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A76805"/>
    <w:multiLevelType w:val="multilevel"/>
    <w:tmpl w:val="B164C5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84490C"/>
    <w:multiLevelType w:val="multilevel"/>
    <w:tmpl w:val="1E3EA9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8B2F6C"/>
    <w:multiLevelType w:val="multilevel"/>
    <w:tmpl w:val="1A16299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BD5C98"/>
    <w:multiLevelType w:val="multilevel"/>
    <w:tmpl w:val="1742B16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BB786E"/>
    <w:multiLevelType w:val="multilevel"/>
    <w:tmpl w:val="E9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477D74"/>
    <w:multiLevelType w:val="multilevel"/>
    <w:tmpl w:val="3AF4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934619"/>
    <w:multiLevelType w:val="multilevel"/>
    <w:tmpl w:val="023AE7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4448B2"/>
    <w:multiLevelType w:val="multilevel"/>
    <w:tmpl w:val="406A9BB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8F0032"/>
    <w:multiLevelType w:val="multilevel"/>
    <w:tmpl w:val="5B625A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265E9E"/>
    <w:multiLevelType w:val="multilevel"/>
    <w:tmpl w:val="2EFE4E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1A3D58"/>
    <w:multiLevelType w:val="multilevel"/>
    <w:tmpl w:val="48FC44A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6541B9"/>
    <w:multiLevelType w:val="multilevel"/>
    <w:tmpl w:val="3DF8D8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03219"/>
    <w:multiLevelType w:val="multilevel"/>
    <w:tmpl w:val="506C9F2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015DAB"/>
    <w:multiLevelType w:val="multilevel"/>
    <w:tmpl w:val="88A234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A67F1D"/>
    <w:multiLevelType w:val="multilevel"/>
    <w:tmpl w:val="A4282E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3C33D9"/>
    <w:multiLevelType w:val="multilevel"/>
    <w:tmpl w:val="737A8A5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A84F6A"/>
    <w:multiLevelType w:val="multilevel"/>
    <w:tmpl w:val="D0A273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4559EA"/>
    <w:multiLevelType w:val="multilevel"/>
    <w:tmpl w:val="49A2208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8B37C0"/>
    <w:multiLevelType w:val="multilevel"/>
    <w:tmpl w:val="1BA6070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B01FF6"/>
    <w:multiLevelType w:val="multilevel"/>
    <w:tmpl w:val="AF6EB81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F211D5"/>
    <w:multiLevelType w:val="multilevel"/>
    <w:tmpl w:val="B3CA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371B39"/>
    <w:multiLevelType w:val="multilevel"/>
    <w:tmpl w:val="457275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EA4864"/>
    <w:multiLevelType w:val="multilevel"/>
    <w:tmpl w:val="C4A4413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794106"/>
    <w:multiLevelType w:val="multilevel"/>
    <w:tmpl w:val="6B3C6D4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4B3574"/>
    <w:multiLevelType w:val="multilevel"/>
    <w:tmpl w:val="BA0044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4F2DC1"/>
    <w:multiLevelType w:val="multilevel"/>
    <w:tmpl w:val="F6DE4C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E510C3"/>
    <w:multiLevelType w:val="multilevel"/>
    <w:tmpl w:val="5C88494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985FAF"/>
    <w:multiLevelType w:val="multilevel"/>
    <w:tmpl w:val="3072F4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C63F89"/>
    <w:multiLevelType w:val="multilevel"/>
    <w:tmpl w:val="78EEE7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384C75"/>
    <w:multiLevelType w:val="multilevel"/>
    <w:tmpl w:val="EB5E2A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B43767"/>
    <w:multiLevelType w:val="multilevel"/>
    <w:tmpl w:val="5A780D7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1673B6"/>
    <w:multiLevelType w:val="multilevel"/>
    <w:tmpl w:val="CC8809F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EC52A8"/>
    <w:multiLevelType w:val="multilevel"/>
    <w:tmpl w:val="7D6A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1405FA"/>
    <w:multiLevelType w:val="multilevel"/>
    <w:tmpl w:val="DB46CF9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F96B9A"/>
    <w:multiLevelType w:val="multilevel"/>
    <w:tmpl w:val="88C44F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34314E"/>
    <w:multiLevelType w:val="multilevel"/>
    <w:tmpl w:val="688C537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CD39D6"/>
    <w:multiLevelType w:val="multilevel"/>
    <w:tmpl w:val="275C71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3E2469"/>
    <w:multiLevelType w:val="multilevel"/>
    <w:tmpl w:val="F6DCDCD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2A6C24"/>
    <w:multiLevelType w:val="multilevel"/>
    <w:tmpl w:val="F58EF1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6A13EF"/>
    <w:multiLevelType w:val="multilevel"/>
    <w:tmpl w:val="CC2C65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CE17EF"/>
    <w:multiLevelType w:val="multilevel"/>
    <w:tmpl w:val="D8EA10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5A7EE3"/>
    <w:multiLevelType w:val="multilevel"/>
    <w:tmpl w:val="3F3677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BE7750"/>
    <w:multiLevelType w:val="multilevel"/>
    <w:tmpl w:val="F294D1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BE5255"/>
    <w:multiLevelType w:val="multilevel"/>
    <w:tmpl w:val="ABEAB6B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96A2C94"/>
    <w:multiLevelType w:val="multilevel"/>
    <w:tmpl w:val="B92201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080B10"/>
    <w:multiLevelType w:val="multilevel"/>
    <w:tmpl w:val="1A244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4F0CB4"/>
    <w:multiLevelType w:val="multilevel"/>
    <w:tmpl w:val="FDB0F0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3D27B8"/>
    <w:multiLevelType w:val="multilevel"/>
    <w:tmpl w:val="03B492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98039F"/>
    <w:multiLevelType w:val="multilevel"/>
    <w:tmpl w:val="49489F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EC127B"/>
    <w:multiLevelType w:val="multilevel"/>
    <w:tmpl w:val="629215D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51033C"/>
    <w:multiLevelType w:val="multilevel"/>
    <w:tmpl w:val="82403CB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B0129D"/>
    <w:multiLevelType w:val="multilevel"/>
    <w:tmpl w:val="89702B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49619D"/>
    <w:multiLevelType w:val="multilevel"/>
    <w:tmpl w:val="113ED2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6559AB"/>
    <w:multiLevelType w:val="multilevel"/>
    <w:tmpl w:val="6FF8FCD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D1B0DE0"/>
    <w:multiLevelType w:val="multilevel"/>
    <w:tmpl w:val="126E72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E72863"/>
    <w:multiLevelType w:val="multilevel"/>
    <w:tmpl w:val="15AA8B8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326D2F"/>
    <w:multiLevelType w:val="multilevel"/>
    <w:tmpl w:val="00F038F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553B73"/>
    <w:multiLevelType w:val="multilevel"/>
    <w:tmpl w:val="D90426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5B93834"/>
    <w:multiLevelType w:val="multilevel"/>
    <w:tmpl w:val="E2686C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232B85"/>
    <w:multiLevelType w:val="multilevel"/>
    <w:tmpl w:val="6E066D9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C631A4"/>
    <w:multiLevelType w:val="multilevel"/>
    <w:tmpl w:val="39B2EA5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983915"/>
    <w:multiLevelType w:val="multilevel"/>
    <w:tmpl w:val="1982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AC0ABF"/>
    <w:multiLevelType w:val="multilevel"/>
    <w:tmpl w:val="D93C666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0C5A6F"/>
    <w:multiLevelType w:val="multilevel"/>
    <w:tmpl w:val="5AE448A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E6854AB"/>
    <w:multiLevelType w:val="multilevel"/>
    <w:tmpl w:val="C17090C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EB56A8"/>
    <w:multiLevelType w:val="multilevel"/>
    <w:tmpl w:val="77DCA2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570869"/>
    <w:multiLevelType w:val="multilevel"/>
    <w:tmpl w:val="9F24A4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2E09D7"/>
    <w:multiLevelType w:val="multilevel"/>
    <w:tmpl w:val="6F0472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966184"/>
    <w:multiLevelType w:val="multilevel"/>
    <w:tmpl w:val="949485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A83244"/>
    <w:multiLevelType w:val="multilevel"/>
    <w:tmpl w:val="1034FD7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A575C4"/>
    <w:multiLevelType w:val="multilevel"/>
    <w:tmpl w:val="827C38F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43194E"/>
    <w:multiLevelType w:val="multilevel"/>
    <w:tmpl w:val="E7ECCA1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861D7F"/>
    <w:multiLevelType w:val="multilevel"/>
    <w:tmpl w:val="9320C9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564A8E"/>
    <w:multiLevelType w:val="multilevel"/>
    <w:tmpl w:val="D7DA794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8D975AB"/>
    <w:multiLevelType w:val="hybridMultilevel"/>
    <w:tmpl w:val="1E8C47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4F1E7E"/>
    <w:multiLevelType w:val="multilevel"/>
    <w:tmpl w:val="DA00CD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A36300B"/>
    <w:multiLevelType w:val="multilevel"/>
    <w:tmpl w:val="8CA07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A73B3F"/>
    <w:multiLevelType w:val="multilevel"/>
    <w:tmpl w:val="4F3E65A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5C1FE0"/>
    <w:multiLevelType w:val="multilevel"/>
    <w:tmpl w:val="198436C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CC015C7"/>
    <w:multiLevelType w:val="multilevel"/>
    <w:tmpl w:val="41E45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D1F5541"/>
    <w:multiLevelType w:val="multilevel"/>
    <w:tmpl w:val="D9483A0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6C44D1"/>
    <w:multiLevelType w:val="multilevel"/>
    <w:tmpl w:val="9E00F7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573533">
    <w:abstractNumId w:val="83"/>
  </w:num>
  <w:num w:numId="2" w16cid:durableId="531385280">
    <w:abstractNumId w:val="41"/>
  </w:num>
  <w:num w:numId="3" w16cid:durableId="450822213">
    <w:abstractNumId w:val="54"/>
  </w:num>
  <w:num w:numId="4" w16cid:durableId="1197237661">
    <w:abstractNumId w:val="88"/>
  </w:num>
  <w:num w:numId="5" w16cid:durableId="1866209474">
    <w:abstractNumId w:val="76"/>
  </w:num>
  <w:num w:numId="6" w16cid:durableId="1338997513">
    <w:abstractNumId w:val="77"/>
  </w:num>
  <w:num w:numId="7" w16cid:durableId="462768130">
    <w:abstractNumId w:val="60"/>
  </w:num>
  <w:num w:numId="8" w16cid:durableId="1218009138">
    <w:abstractNumId w:val="34"/>
  </w:num>
  <w:num w:numId="9" w16cid:durableId="1273630615">
    <w:abstractNumId w:val="33"/>
  </w:num>
  <w:num w:numId="10" w16cid:durableId="1688483455">
    <w:abstractNumId w:val="35"/>
  </w:num>
  <w:num w:numId="11" w16cid:durableId="956833878">
    <w:abstractNumId w:val="67"/>
  </w:num>
  <w:num w:numId="12" w16cid:durableId="555436983">
    <w:abstractNumId w:val="30"/>
  </w:num>
  <w:num w:numId="13" w16cid:durableId="1273786230">
    <w:abstractNumId w:val="87"/>
  </w:num>
  <w:num w:numId="14" w16cid:durableId="1377316279">
    <w:abstractNumId w:val="44"/>
  </w:num>
  <w:num w:numId="15" w16cid:durableId="832796124">
    <w:abstractNumId w:val="5"/>
  </w:num>
  <w:num w:numId="16" w16cid:durableId="1296180200">
    <w:abstractNumId w:val="42"/>
  </w:num>
  <w:num w:numId="17" w16cid:durableId="1592355869">
    <w:abstractNumId w:val="26"/>
  </w:num>
  <w:num w:numId="18" w16cid:durableId="1729761102">
    <w:abstractNumId w:val="70"/>
  </w:num>
  <w:num w:numId="19" w16cid:durableId="1303462093">
    <w:abstractNumId w:val="48"/>
  </w:num>
  <w:num w:numId="20" w16cid:durableId="1310138145">
    <w:abstractNumId w:val="25"/>
  </w:num>
  <w:num w:numId="21" w16cid:durableId="712273586">
    <w:abstractNumId w:val="63"/>
  </w:num>
  <w:num w:numId="22" w16cid:durableId="388307661">
    <w:abstractNumId w:val="0"/>
  </w:num>
  <w:num w:numId="23" w16cid:durableId="1062800180">
    <w:abstractNumId w:val="59"/>
  </w:num>
  <w:num w:numId="24" w16cid:durableId="1461991001">
    <w:abstractNumId w:val="84"/>
  </w:num>
  <w:num w:numId="25" w16cid:durableId="1125074831">
    <w:abstractNumId w:val="38"/>
  </w:num>
  <w:num w:numId="26" w16cid:durableId="2108764801">
    <w:abstractNumId w:val="71"/>
  </w:num>
  <w:num w:numId="27" w16cid:durableId="36201391">
    <w:abstractNumId w:val="53"/>
  </w:num>
  <w:num w:numId="28" w16cid:durableId="1312322429">
    <w:abstractNumId w:val="7"/>
  </w:num>
  <w:num w:numId="29" w16cid:durableId="58552422">
    <w:abstractNumId w:val="56"/>
  </w:num>
  <w:num w:numId="30" w16cid:durableId="1316107769">
    <w:abstractNumId w:val="50"/>
  </w:num>
  <w:num w:numId="31" w16cid:durableId="552959876">
    <w:abstractNumId w:val="46"/>
  </w:num>
  <w:num w:numId="32" w16cid:durableId="42678157">
    <w:abstractNumId w:val="52"/>
  </w:num>
  <w:num w:numId="33" w16cid:durableId="988706956">
    <w:abstractNumId w:val="62"/>
  </w:num>
  <w:num w:numId="34" w16cid:durableId="1320160618">
    <w:abstractNumId w:val="29"/>
  </w:num>
  <w:num w:numId="35" w16cid:durableId="64694250">
    <w:abstractNumId w:val="37"/>
  </w:num>
  <w:num w:numId="36" w16cid:durableId="1343971856">
    <w:abstractNumId w:val="85"/>
  </w:num>
  <w:num w:numId="37" w16cid:durableId="1333216177">
    <w:abstractNumId w:val="49"/>
  </w:num>
  <w:num w:numId="38" w16cid:durableId="738945126">
    <w:abstractNumId w:val="10"/>
  </w:num>
  <w:num w:numId="39" w16cid:durableId="1753971702">
    <w:abstractNumId w:val="66"/>
  </w:num>
  <w:num w:numId="40" w16cid:durableId="1183670858">
    <w:abstractNumId w:val="65"/>
  </w:num>
  <w:num w:numId="41" w16cid:durableId="964428345">
    <w:abstractNumId w:val="74"/>
  </w:num>
  <w:num w:numId="42" w16cid:durableId="835000870">
    <w:abstractNumId w:val="89"/>
  </w:num>
  <w:num w:numId="43" w16cid:durableId="2032756696">
    <w:abstractNumId w:val="64"/>
  </w:num>
  <w:num w:numId="44" w16cid:durableId="1102607986">
    <w:abstractNumId w:val="15"/>
  </w:num>
  <w:num w:numId="45" w16cid:durableId="587688519">
    <w:abstractNumId w:val="31"/>
  </w:num>
  <w:num w:numId="46" w16cid:durableId="778838817">
    <w:abstractNumId w:val="78"/>
  </w:num>
  <w:num w:numId="47" w16cid:durableId="363752098">
    <w:abstractNumId w:val="72"/>
  </w:num>
  <w:num w:numId="48" w16cid:durableId="1011835975">
    <w:abstractNumId w:val="16"/>
  </w:num>
  <w:num w:numId="49" w16cid:durableId="307826778">
    <w:abstractNumId w:val="58"/>
  </w:num>
  <w:num w:numId="50" w16cid:durableId="198128835">
    <w:abstractNumId w:val="14"/>
  </w:num>
  <w:num w:numId="51" w16cid:durableId="2020043067">
    <w:abstractNumId w:val="57"/>
  </w:num>
  <w:num w:numId="52" w16cid:durableId="438373975">
    <w:abstractNumId w:val="36"/>
  </w:num>
  <w:num w:numId="53" w16cid:durableId="1258099850">
    <w:abstractNumId w:val="47"/>
  </w:num>
  <w:num w:numId="54" w16cid:durableId="735977263">
    <w:abstractNumId w:val="22"/>
  </w:num>
  <w:num w:numId="55" w16cid:durableId="451019278">
    <w:abstractNumId w:val="8"/>
  </w:num>
  <w:num w:numId="56" w16cid:durableId="1864976422">
    <w:abstractNumId w:val="90"/>
  </w:num>
  <w:num w:numId="57" w16cid:durableId="615715346">
    <w:abstractNumId w:val="24"/>
  </w:num>
  <w:num w:numId="58" w16cid:durableId="301739694">
    <w:abstractNumId w:val="1"/>
  </w:num>
  <w:num w:numId="59" w16cid:durableId="1419518717">
    <w:abstractNumId w:val="2"/>
  </w:num>
  <w:num w:numId="60" w16cid:durableId="920792750">
    <w:abstractNumId w:val="80"/>
  </w:num>
  <w:num w:numId="61" w16cid:durableId="1304702051">
    <w:abstractNumId w:val="79"/>
  </w:num>
  <w:num w:numId="62" w16cid:durableId="1160736188">
    <w:abstractNumId w:val="3"/>
  </w:num>
  <w:num w:numId="63" w16cid:durableId="943267013">
    <w:abstractNumId w:val="11"/>
  </w:num>
  <w:num w:numId="64" w16cid:durableId="644941133">
    <w:abstractNumId w:val="86"/>
  </w:num>
  <w:num w:numId="65" w16cid:durableId="1004011949">
    <w:abstractNumId w:val="4"/>
  </w:num>
  <w:num w:numId="66" w16cid:durableId="827283926">
    <w:abstractNumId w:val="69"/>
  </w:num>
  <w:num w:numId="67" w16cid:durableId="798762390">
    <w:abstractNumId w:val="20"/>
  </w:num>
  <w:num w:numId="68" w16cid:durableId="1058744778">
    <w:abstractNumId w:val="21"/>
  </w:num>
  <w:num w:numId="69" w16cid:durableId="1212576737">
    <w:abstractNumId w:val="81"/>
  </w:num>
  <w:num w:numId="70" w16cid:durableId="1259098194">
    <w:abstractNumId w:val="61"/>
  </w:num>
  <w:num w:numId="71" w16cid:durableId="771164401">
    <w:abstractNumId w:val="13"/>
  </w:num>
  <w:num w:numId="72" w16cid:durableId="424303362">
    <w:abstractNumId w:val="45"/>
  </w:num>
  <w:num w:numId="73" w16cid:durableId="1159268351">
    <w:abstractNumId w:val="23"/>
  </w:num>
  <w:num w:numId="74" w16cid:durableId="1397629048">
    <w:abstractNumId w:val="75"/>
  </w:num>
  <w:num w:numId="75" w16cid:durableId="1214579087">
    <w:abstractNumId w:val="43"/>
  </w:num>
  <w:num w:numId="76" w16cid:durableId="54746148">
    <w:abstractNumId w:val="6"/>
  </w:num>
  <w:num w:numId="77" w16cid:durableId="1660038092">
    <w:abstractNumId w:val="9"/>
  </w:num>
  <w:num w:numId="78" w16cid:durableId="1848599425">
    <w:abstractNumId w:val="73"/>
  </w:num>
  <w:num w:numId="79" w16cid:durableId="584726125">
    <w:abstractNumId w:val="18"/>
  </w:num>
  <w:num w:numId="80" w16cid:durableId="671492515">
    <w:abstractNumId w:val="32"/>
  </w:num>
  <w:num w:numId="81" w16cid:durableId="1647275832">
    <w:abstractNumId w:val="17"/>
  </w:num>
  <w:num w:numId="82" w16cid:durableId="552035599">
    <w:abstractNumId w:val="12"/>
  </w:num>
  <w:num w:numId="83" w16cid:durableId="1157914063">
    <w:abstractNumId w:val="40"/>
  </w:num>
  <w:num w:numId="84" w16cid:durableId="25061401">
    <w:abstractNumId w:val="19"/>
  </w:num>
  <w:num w:numId="85" w16cid:durableId="972834434">
    <w:abstractNumId w:val="68"/>
  </w:num>
  <w:num w:numId="86" w16cid:durableId="171772429">
    <w:abstractNumId w:val="27"/>
  </w:num>
  <w:num w:numId="87" w16cid:durableId="952518892">
    <w:abstractNumId w:val="55"/>
  </w:num>
  <w:num w:numId="88" w16cid:durableId="1914512635">
    <w:abstractNumId w:val="39"/>
  </w:num>
  <w:num w:numId="89" w16cid:durableId="2107188985">
    <w:abstractNumId w:val="82"/>
  </w:num>
  <w:num w:numId="90" w16cid:durableId="1249928112">
    <w:abstractNumId w:val="51"/>
  </w:num>
  <w:num w:numId="91" w16cid:durableId="19321610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EF"/>
    <w:rsid w:val="000524F0"/>
    <w:rsid w:val="000B756D"/>
    <w:rsid w:val="000E6E94"/>
    <w:rsid w:val="00102ED0"/>
    <w:rsid w:val="0012512C"/>
    <w:rsid w:val="0013096E"/>
    <w:rsid w:val="00174083"/>
    <w:rsid w:val="001845B7"/>
    <w:rsid w:val="00184D40"/>
    <w:rsid w:val="00191488"/>
    <w:rsid w:val="001C1D46"/>
    <w:rsid w:val="001E3070"/>
    <w:rsid w:val="00201191"/>
    <w:rsid w:val="002271FD"/>
    <w:rsid w:val="00270E2A"/>
    <w:rsid w:val="00291490"/>
    <w:rsid w:val="002D6517"/>
    <w:rsid w:val="003316FB"/>
    <w:rsid w:val="0035644B"/>
    <w:rsid w:val="00367DDC"/>
    <w:rsid w:val="00391D15"/>
    <w:rsid w:val="004148E4"/>
    <w:rsid w:val="00451924"/>
    <w:rsid w:val="00477061"/>
    <w:rsid w:val="005B0B23"/>
    <w:rsid w:val="005D6334"/>
    <w:rsid w:val="00601F53"/>
    <w:rsid w:val="006810F6"/>
    <w:rsid w:val="006A5843"/>
    <w:rsid w:val="00720AD4"/>
    <w:rsid w:val="00726E04"/>
    <w:rsid w:val="0078766E"/>
    <w:rsid w:val="00814CD1"/>
    <w:rsid w:val="0083211B"/>
    <w:rsid w:val="008945C4"/>
    <w:rsid w:val="008C2DD4"/>
    <w:rsid w:val="008F0012"/>
    <w:rsid w:val="009444C7"/>
    <w:rsid w:val="00967D4A"/>
    <w:rsid w:val="00986D0D"/>
    <w:rsid w:val="00A10CEF"/>
    <w:rsid w:val="00A24846"/>
    <w:rsid w:val="00A33D34"/>
    <w:rsid w:val="00AC3CAF"/>
    <w:rsid w:val="00AE0E38"/>
    <w:rsid w:val="00AF1D3F"/>
    <w:rsid w:val="00B063A0"/>
    <w:rsid w:val="00B53358"/>
    <w:rsid w:val="00BD06CD"/>
    <w:rsid w:val="00BD3C6B"/>
    <w:rsid w:val="00BF6EE3"/>
    <w:rsid w:val="00C223DD"/>
    <w:rsid w:val="00C30119"/>
    <w:rsid w:val="00C91BB4"/>
    <w:rsid w:val="00CC0D4E"/>
    <w:rsid w:val="00D05E86"/>
    <w:rsid w:val="00D81527"/>
    <w:rsid w:val="00DE08E7"/>
    <w:rsid w:val="00E17C0C"/>
    <w:rsid w:val="00E333FB"/>
    <w:rsid w:val="00E62A9D"/>
    <w:rsid w:val="00EA6E8E"/>
    <w:rsid w:val="00ED1FBC"/>
    <w:rsid w:val="00F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0FFF3"/>
  <w15:chartTrackingRefBased/>
  <w15:docId w15:val="{2567C3FF-BDD5-4F57-9DC4-EA5CFC84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11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8E4"/>
  </w:style>
  <w:style w:type="paragraph" w:styleId="Rodap">
    <w:name w:val="footer"/>
    <w:basedOn w:val="Normal"/>
    <w:link w:val="Rodap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8E4"/>
  </w:style>
  <w:style w:type="character" w:styleId="Hyperlink">
    <w:name w:val="Hyperlink"/>
    <w:basedOn w:val="Fontepargpadro"/>
    <w:uiPriority w:val="99"/>
    <w:unhideWhenUsed/>
    <w:rsid w:val="008945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45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14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515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709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1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56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771827707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493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3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6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922253406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204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15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091852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lp-business.strategy@outlook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OneDrive\Documentos\Modelos%20Personalizados%20do%20Office\0%20CartaModelo%20FLP%20Business%20Strategy%202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 CartaModelo FLP Business Strategy 2.dotx</Template>
  <TotalTime>294</TotalTime>
  <Pages>12</Pages>
  <Words>3548</Words>
  <Characters>19163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6</cp:revision>
  <cp:lastPrinted>2018-11-09T19:35:00Z</cp:lastPrinted>
  <dcterms:created xsi:type="dcterms:W3CDTF">2025-05-16T05:52:00Z</dcterms:created>
  <dcterms:modified xsi:type="dcterms:W3CDTF">2025-05-17T15:12:00Z</dcterms:modified>
</cp:coreProperties>
</file>